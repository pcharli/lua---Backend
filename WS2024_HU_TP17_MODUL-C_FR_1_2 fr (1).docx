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6a3701eb22f4b7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d514c9bb2d1b4712">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5A474F" w:rsidR="00572108" w:rsidP="000E0A58" w:rsidRDefault="00572108" w14:paraId="54DF15B3" w14:textId="77777777">
      <w:pPr>
        <w:pStyle w:val="Sous-titre"/>
        <w:rPr>
          <w:rFonts w:hint="eastAsia"/>
          <w:color w:val="auto"/>
        </w:rPr>
      </w:pPr>
      <w:bookmarkStart w:name="_Toc386117270" w:id="0"/>
      <w:bookmarkStart w:name="_Toc386117477" w:id="1"/>
    </w:p>
    <w:p>
      <w:pPr>
        <w:pStyle w:val="Sous-titre"/>
        <w:spacing w:before="0"/>
        <w:rPr>
          <w:rFonts w:hint="eastAsia"/>
          <w:color w:val="002060"/>
        </w:rPr>
      </w:pPr>
      <w:r w:rsidRPr="009A1BF1">
        <w:rPr>
          <w:color w:val="002060"/>
        </w:rPr>
        <w:br/>
        <w:t xml:space="preserve">Concours national WorldSkills 2024 pour les </w:t>
      </w:r>
      <w:r w:rsidRPr="001E07E5">
        <w:rPr>
          <w:b/>
          <w:bCs/>
          <w:color w:val="002060"/>
        </w:rPr>
        <w:t xml:space="preserve">technologies Web</w:t>
      </w:r>
      <w:r w:rsidRPr="009A1BF1">
        <w:rPr>
          <w:color w:val="002060"/>
        </w:rPr>
        <w:br/>
      </w:r>
      <w:r w:rsidRPr="001E07E5">
        <w:rPr>
          <w:color w:val="002060"/>
          <w:sz w:val="50"/>
          <w:szCs w:val="58"/>
        </w:rPr>
        <w:t xml:space="preserve">HONGRIE</w:t>
      </w:r>
    </w:p>
    <w:p>
      <w:pPr>
        <w:pStyle w:val="Sous-titre"/>
        <w:rPr>
          <w:rFonts w:hint="eastAsia"/>
          <w:color w:val="002060"/>
        </w:rPr>
      </w:pPr>
      <w:r w:rsidRPr="009A1BF1">
        <w:rPr>
          <w:color w:val="002060"/>
        </w:rPr>
        <w:t xml:space="preserve">Finale</w:t>
      </w:r>
    </w:p>
    <w:p>
      <w:pPr>
        <w:pStyle w:val="Sous-titre"/>
        <w:rPr>
          <w:rFonts w:hint="eastAsia"/>
        </w:rPr>
      </w:pPr>
      <w:r w:rsidRPr="001E07E5">
        <w:rPr>
          <w:b/>
          <w:bCs/>
          <w:color w:val="002060"/>
        </w:rPr>
        <w:t xml:space="preserve">Module </w:t>
      </w:r>
      <w:r>
        <w:rPr>
          <w:b/>
          <w:bCs/>
          <w:color w:val="002060"/>
        </w:rPr>
        <w:t xml:space="preserve">C </w:t>
      </w:r>
      <w:r w:rsidRPr="001E07E5">
        <w:rPr>
          <w:b/>
          <w:bCs/>
          <w:color w:val="002060"/>
        </w:rPr>
        <w:t xml:space="preserve">- </w:t>
      </w:r>
      <w:r>
        <w:rPr>
          <w:b/>
          <w:bCs/>
          <w:color w:val="002060"/>
        </w:rPr>
        <w:t xml:space="preserve">Admin &amp; Backend</w:t>
      </w:r>
    </w:p>
    <w:p w:rsidRPr="00E07BFB" w:rsidR="00AE528B" w:rsidP="000E0A58" w:rsidRDefault="00517B61" w14:paraId="663F44AC" w14:textId="783AEB1B">
      <w:pPr>
        <w:pStyle w:val="Sous-titre"/>
        <w:rPr>
          <w:rFonts w:hint="eastAsia"/>
        </w:rPr>
      </w:pPr>
      <w:r>
        <w:t xml:space="preserve"> </w:t>
      </w:r>
    </w:p>
    <w:p w:rsidRPr="005A474F" w:rsidR="00453B91" w:rsidP="000E0A58" w:rsidRDefault="00453B91" w14:paraId="3AC9D7E0" w14:textId="6C6B75CD">
      <w:pPr>
        <w:rPr>
          <w:lang w:val="en-AU"/>
        </w:rPr>
      </w:pPr>
    </w:p>
    <w:p w:rsidRPr="005A474F" w:rsidR="00453B91" w:rsidP="000E0A58" w:rsidRDefault="00453B91" w14:paraId="68E4B64B" w14:textId="77777777">
      <w:pPr>
        <w:rPr>
          <w:lang w:val="en-AU"/>
        </w:rPr>
      </w:pPr>
    </w:p>
    <w:p w:rsidRPr="005A474F" w:rsidR="00453B91" w:rsidP="000E0A58" w:rsidRDefault="00453B91" w14:paraId="0A784D23" w14:textId="77777777">
      <w:pPr>
        <w:rPr>
          <w:lang w:val="en-AU"/>
        </w:rPr>
      </w:pPr>
    </w:p>
    <w:p w:rsidRPr="005A474F" w:rsidR="00453B91" w:rsidP="000E0A58" w:rsidRDefault="00453B91" w14:paraId="15EF72B1" w14:textId="77777777">
      <w:pPr>
        <w:rPr>
          <w:lang w:val="en-AU"/>
        </w:rPr>
      </w:pPr>
    </w:p>
    <w:p w:rsidRPr="005A474F" w:rsidR="00453B91" w:rsidP="000E0A58" w:rsidRDefault="00453B91" w14:paraId="5BC55B8A" w14:textId="77777777">
      <w:pPr>
        <w:rPr>
          <w:lang w:val="en-AU"/>
        </w:rPr>
      </w:pPr>
    </w:p>
    <w:p w:rsidRPr="005A474F" w:rsidR="00453B91" w:rsidP="000E0A58" w:rsidRDefault="00453B91" w14:paraId="16E407C3" w14:textId="77777777">
      <w:pPr>
        <w:rPr>
          <w:lang w:val="en-AU"/>
        </w:rPr>
      </w:pPr>
    </w:p>
    <w:p w:rsidRPr="005A474F" w:rsidR="00453B91" w:rsidP="000E0A58" w:rsidRDefault="00453B91" w14:paraId="3F703A80" w14:textId="77777777">
      <w:pPr>
        <w:rPr>
          <w:lang w:val="en-AU"/>
        </w:rPr>
      </w:pPr>
    </w:p>
    <w:p w:rsidRPr="005A474F" w:rsidR="00453B91" w:rsidP="000E0A58" w:rsidRDefault="00453B91" w14:paraId="27242A0C" w14:textId="77777777">
      <w:pPr>
        <w:rPr>
          <w:lang w:val="en-AU"/>
        </w:rPr>
      </w:pPr>
    </w:p>
    <w:p w:rsidRPr="005A474F" w:rsidR="00453B91" w:rsidP="000E0A58" w:rsidRDefault="00453B91" w14:paraId="5C6F8C5E" w14:textId="77777777">
      <w:pPr>
        <w:rPr>
          <w:lang w:val="en-AU"/>
        </w:rPr>
      </w:pPr>
    </w:p>
    <w:p w:rsidRPr="005A474F" w:rsidR="00453B91" w:rsidP="000E0A58" w:rsidRDefault="00453B91" w14:paraId="5757C435" w14:textId="77777777">
      <w:pPr>
        <w:rPr>
          <w:lang w:val="en-AU"/>
        </w:rPr>
      </w:pPr>
    </w:p>
    <w:p w:rsidRPr="005A474F" w:rsidR="00453B91" w:rsidP="000E0A58" w:rsidRDefault="00453B91" w14:paraId="25B0129F" w14:textId="77777777">
      <w:pPr>
        <w:rPr>
          <w:lang w:val="en-AU"/>
        </w:rPr>
      </w:pPr>
    </w:p>
    <w:p w:rsidRPr="005A474F" w:rsidR="00453B91" w:rsidP="000E0A58" w:rsidRDefault="00453B91" w14:paraId="6A3FD10A" w14:textId="77777777">
      <w:pPr>
        <w:rPr>
          <w:lang w:val="en-AU"/>
        </w:rPr>
      </w:pPr>
    </w:p>
    <w:p w:rsidRPr="005A474F" w:rsidR="00453B91" w:rsidP="000E0A58" w:rsidRDefault="00453B91" w14:paraId="0C96B7BB" w14:textId="77777777">
      <w:pPr>
        <w:rPr>
          <w:lang w:val="en-AU"/>
        </w:rPr>
      </w:pPr>
    </w:p>
    <w:p w:rsidRPr="005A474F" w:rsidR="00453B91" w:rsidP="000E0A58" w:rsidRDefault="00453B91" w14:paraId="35DCA5A9" w14:textId="77777777">
      <w:pPr>
        <w:rPr>
          <w:lang w:val="en-AU"/>
        </w:rPr>
      </w:pPr>
    </w:p>
    <w:p w:rsidRPr="005A474F" w:rsidR="00453B91" w:rsidP="000E0A58" w:rsidRDefault="00453B91" w14:paraId="6D0FBCB5" w14:textId="77777777">
      <w:pPr>
        <w:rPr>
          <w:lang w:val="en-AU"/>
        </w:rPr>
      </w:pPr>
    </w:p>
    <w:p w:rsidRPr="005A474F" w:rsidR="00453B91" w:rsidP="000E0A58" w:rsidRDefault="00453B91" w14:paraId="63D06A3C" w14:textId="77777777">
      <w:pPr>
        <w:rPr>
          <w:lang w:val="en-AU"/>
        </w:rPr>
      </w:pPr>
    </w:p>
    <w:p>
      <w:pPr>
        <w:ind w:firstLine="720"/>
        <w:rPr>
          <w:lang w:val="en-AU"/>
        </w:rPr>
      </w:pPr>
      <w:r w:rsidRPr="005A474F">
        <w:rPr>
          <w:lang w:val="en-AU"/>
        </w:rPr>
        <w:t xml:space="preserve">Soumis par :</w:t>
      </w:r>
    </w:p>
    <w:p>
      <w:pPr>
        <w:ind w:firstLine="720"/>
        <w:rPr>
          <w:lang w:val="en-AU"/>
        </w:rPr>
        <w:sectPr w:rsidRPr="005A474F" w:rsidR="00AE528B"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rsidRPr="005A474F">
        <w:rPr>
          <w:lang w:val="en-AU"/>
        </w:rPr>
        <w:t xml:space="preserve">Compétences IT</w:t>
      </w:r>
      <w:r w:rsidRPr="005A474F" w:rsidR="001A07B1">
        <w:rPr>
          <w:lang w:val="en-AU"/>
        </w:rPr>
        <w:br/>
      </w:r>
    </w:p>
    <w:bookmarkStart w:name="_Toc531262800" w:displacedByCustomXml="next" w:id="2"/>
    <w:bookmarkStart w:name="_Toc531262920" w:displacedByCustomXml="next" w:id="3"/>
    <w:bookmarkStart w:name="_Toc531263004" w:displacedByCustomXml="next" w:id="4"/>
    <w:bookmarkStart w:name="_Toc531263792" w:displacedByCustomXml="next" w:id="5"/>
    <w:bookmarkStart w:name="_Toc96701139" w:displacedByCustomXml="next" w:id="6"/>
    <w:bookmarkStart w:name="_Toc132618296" w:displacedByCustomXml="next" w:id="7"/>
    <w:sdt>
      <w:sdtPr>
        <w:rPr>
          <w:rFonts w:eastAsia="PMingLiU" w:asciiTheme="minorHAnsi" w:hAnsiTheme="minorHAnsi"/>
          <w:color w:val="auto"/>
          <w:sz w:val="24"/>
          <w:szCs w:val="24"/>
          <w:lang w:val="en-GB" w:eastAsia="en-US"/>
        </w:rPr>
        <w:id w:val="1201214985"/>
        <w:docPartObj>
          <w:docPartGallery w:val="Table of Contents"/>
          <w:docPartUnique/>
        </w:docPartObj>
      </w:sdtPr>
      <w:sdtEndPr>
        <w:rPr>
          <w:b/>
          <w:bCs/>
          <w:noProof/>
        </w:rPr>
      </w:sdtEndPr>
      <w:sdtContent>
        <w:p>
          <w:pPr>
            <w:pStyle w:val="En-ttedetabledesmatires"/>
            <w:rPr>
              <w:rFonts w:asciiTheme="minorHAnsi" w:hAnsiTheme="minorHAnsi"/>
              <w:b/>
              <w:color w:val="003764"/>
              <w:sz w:val="40"/>
              <w:lang w:val="en-GB" w:eastAsia="en-US"/>
            </w:rPr>
          </w:pPr>
          <w:r w:rsidRPr="00DE5E86">
            <w:rPr>
              <w:rFonts w:asciiTheme="minorHAnsi" w:hAnsiTheme="minorHAnsi"/>
              <w:b/>
              <w:color w:val="003764"/>
              <w:sz w:val="40"/>
              <w:lang w:val="en-GB" w:eastAsia="en-US"/>
            </w:rPr>
            <w:t xml:space="preserve">Contenu</w:t>
          </w:r>
        </w:p>
        <w:p>
          <w:pPr>
            <w:pStyle w:val="TM1"/>
            <w:rPr>
              <w:rFonts w:eastAsiaTheme="minorEastAsia" w:cstheme="minorBidi"/>
              <w:noProof/>
              <w:sz w:val="22"/>
              <w:szCs w:val="22"/>
              <w:lang w:val="hu-HU" w:eastAsia="hu-HU"/>
            </w:rPr>
          </w:pPr>
          <w:r>
            <w:fldChar w:fldCharType="begin"/>
          </w:r>
          <w:r>
            <w:instrText xml:space="preserve"> TOC \o "1-3" \h \z \u </w:instrText>
          </w:r>
          <w:r>
            <w:fldChar w:fldCharType="separate"/>
          </w:r>
          <w:hyperlink w:history="1" w:anchor="_Toc133088761">
            <w:r w:rsidRPr="00525790" w:rsidR="005C5BDF">
              <w:rPr>
                <w:rStyle w:val="Lienhypertexte"/>
                <w:noProof/>
              </w:rPr>
              <w:t xml:space="preserve">Introduction</w:t>
            </w:r>
            <w:r w:rsidR="005C5BDF">
              <w:rPr>
                <w:noProof/>
                <w:webHidden/>
              </w:rPr>
              <w:tab/>
            </w:r>
            <w:r w:rsidR="005C5BDF">
              <w:rPr>
                <w:noProof/>
                <w:webHidden/>
              </w:rPr>
              <w:fldChar w:fldCharType="begin"/>
            </w:r>
            <w:r w:rsidR="005C5BDF">
              <w:rPr>
                <w:noProof/>
                <w:webHidden/>
              </w:rPr>
              <w:instrText xml:space="preserve"> PAGEREF _Toc133088761 \h </w:instrText>
            </w:r>
            <w:r w:rsidR="005C5BDF">
              <w:rPr>
                <w:noProof/>
                <w:webHidden/>
              </w:rPr>
            </w:r>
            <w:r w:rsidR="005C5BDF">
              <w:rPr>
                <w:noProof/>
                <w:webHidden/>
              </w:rPr>
              <w:fldChar w:fldCharType="separate"/>
            </w:r>
            <w:r w:rsidR="002C5165">
              <w:rPr>
                <w:noProof/>
                <w:webHidden/>
              </w:rPr>
              <w:t xml:space="preserve">3</w:t>
            </w:r>
            <w:r w:rsidR="005C5BDF">
              <w:rPr>
                <w:noProof/>
                <w:webHidden/>
              </w:rPr>
              <w:fldChar w:fldCharType="end"/>
            </w:r>
          </w:hyperlink>
        </w:p>
        <w:p>
          <w:pPr>
            <w:pStyle w:val="TM1"/>
            <w:rPr>
              <w:rFonts w:eastAsiaTheme="minorEastAsia" w:cstheme="minorBidi"/>
              <w:noProof/>
              <w:sz w:val="22"/>
              <w:szCs w:val="22"/>
              <w:lang w:val="hu-HU" w:eastAsia="hu-HU"/>
            </w:rPr>
          </w:pPr>
          <w:hyperlink w:history="1" w:anchor="_Toc133088762">
            <w:r w:rsidRPr="00525790" w:rsidR="005C5BDF">
              <w:rPr>
                <w:rStyle w:val="Lienhypertexte"/>
                <w:noProof/>
              </w:rPr>
              <w:t xml:space="preserve">Partie 1 - Backend</w:t>
            </w:r>
            <w:r w:rsidR="005C5BDF">
              <w:rPr>
                <w:noProof/>
                <w:webHidden/>
              </w:rPr>
              <w:tab/>
            </w:r>
            <w:r w:rsidR="005C5BDF">
              <w:rPr>
                <w:noProof/>
                <w:webHidden/>
              </w:rPr>
              <w:fldChar w:fldCharType="begin"/>
            </w:r>
            <w:r w:rsidR="005C5BDF">
              <w:rPr>
                <w:noProof/>
                <w:webHidden/>
              </w:rPr>
              <w:instrText xml:space="preserve"> PAGEREF _Toc133088762 \h </w:instrText>
            </w:r>
            <w:r w:rsidR="005C5BDF">
              <w:rPr>
                <w:noProof/>
                <w:webHidden/>
              </w:rPr>
            </w:r>
            <w:r w:rsidR="005C5BDF">
              <w:rPr>
                <w:noProof/>
                <w:webHidden/>
              </w:rPr>
              <w:fldChar w:fldCharType="separate"/>
            </w:r>
            <w:r w:rsidR="002C5165">
              <w:rPr>
                <w:noProof/>
                <w:webHidden/>
              </w:rPr>
              <w:t xml:space="preserve">3</w:t>
            </w:r>
            <w:r w:rsidR="005C5BDF">
              <w:rPr>
                <w:noProof/>
                <w:webHidden/>
              </w:rPr>
              <w:fldChar w:fldCharType="end"/>
            </w:r>
          </w:hyperlink>
        </w:p>
        <w:p>
          <w:pPr>
            <w:pStyle w:val="TM2"/>
            <w:rPr>
              <w:rFonts w:eastAsiaTheme="minorEastAsia" w:cstheme="minorBidi"/>
              <w:b w:val="0"/>
              <w:sz w:val="22"/>
              <w:szCs w:val="22"/>
              <w:lang w:val="hu-HU" w:eastAsia="hu-HU"/>
            </w:rPr>
          </w:pPr>
          <w:hyperlink w:history="1" w:anchor="_Toc133088763">
            <w:r w:rsidRPr="00525790" w:rsidR="005C5BDF">
              <w:rPr>
                <w:rStyle w:val="Lienhypertexte"/>
              </w:rPr>
              <w:t xml:space="preserve">Base de données</w:t>
            </w:r>
            <w:r w:rsidR="005C5BDF">
              <w:rPr>
                <w:webHidden/>
              </w:rPr>
              <w:tab/>
            </w:r>
            <w:r w:rsidR="005C5BDF">
              <w:rPr>
                <w:webHidden/>
              </w:rPr>
              <w:fldChar w:fldCharType="begin"/>
            </w:r>
            <w:r w:rsidR="005C5BDF">
              <w:rPr>
                <w:webHidden/>
              </w:rPr>
              <w:instrText xml:space="preserve"> PAGEREF _Toc133088763 \h </w:instrText>
            </w:r>
            <w:r w:rsidR="005C5BDF">
              <w:rPr>
                <w:webHidden/>
              </w:rPr>
            </w:r>
            <w:r w:rsidR="005C5BDF">
              <w:rPr>
                <w:webHidden/>
              </w:rPr>
              <w:fldChar w:fldCharType="separate"/>
            </w:r>
            <w:r w:rsidR="002C5165">
              <w:rPr>
                <w:webHidden/>
              </w:rPr>
              <w:t xml:space="preserve">3</w:t>
            </w:r>
            <w:r w:rsidR="005C5BDF">
              <w:rPr>
                <w:webHidden/>
              </w:rPr>
              <w:fldChar w:fldCharType="end"/>
            </w:r>
          </w:hyperlink>
        </w:p>
        <w:p>
          <w:pPr>
            <w:pStyle w:val="TM2"/>
            <w:rPr>
              <w:rFonts w:eastAsiaTheme="minorEastAsia" w:cstheme="minorBidi"/>
              <w:b w:val="0"/>
              <w:sz w:val="22"/>
              <w:szCs w:val="22"/>
              <w:lang w:val="hu-HU" w:eastAsia="hu-HU"/>
            </w:rPr>
          </w:pPr>
          <w:hyperlink w:history="1" w:anchor="_Toc133088764">
            <w:r w:rsidRPr="00525790" w:rsidR="005C5BDF">
              <w:rPr>
                <w:rStyle w:val="Lienhypertexte"/>
              </w:rPr>
              <w:t xml:space="preserve">Points finaux</w:t>
            </w:r>
            <w:r w:rsidR="005C5BDF">
              <w:rPr>
                <w:webHidden/>
              </w:rPr>
              <w:tab/>
            </w:r>
            <w:r w:rsidR="005C5BDF">
              <w:rPr>
                <w:webHidden/>
              </w:rPr>
              <w:fldChar w:fldCharType="begin"/>
            </w:r>
            <w:r w:rsidR="005C5BDF">
              <w:rPr>
                <w:webHidden/>
              </w:rPr>
              <w:instrText xml:space="preserve"> PAGEREF _Toc133088764 \h </w:instrText>
            </w:r>
            <w:r w:rsidR="005C5BDF">
              <w:rPr>
                <w:webHidden/>
              </w:rPr>
            </w:r>
            <w:r w:rsidR="005C5BDF">
              <w:rPr>
                <w:webHidden/>
              </w:rPr>
              <w:fldChar w:fldCharType="separate"/>
            </w:r>
            <w:r w:rsidR="002C5165">
              <w:rPr>
                <w:webHidden/>
              </w:rPr>
              <w:t xml:space="preserve">4</w:t>
            </w:r>
            <w:r w:rsidR="005C5BDF">
              <w:rPr>
                <w:webHidden/>
              </w:rPr>
              <w:fldChar w:fldCharType="end"/>
            </w:r>
          </w:hyperlink>
        </w:p>
        <w:p>
          <w:pPr>
            <w:pStyle w:val="TM2"/>
            <w:rPr>
              <w:rFonts w:eastAsiaTheme="minorEastAsia" w:cstheme="minorBidi"/>
              <w:b w:val="0"/>
              <w:sz w:val="22"/>
              <w:szCs w:val="22"/>
              <w:lang w:val="hu-HU" w:eastAsia="hu-HU"/>
            </w:rPr>
          </w:pPr>
          <w:hyperlink w:history="1" w:anchor="_Toc133088765">
            <w:r w:rsidRPr="00525790" w:rsidR="005C5BDF">
              <w:rPr>
                <w:rStyle w:val="Lienhypertexte"/>
              </w:rPr>
              <w:t xml:space="preserve">Authentification</w:t>
            </w:r>
            <w:r w:rsidR="005C5BDF">
              <w:rPr>
                <w:webHidden/>
              </w:rPr>
              <w:tab/>
            </w:r>
            <w:r w:rsidR="005C5BDF">
              <w:rPr>
                <w:webHidden/>
              </w:rPr>
              <w:fldChar w:fldCharType="begin"/>
            </w:r>
            <w:r w:rsidR="005C5BDF">
              <w:rPr>
                <w:webHidden/>
              </w:rPr>
              <w:instrText xml:space="preserve"> PAGEREF _Toc133088765 \h </w:instrText>
            </w:r>
            <w:r w:rsidR="005C5BDF">
              <w:rPr>
                <w:webHidden/>
              </w:rPr>
            </w:r>
            <w:r w:rsidR="005C5BDF">
              <w:rPr>
                <w:webHidden/>
              </w:rPr>
              <w:fldChar w:fldCharType="separate"/>
            </w:r>
            <w:r w:rsidR="002C5165">
              <w:rPr>
                <w:webHidden/>
              </w:rPr>
              <w:t xml:space="preserve">4</w:t>
            </w:r>
            <w:r w:rsidR="005C5BDF">
              <w:rPr>
                <w:webHidden/>
              </w:rPr>
              <w:fldChar w:fldCharType="end"/>
            </w:r>
          </w:hyperlink>
        </w:p>
        <w:p>
          <w:pPr>
            <w:pStyle w:val="TM1"/>
            <w:rPr>
              <w:rFonts w:eastAsiaTheme="minorEastAsia" w:cstheme="minorBidi"/>
              <w:noProof/>
              <w:sz w:val="22"/>
              <w:szCs w:val="22"/>
              <w:lang w:val="hu-HU" w:eastAsia="hu-HU"/>
            </w:rPr>
          </w:pPr>
          <w:hyperlink w:history="1" w:anchor="_Toc133088766">
            <w:r w:rsidRPr="00525790" w:rsidR="005C5BDF">
              <w:rPr>
                <w:rStyle w:val="Lienhypertexte"/>
                <w:noProof/>
              </w:rPr>
              <w:t xml:space="preserve">Partie 2 - Site d'administration de l'organisateur</w:t>
            </w:r>
            <w:r w:rsidR="005C5BDF">
              <w:rPr>
                <w:noProof/>
                <w:webHidden/>
              </w:rPr>
              <w:tab/>
            </w:r>
            <w:r w:rsidR="005C5BDF">
              <w:rPr>
                <w:noProof/>
                <w:webHidden/>
              </w:rPr>
              <w:fldChar w:fldCharType="begin"/>
            </w:r>
            <w:r w:rsidR="005C5BDF">
              <w:rPr>
                <w:noProof/>
                <w:webHidden/>
              </w:rPr>
              <w:instrText xml:space="preserve"> PAGEREF _Toc133088766 \h </w:instrText>
            </w:r>
            <w:r w:rsidR="005C5BDF">
              <w:rPr>
                <w:noProof/>
                <w:webHidden/>
              </w:rPr>
            </w:r>
            <w:r w:rsidR="005C5BDF">
              <w:rPr>
                <w:noProof/>
                <w:webHidden/>
              </w:rPr>
              <w:fldChar w:fldCharType="separate"/>
            </w:r>
            <w:r w:rsidR="002C5165">
              <w:rPr>
                <w:noProof/>
                <w:webHidden/>
              </w:rPr>
              <w:t xml:space="preserve">5</w:t>
            </w:r>
            <w:r w:rsidR="005C5BDF">
              <w:rPr>
                <w:noProof/>
                <w:webHidden/>
              </w:rPr>
              <w:fldChar w:fldCharType="end"/>
            </w:r>
          </w:hyperlink>
        </w:p>
        <w:p>
          <w:pPr>
            <w:pStyle w:val="TM2"/>
            <w:rPr>
              <w:rFonts w:eastAsiaTheme="minorEastAsia" w:cstheme="minorBidi"/>
              <w:b w:val="0"/>
              <w:sz w:val="22"/>
              <w:szCs w:val="22"/>
              <w:lang w:val="hu-HU" w:eastAsia="hu-HU"/>
            </w:rPr>
          </w:pPr>
          <w:hyperlink w:history="1" w:anchor="_Toc133088767">
            <w:r w:rsidRPr="00525790" w:rsidR="005C5BDF">
              <w:rPr>
                <w:rStyle w:val="Lienhypertexte"/>
              </w:rPr>
              <w:t xml:space="preserve">Fonctionnalités du portail de l'administrateur</w:t>
            </w:r>
            <w:r w:rsidR="005C5BDF">
              <w:rPr>
                <w:webHidden/>
              </w:rPr>
              <w:tab/>
            </w:r>
            <w:r w:rsidR="005C5BDF">
              <w:rPr>
                <w:webHidden/>
              </w:rPr>
              <w:fldChar w:fldCharType="begin"/>
            </w:r>
            <w:r w:rsidR="005C5BDF">
              <w:rPr>
                <w:webHidden/>
              </w:rPr>
              <w:instrText xml:space="preserve"> PAGEREF _Toc133088767 \h </w:instrText>
            </w:r>
            <w:r w:rsidR="005C5BDF">
              <w:rPr>
                <w:webHidden/>
              </w:rPr>
            </w:r>
            <w:r w:rsidR="005C5BDF">
              <w:rPr>
                <w:webHidden/>
              </w:rPr>
              <w:fldChar w:fldCharType="separate"/>
            </w:r>
            <w:r w:rsidR="002C5165">
              <w:rPr>
                <w:webHidden/>
              </w:rPr>
              <w:t xml:space="preserve">5</w:t>
            </w:r>
            <w:r w:rsidR="005C5BDF">
              <w:rPr>
                <w:webHidden/>
              </w:rPr>
              <w:fldChar w:fldCharType="end"/>
            </w:r>
          </w:hyperlink>
        </w:p>
        <w:p>
          <w:pPr>
            <w:pStyle w:val="TM2"/>
            <w:rPr>
              <w:rFonts w:eastAsiaTheme="minorEastAsia" w:cstheme="minorBidi"/>
              <w:b w:val="0"/>
              <w:sz w:val="22"/>
              <w:szCs w:val="22"/>
              <w:lang w:val="hu-HU" w:eastAsia="hu-HU"/>
            </w:rPr>
          </w:pPr>
          <w:hyperlink w:history="1" w:anchor="_Toc133088768">
            <w:r w:rsidRPr="00525790" w:rsidR="005C5BDF">
              <w:rPr>
                <w:rStyle w:val="Lienhypertexte"/>
              </w:rPr>
              <w:t xml:space="preserve">Connexion de l'administrateur</w:t>
            </w:r>
            <w:r w:rsidR="005C5BDF">
              <w:rPr>
                <w:webHidden/>
              </w:rPr>
              <w:tab/>
            </w:r>
            <w:r w:rsidR="005C5BDF">
              <w:rPr>
                <w:webHidden/>
              </w:rPr>
              <w:fldChar w:fldCharType="begin"/>
            </w:r>
            <w:r w:rsidR="005C5BDF">
              <w:rPr>
                <w:webHidden/>
              </w:rPr>
              <w:instrText xml:space="preserve"> PAGEREF _Toc133088768 \h </w:instrText>
            </w:r>
            <w:r w:rsidR="005C5BDF">
              <w:rPr>
                <w:webHidden/>
              </w:rPr>
            </w:r>
            <w:r w:rsidR="005C5BDF">
              <w:rPr>
                <w:webHidden/>
              </w:rPr>
              <w:fldChar w:fldCharType="separate"/>
            </w:r>
            <w:r w:rsidR="002C5165">
              <w:rPr>
                <w:webHidden/>
              </w:rPr>
              <w:t xml:space="preserve">5</w:t>
            </w:r>
            <w:r w:rsidR="005C5BDF">
              <w:rPr>
                <w:webHidden/>
              </w:rPr>
              <w:fldChar w:fldCharType="end"/>
            </w:r>
          </w:hyperlink>
        </w:p>
        <w:p>
          <w:pPr>
            <w:pStyle w:val="TM2"/>
            <w:rPr>
              <w:rFonts w:eastAsiaTheme="minorEastAsia" w:cstheme="minorBidi"/>
              <w:b w:val="0"/>
              <w:sz w:val="22"/>
              <w:szCs w:val="22"/>
              <w:lang w:val="hu-HU" w:eastAsia="hu-HU"/>
            </w:rPr>
          </w:pPr>
          <w:hyperlink w:history="1" w:anchor="_Toc133088769">
            <w:r w:rsidRPr="00525790" w:rsidR="005C5BDF">
              <w:rPr>
                <w:rStyle w:val="Lienhypertexte"/>
              </w:rPr>
              <w:t xml:space="preserve">Page de la course par équipe</w:t>
            </w:r>
            <w:r w:rsidR="005C5BDF">
              <w:rPr>
                <w:webHidden/>
              </w:rPr>
              <w:tab/>
            </w:r>
            <w:r w:rsidR="005C5BDF">
              <w:rPr>
                <w:webHidden/>
              </w:rPr>
              <w:fldChar w:fldCharType="begin"/>
            </w:r>
            <w:r w:rsidR="005C5BDF">
              <w:rPr>
                <w:webHidden/>
              </w:rPr>
              <w:instrText xml:space="preserve"> PAGEREF _Toc133088769 \h </w:instrText>
            </w:r>
            <w:r w:rsidR="005C5BDF">
              <w:rPr>
                <w:webHidden/>
              </w:rPr>
            </w:r>
            <w:r w:rsidR="005C5BDF">
              <w:rPr>
                <w:webHidden/>
              </w:rPr>
              <w:fldChar w:fldCharType="separate"/>
            </w:r>
            <w:r w:rsidR="002C5165">
              <w:rPr>
                <w:webHidden/>
              </w:rPr>
              <w:t xml:space="preserve">6</w:t>
            </w:r>
            <w:r w:rsidR="005C5BDF">
              <w:rPr>
                <w:webHidden/>
              </w:rPr>
              <w:fldChar w:fldCharType="end"/>
            </w:r>
          </w:hyperlink>
        </w:p>
        <w:p>
          <w:pPr>
            <w:pStyle w:val="TM1"/>
            <w:rPr>
              <w:rFonts w:eastAsiaTheme="minorEastAsia" w:cstheme="minorBidi"/>
              <w:noProof/>
              <w:sz w:val="22"/>
              <w:szCs w:val="22"/>
              <w:lang w:val="hu-HU" w:eastAsia="hu-HU"/>
            </w:rPr>
          </w:pPr>
          <w:hyperlink w:history="1" w:anchor="_Toc133088770">
            <w:r w:rsidRPr="00525790" w:rsidR="005C5BDF">
              <w:rPr>
                <w:rStyle w:val="Lienhypertexte"/>
                <w:noProof/>
              </w:rPr>
              <w:t xml:space="preserve">Annexe A - Critères d'évaluation pour la partie 1</w:t>
            </w:r>
            <w:r w:rsidR="005C5BDF">
              <w:rPr>
                <w:noProof/>
                <w:webHidden/>
              </w:rPr>
              <w:tab/>
            </w:r>
            <w:r w:rsidR="005C5BDF">
              <w:rPr>
                <w:noProof/>
                <w:webHidden/>
              </w:rPr>
              <w:fldChar w:fldCharType="begin"/>
            </w:r>
            <w:r w:rsidR="005C5BDF">
              <w:rPr>
                <w:noProof/>
                <w:webHidden/>
              </w:rPr>
              <w:instrText xml:space="preserve"> PAGEREF _Toc133088770 \h </w:instrText>
            </w:r>
            <w:r w:rsidR="005C5BDF">
              <w:rPr>
                <w:noProof/>
                <w:webHidden/>
              </w:rPr>
            </w:r>
            <w:r w:rsidR="005C5BDF">
              <w:rPr>
                <w:noProof/>
                <w:webHidden/>
              </w:rPr>
              <w:fldChar w:fldCharType="separate"/>
            </w:r>
            <w:r w:rsidR="002C5165">
              <w:rPr>
                <w:noProof/>
                <w:webHidden/>
              </w:rPr>
              <w:t xml:space="preserve">10</w:t>
            </w:r>
            <w:r w:rsidR="005C5BDF">
              <w:rPr>
                <w:noProof/>
                <w:webHidden/>
              </w:rPr>
              <w:fldChar w:fldCharType="end"/>
            </w:r>
          </w:hyperlink>
        </w:p>
        <w:p>
          <w:pPr>
            <w:pStyle w:val="TM3"/>
            <w:tabs>
              <w:tab w:val="right" w:leader="dot" w:pos="9628"/>
            </w:tabs>
            <w:rPr>
              <w:rFonts w:eastAsiaTheme="minorEastAsia" w:cstheme="minorBidi"/>
              <w:i w:val="0"/>
              <w:noProof/>
              <w:sz w:val="22"/>
              <w:szCs w:val="22"/>
              <w:lang w:val="hu-HU" w:eastAsia="hu-HU"/>
            </w:rPr>
          </w:pPr>
          <w:hyperlink w:history="1" w:anchor="_Toc133088771">
            <w:r w:rsidRPr="00525790" w:rsidR="005C5BDF">
              <w:rPr>
                <w:rStyle w:val="Lienhypertexte"/>
                <w:noProof/>
              </w:rPr>
              <w:t xml:space="preserve">Connexion</w:t>
            </w:r>
            <w:r w:rsidR="005C5BDF">
              <w:rPr>
                <w:noProof/>
                <w:webHidden/>
              </w:rPr>
              <w:tab/>
            </w:r>
            <w:r w:rsidR="005C5BDF">
              <w:rPr>
                <w:noProof/>
                <w:webHidden/>
              </w:rPr>
              <w:fldChar w:fldCharType="begin"/>
            </w:r>
            <w:r w:rsidR="005C5BDF">
              <w:rPr>
                <w:noProof/>
                <w:webHidden/>
              </w:rPr>
              <w:instrText xml:space="preserve"> PAGEREF _Toc133088771 \h </w:instrText>
            </w:r>
            <w:r w:rsidR="005C5BDF">
              <w:rPr>
                <w:noProof/>
                <w:webHidden/>
              </w:rPr>
            </w:r>
            <w:r w:rsidR="005C5BDF">
              <w:rPr>
                <w:noProof/>
                <w:webHidden/>
              </w:rPr>
              <w:fldChar w:fldCharType="separate"/>
            </w:r>
            <w:r w:rsidR="002C5165">
              <w:rPr>
                <w:noProof/>
                <w:webHidden/>
              </w:rPr>
              <w:t xml:space="preserve">10</w:t>
            </w:r>
            <w:r w:rsidR="005C5BDF">
              <w:rPr>
                <w:noProof/>
                <w:webHidden/>
              </w:rPr>
              <w:fldChar w:fldCharType="end"/>
            </w:r>
          </w:hyperlink>
        </w:p>
        <w:p>
          <w:pPr>
            <w:pStyle w:val="TM3"/>
            <w:tabs>
              <w:tab w:val="right" w:leader="dot" w:pos="9628"/>
            </w:tabs>
            <w:rPr>
              <w:rFonts w:eastAsiaTheme="minorEastAsia" w:cstheme="minorBidi"/>
              <w:i w:val="0"/>
              <w:noProof/>
              <w:sz w:val="22"/>
              <w:szCs w:val="22"/>
              <w:lang w:val="hu-HU" w:eastAsia="hu-HU"/>
            </w:rPr>
          </w:pPr>
          <w:hyperlink w:history="1" w:anchor="_Toc133088772">
            <w:r w:rsidRPr="00525790" w:rsidR="005C5BDF">
              <w:rPr>
                <w:rStyle w:val="Lienhypertexte"/>
                <w:noProof/>
              </w:rPr>
              <w:t xml:space="preserve">Équipes</w:t>
            </w:r>
            <w:r w:rsidR="005C5BDF">
              <w:rPr>
                <w:noProof/>
                <w:webHidden/>
              </w:rPr>
              <w:tab/>
            </w:r>
            <w:r w:rsidR="005C5BDF">
              <w:rPr>
                <w:noProof/>
                <w:webHidden/>
              </w:rPr>
              <w:fldChar w:fldCharType="begin"/>
            </w:r>
            <w:r w:rsidR="005C5BDF">
              <w:rPr>
                <w:noProof/>
                <w:webHidden/>
              </w:rPr>
              <w:instrText xml:space="preserve"> PAGEREF _Toc133088772 \h </w:instrText>
            </w:r>
            <w:r w:rsidR="005C5BDF">
              <w:rPr>
                <w:noProof/>
                <w:webHidden/>
              </w:rPr>
            </w:r>
            <w:r w:rsidR="005C5BDF">
              <w:rPr>
                <w:noProof/>
                <w:webHidden/>
              </w:rPr>
              <w:fldChar w:fldCharType="separate"/>
            </w:r>
            <w:r w:rsidR="002C5165">
              <w:rPr>
                <w:noProof/>
                <w:webHidden/>
              </w:rPr>
              <w:t xml:space="preserve">10</w:t>
            </w:r>
            <w:r w:rsidR="005C5BDF">
              <w:rPr>
                <w:noProof/>
                <w:webHidden/>
              </w:rPr>
              <w:fldChar w:fldCharType="end"/>
            </w:r>
          </w:hyperlink>
        </w:p>
        <w:p w:rsidR="008C18D3" w:rsidRDefault="008C18D3" w14:paraId="67ADECA6" w14:textId="48E3CC2C">
          <w:r>
            <w:rPr>
              <w:b/>
              <w:bCs/>
              <w:noProof/>
            </w:rPr>
            <w:fldChar w:fldCharType="end"/>
          </w:r>
        </w:p>
      </w:sdtContent>
    </w:sdt>
    <w:p w:rsidR="008C18D3" w:rsidRDefault="008C18D3" w14:paraId="14ADDC28" w14:textId="77777777">
      <w:pPr>
        <w:spacing w:after="160"/>
        <w:rPr>
          <w:rFonts w:eastAsiaTheme="majorEastAsia"/>
          <w:b/>
          <w:color w:val="003764"/>
          <w:sz w:val="40"/>
          <w:szCs w:val="40"/>
        </w:rPr>
      </w:pPr>
      <w:r>
        <w:br w:type="page"/>
      </w:r>
    </w:p>
    <w:p>
      <w:pPr>
        <w:pStyle w:val="Titre1"/>
      </w:pPr>
      <w:bookmarkStart w:name="_Toc96701140" w:id="8"/>
      <w:bookmarkStart w:name="_Toc132616552" w:id="9"/>
      <w:bookmarkStart w:name="_Toc132618297" w:id="10"/>
      <w:bookmarkStart w:name="_Toc132967897" w:id="11"/>
      <w:bookmarkStart w:name="_Toc133088761" w:id="12"/>
      <w:bookmarkStart w:name="_Toc386117271" w:id="13"/>
      <w:bookmarkStart w:name="_Toc386117478" w:id="14"/>
      <w:bookmarkEnd w:id="7"/>
      <w:bookmarkEnd w:id="6"/>
      <w:bookmarkEnd w:id="5"/>
      <w:bookmarkEnd w:id="4"/>
      <w:bookmarkEnd w:id="3"/>
      <w:bookmarkEnd w:id="2"/>
      <w:r w:rsidRPr="005A474F">
        <w:lastRenderedPageBreak/>
        <w:t xml:space="preserve">Introduction </w:t>
      </w:r>
      <w:bookmarkEnd w:id="8"/>
      <w:bookmarkEnd w:id="9"/>
      <w:bookmarkEnd w:id="10"/>
      <w:bookmarkEnd w:id="11"/>
      <w:bookmarkEnd w:id="12"/>
    </w:p>
    <w:p>
      <w:pPr>
        <w:pStyle w:val="Compact"/>
      </w:pPr>
      <w:bookmarkStart w:name="_Toc96701141" w:id="15"/>
      <w:r w:rsidRPr="00B9698E">
        <w:t xml:space="preserve">Dans ce module, vous devez créer un backend REST API et une application d'administration pour une </w:t>
      </w:r>
      <w:r w:rsidRPr="00B9698E">
        <w:t xml:space="preserve">application </w:t>
      </w:r>
      <w:r w:rsidRPr="00B9698E">
        <w:t xml:space="preserve">fullstack. </w:t>
      </w:r>
      <w:r w:rsidRPr="00B9698E">
        <w:t xml:space="preserve">Le backend de l'API REST </w:t>
      </w:r>
      <w:r w:rsidRPr="00B9698E">
        <w:t xml:space="preserve">peut être construit </w:t>
      </w:r>
      <w:r w:rsidRPr="00B9698E">
        <w:t xml:space="preserve">en </w:t>
      </w:r>
      <w:r w:rsidRPr="00B9698E">
        <w:t xml:space="preserve">PHP/Laravel</w:t>
      </w:r>
      <w:r w:rsidRPr="00B9698E">
        <w:t xml:space="preserve">. </w:t>
      </w:r>
      <w:r w:rsidRPr="00B9698E">
        <w:t xml:space="preserve">Pour construire l'interface d'administration, vous pouvez utiliser </w:t>
      </w:r>
      <w:r w:rsidRPr="00B9698E">
        <w:t xml:space="preserve">PHP/Laravel </w:t>
      </w:r>
      <w:r w:rsidRPr="00B9698E">
        <w:t xml:space="preserve">avec la technologie SSR (Server Side Rendering).</w:t>
      </w:r>
    </w:p>
    <w:p>
      <w:pPr>
        <w:pStyle w:val="Titre1"/>
      </w:pPr>
      <w:r>
        <w:t xml:space="preserve">Soumettre votre travail</w:t>
      </w:r>
      <w:bookmarkStart w:name="_GoBack" w:id="16"/>
      <w:bookmarkEnd w:id="16"/>
    </w:p>
    <w:p>
      <w:r>
        <w:t xml:space="preserve">Pour la partie 1 (Backend), travaillez dans </w:t>
      </w:r>
      <w:r w:rsidRPr="0086579D" w:rsidR="0086579D">
        <w:rPr>
          <w:rStyle w:val="CodeChar"/>
        </w:rPr>
        <w:t xml:space="preserve">www/backend-laravel</w:t>
      </w:r>
      <w:r w:rsidR="005925E1">
        <w:t xml:space="preserve">.</w:t>
      </w:r>
    </w:p>
    <w:p>
      <w:r>
        <w:t xml:space="preserve">Pour la partie 2 - Site Admin :</w:t>
      </w:r>
    </w:p>
    <w:p>
      <w:pPr>
        <w:pStyle w:val="Paragraphedeliste"/>
        <w:numPr>
          <w:ilvl w:val="0"/>
          <w:numId w:val="14"/>
        </w:numPr>
      </w:pPr>
      <w:r>
        <w:t xml:space="preserve">Si vous travaillez avec </w:t>
      </w:r>
      <w:r>
        <w:t xml:space="preserve">Laravel </w:t>
      </w:r>
      <w:r>
        <w:t xml:space="preserve">SSR : travaillez dans </w:t>
      </w:r>
      <w:r w:rsidRPr="00FA4D1C" w:rsidR="00FA4D1C">
        <w:rPr>
          <w:rStyle w:val="CodeChar"/>
        </w:rPr>
        <w:t xml:space="preserve">www/admin-laravel</w:t>
      </w:r>
    </w:p>
    <w:p>
      <w:r w:rsidR="00E00439">
        <w:t xml:space="preserve">Accédez à votre travail </w:t>
      </w:r>
      <w:r>
        <w:t xml:space="preserve">aux URL suivants </w:t>
      </w:r>
      <w:r w:rsidR="00135279">
        <w:t xml:space="preserve">(où YY est votre numéro de station) </w:t>
      </w:r>
      <w:r>
        <w:t xml:space="preserve">:</w:t>
      </w:r>
    </w:p>
    <w:p>
      <w:pPr>
        <w:pStyle w:val="Paragraphedeliste"/>
        <w:numPr>
          <w:ilvl w:val="0"/>
          <w:numId w:val="15"/>
        </w:numPr>
      </w:pPr>
      <w:r w:rsidRPr="005925E1">
        <w:t xml:space="preserve">http://localhost/backend</w:t>
      </w:r>
    </w:p>
    <w:p>
      <w:pPr>
        <w:pStyle w:val="Paragraphedeliste"/>
        <w:numPr>
          <w:ilvl w:val="0"/>
          <w:numId w:val="15"/>
        </w:numPr>
      </w:pPr>
      <w:hyperlink w:history="1" r:id="rId15">
        <w:r w:rsidRPr="007E1D1A">
          <w:rPr>
            <w:rStyle w:val="Lienhypertexte"/>
          </w:rPr>
          <w:t xml:space="preserve">http://localhost/admin </w:t>
        </w:r>
      </w:hyperlink>
    </w:p>
    <w:p>
      <w:pPr>
        <w:pStyle w:val="Titre1"/>
      </w:pPr>
      <w:bookmarkStart w:name="_Toc132967898" w:id="17"/>
      <w:bookmarkStart w:name="_Toc133088762" w:id="18"/>
      <w:bookmarkStart w:name="_Toc96701146" w:id="19"/>
      <w:bookmarkStart w:name="_Toc131182713" w:id="20"/>
      <w:bookmarkEnd w:id="15"/>
      <w:r>
        <w:t xml:space="preserve">Partie 1 </w:t>
      </w:r>
      <w:r w:rsidRPr="61209B44">
        <w:t xml:space="preserve">- </w:t>
      </w:r>
      <w:r>
        <w:t xml:space="preserve">Backend</w:t>
      </w:r>
      <w:bookmarkEnd w:id="17"/>
      <w:bookmarkEnd w:id="18"/>
    </w:p>
    <w:p>
      <w:r>
        <w:t xml:space="preserve">Dans cette partie, vous devez créer un module de serveur d'API REST avec quelques points d'extrémité. </w:t>
      </w:r>
    </w:p>
    <w:p>
      <w:pPr>
        <w:pStyle w:val="Titre2"/>
        <w:rPr>
          <w:rStyle w:val="Lienhypertexte"/>
          <w:color w:val="003764"/>
          <w:u w:val="none"/>
        </w:rPr>
      </w:pPr>
      <w:bookmarkStart w:name="_Toc132967899" w:id="21"/>
      <w:bookmarkStart w:name="_Toc133088763" w:id="22"/>
      <w:r w:rsidRPr="00DE5E86">
        <w:rPr>
          <w:rStyle w:val="Lienhypertexte"/>
          <w:color w:val="003764"/>
          <w:u w:val="none"/>
        </w:rPr>
        <w:t xml:space="preserve">Base de données</w:t>
      </w:r>
      <w:bookmarkEnd w:id="21"/>
      <w:bookmarkEnd w:id="22"/>
    </w:p>
    <w:p>
      <w:r>
        <w:t xml:space="preserve">La base de données est déjà disponible </w:t>
      </w:r>
      <w:r w:rsidR="00FB0DC0">
        <w:t xml:space="preserve">avec les données déjà téléchargées </w:t>
      </w:r>
      <w:r w:rsidR="00371A8C">
        <w:t xml:space="preserve">:</w:t>
      </w:r>
    </w:p>
    <w:p w:rsidR="00FA0B6F" w:rsidP="00371A8C" w:rsidRDefault="00FA0B6F" w14:paraId="1C029F18" w14:textId="77E09A60">
      <w:r w:rsidRPr="00FA0B6F">
        <w:rPr>
          <w:noProof/>
          <w:lang w:val="fr-BE" w:eastAsia="fr-BE"/>
        </w:rPr>
        <w:drawing>
          <wp:inline distT="0" distB="0" distL="0" distR="0" wp14:anchorId="5D586B9C" wp14:editId="4401133C">
            <wp:extent cx="6120130" cy="2456815"/>
            <wp:effectExtent l="0" t="0" r="0" b="63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6"/>
                    <a:stretch>
                      <a:fillRect/>
                    </a:stretch>
                  </pic:blipFill>
                  <pic:spPr>
                    <a:xfrm>
                      <a:off x="0" y="0"/>
                      <a:ext cx="6120130" cy="2456815"/>
                    </a:xfrm>
                    <a:prstGeom prst="rect">
                      <a:avLst/>
                    </a:prstGeom>
                  </pic:spPr>
                </pic:pic>
              </a:graphicData>
            </a:graphic>
          </wp:inline>
        </w:drawing>
      </w:r>
    </w:p>
    <w:p>
      <w:r>
        <w:t xml:space="preserve">Un dump SQL est disponible dans le </w:t>
      </w:r>
      <w:r>
        <w:t xml:space="preserve">dossier </w:t>
      </w:r>
      <w:r w:rsidRPr="00DE5E86">
        <w:rPr>
          <w:rStyle w:val="CodeChar"/>
        </w:rPr>
        <w:t xml:space="preserve">assets/db</w:t>
      </w:r>
      <w:r w:rsidRPr="00DE5E86">
        <w:rPr>
          <w:rStyle w:val="CodeChar"/>
        </w:rPr>
        <w:t xml:space="preserve">.</w:t>
      </w:r>
      <w:r>
        <w:t xml:space="preserve"> Vous pouvez l'utiliser pour restaurer la base de données dans son état d'origine.</w:t>
      </w:r>
    </w:p>
    <w:p>
      <w:pPr>
        <w:pStyle w:val="Titre2"/>
      </w:pPr>
      <w:bookmarkStart w:name="_Toc132967900" w:id="23"/>
      <w:bookmarkStart w:name="_Toc133088764" w:id="24"/>
      <w:r>
        <w:lastRenderedPageBreak/>
        <w:t xml:space="preserve">Points finaux</w:t>
      </w:r>
      <w:bookmarkEnd w:id="23"/>
      <w:bookmarkEnd w:id="24"/>
    </w:p>
    <w:p>
      <w:r>
        <w:t xml:space="preserve">Le backend doit servir </w:t>
      </w:r>
      <w:r w:rsidRPr="009A2A55">
        <w:t xml:space="preserve">en utilisant l'</w:t>
      </w:r>
      <w:r>
        <w:t xml:space="preserve">URL de </w:t>
      </w:r>
      <w:r>
        <w:t xml:space="preserve">base suivante </w:t>
      </w:r>
      <w:r w:rsidR="005925E1">
        <w:t xml:space="preserve">: </w:t>
      </w:r>
      <w:r>
        <w:t xml:space="preserve">http://localhost/backen/api/v1).</w:t>
      </w:r>
    </w:p>
    <w:p>
      <w:pPr>
        <w:rPr>
          <w:b/>
          <w:bCs/>
        </w:rPr>
      </w:pPr>
      <w:r w:rsidRPr="00EF520A">
        <w:rPr>
          <w:b/>
          <w:bCs/>
        </w:rPr>
        <w:t xml:space="preserve">Pour une description complète des paramètres à créer, voir l'annexe A.</w:t>
      </w:r>
    </w:p>
    <w:p>
      <w:r>
        <w:t xml:space="preserve">Vous pouvez également utiliser la </w:t>
      </w:r>
      <w:r w:rsidR="008041B7">
        <w:t xml:space="preserve">collection Postman exportée </w:t>
      </w:r>
      <w:r w:rsidRPr="00DE5E86">
        <w:rPr>
          <w:rStyle w:val="CodeChar"/>
          <w:sz w:val="22"/>
          <w:szCs w:val="22"/>
        </w:rPr>
        <w:t xml:space="preserve">backend</w:t>
      </w:r>
      <w:r w:rsidRPr="00DE5E86" w:rsidR="008041B7">
        <w:rPr>
          <w:rStyle w:val="CodeChar"/>
          <w:sz w:val="22"/>
          <w:szCs w:val="22"/>
        </w:rPr>
        <w:t xml:space="preserve">.postman_collection.json </w:t>
      </w:r>
      <w:r w:rsidR="008041B7">
        <w:t xml:space="preserve">dans le </w:t>
      </w:r>
      <w:r w:rsidR="00977C65">
        <w:t xml:space="preserve">dossier </w:t>
      </w:r>
      <w:r w:rsidRPr="00DE5E86" w:rsidR="00977C65">
        <w:rPr>
          <w:rStyle w:val="CodeChar"/>
          <w:sz w:val="22"/>
          <w:szCs w:val="22"/>
        </w:rPr>
        <w:t xml:space="preserve">assets/postman </w:t>
      </w:r>
      <w:r w:rsidR="00977C65">
        <w:t xml:space="preserve">pour tester vos points d'extrémité.</w:t>
      </w:r>
    </w:p>
    <w:p>
      <w:pPr>
        <w:pStyle w:val="Titre2"/>
      </w:pPr>
      <w:bookmarkStart w:name="_Toc132967901" w:id="25"/>
      <w:bookmarkStart w:name="_Toc133088765" w:id="26"/>
      <w:r>
        <w:t xml:space="preserve">Authentification</w:t>
      </w:r>
      <w:bookmarkEnd w:id="25"/>
      <w:bookmarkEnd w:id="26"/>
    </w:p>
    <w:p>
      <w:pPr>
        <w:rPr>
          <w:rStyle w:val="CodeChar"/>
          <w:sz w:val="22"/>
          <w:szCs w:val="22"/>
        </w:rPr>
      </w:pPr>
      <w:r>
        <w:t xml:space="preserve">L'</w:t>
      </w:r>
      <w:r w:rsidR="001709DD">
        <w:t xml:space="preserve">application </w:t>
      </w:r>
      <w:r w:rsidR="00CC707A">
        <w:t xml:space="preserve">doit inclure une </w:t>
      </w:r>
      <w:r w:rsidR="000D2968">
        <w:t xml:space="preserve">authentification basée sur le nom d'utilisateur et le mot de passe pour l'</w:t>
      </w:r>
      <w:r w:rsidR="0037387E">
        <w:t xml:space="preserve">accès des organisateurs. </w:t>
      </w:r>
      <w:r w:rsidR="00B03DBF">
        <w:t xml:space="preserve">Le </w:t>
      </w:r>
      <w:r w:rsidR="00B03DBF">
        <w:t xml:space="preserve">point de terminaison </w:t>
      </w:r>
      <w:r w:rsidRPr="00DE5E86" w:rsidR="00B03DBF">
        <w:rPr>
          <w:rStyle w:val="CodeChar"/>
        </w:rPr>
        <w:t xml:space="preserve">/login </w:t>
      </w:r>
      <w:r w:rsidR="0017007C">
        <w:t xml:space="preserve">doit </w:t>
      </w:r>
      <w:r w:rsidR="00AE0502">
        <w:t xml:space="preserve">renvoyer un </w:t>
      </w:r>
      <w:r w:rsidRPr="1EB7111F" w:rsidR="0047054F">
        <w:rPr>
          <w:rFonts w:eastAsiaTheme="minorEastAsia"/>
        </w:rPr>
        <w:t xml:space="preserve">jeton </w:t>
      </w:r>
      <w:r w:rsidR="008E26BF">
        <w:t xml:space="preserve">généré de manière aléatoire </w:t>
      </w:r>
      <w:r w:rsidR="004409FB">
        <w:t xml:space="preserve">(voir l'annexe A pour plus de détails).</w:t>
      </w:r>
    </w:p>
    <w:p>
      <w:r w:rsidRPr="00DE5E86">
        <w:t xml:space="preserve">Les </w:t>
      </w:r>
      <w:r w:rsidR="003F1A3A">
        <w:t xml:space="preserve">utilisateurs doivent être stockés dans la </w:t>
      </w:r>
      <w:r w:rsidR="003F1A3A">
        <w:t xml:space="preserve">table </w:t>
      </w:r>
      <w:r w:rsidRPr="00DE5E86" w:rsidR="003F1A3A">
        <w:rPr>
          <w:rStyle w:val="CodeChar"/>
        </w:rPr>
        <w:t xml:space="preserve">User</w:t>
      </w:r>
      <w:r w:rsidR="00775C91">
        <w:t xml:space="preserve">.</w:t>
      </w:r>
      <w:r w:rsidR="000D3612">
        <w:br/>
      </w:r>
      <w:r w:rsidR="001F49C5">
        <w:t xml:space="preserve">Créez un </w:t>
      </w:r>
      <w:r w:rsidR="008E043E">
        <w:t xml:space="preserve">nouvel utilisateur </w:t>
      </w:r>
      <w:r w:rsidR="000C13A5">
        <w:t xml:space="preserve">dans votre base de données </w:t>
      </w:r>
      <w:r w:rsidR="008E043E">
        <w:t xml:space="preserve">avec les informations d'identification suivantes :</w:t>
      </w:r>
    </w:p>
    <w:p>
      <w:pPr>
        <w:pStyle w:val="Paragraphedeliste"/>
        <w:numPr>
          <w:ilvl w:val="0"/>
          <w:numId w:val="13"/>
        </w:numPr>
        <w:rPr>
          <w:rStyle w:val="CodeChar"/>
          <w:rFonts w:eastAsia="PMingLiU" w:asciiTheme="minorHAnsi" w:hAnsiTheme="minorHAnsi"/>
          <w:lang w:val="en-GB"/>
        </w:rPr>
      </w:pPr>
      <w:r>
        <w:t xml:space="preserve">Nom d'utilisateur : </w:t>
      </w:r>
      <w:r w:rsidRPr="00DE5E86">
        <w:rPr>
          <w:rStyle w:val="CodeChar"/>
        </w:rPr>
        <w:t xml:space="preserve">admin</w:t>
      </w:r>
    </w:p>
    <w:p>
      <w:pPr>
        <w:pStyle w:val="Paragraphedeliste"/>
        <w:numPr>
          <w:ilvl w:val="0"/>
          <w:numId w:val="13"/>
        </w:numPr>
        <w:rPr>
          <w:rStyle w:val="CodeChar"/>
          <w:rFonts w:eastAsia="PMingLiU" w:asciiTheme="minorHAnsi" w:hAnsiTheme="minorHAnsi"/>
          <w:lang w:val="en-GB"/>
        </w:rPr>
      </w:pPr>
      <w:r w:rsidRPr="00DE5E86">
        <w:t xml:space="preserve">Mot de passe : </w:t>
      </w:r>
      <w:r w:rsidRPr="00212F4C">
        <w:rPr>
          <w:rStyle w:val="CodeChar"/>
        </w:rPr>
        <w:t xml:space="preserve">admin</w:t>
      </w:r>
    </w:p>
    <w:p>
      <w:r>
        <w:t xml:space="preserve">Tous les </w:t>
      </w:r>
      <w:r w:rsidR="00AA1F00">
        <w:t xml:space="preserve">points de terminaison </w:t>
      </w:r>
      <w:r w:rsidR="0043762D">
        <w:t xml:space="preserve">énumérés à l'annexe A </w:t>
      </w:r>
      <w:r w:rsidR="00AA1F00">
        <w:t xml:space="preserve">(à l'exception de </w:t>
      </w:r>
      <w:r w:rsidRPr="00C650F3" w:rsidR="00AA1F00">
        <w:rPr>
          <w:rStyle w:val="CodeChar"/>
        </w:rPr>
        <w:t xml:space="preserve">/login</w:t>
      </w:r>
      <w:r w:rsidR="00AA1F00">
        <w:t xml:space="preserve">) doivent être protégés par une </w:t>
      </w:r>
      <w:r w:rsidR="00694809">
        <w:t xml:space="preserve">authentification. Si un jeton incorrect est fourni, ou si aucun jeton n'est fourni, le serveur doit renvoyer un code d'état </w:t>
      </w:r>
      <w:r w:rsidRPr="00694809" w:rsidR="00694809">
        <w:rPr>
          <w:rStyle w:val="CodeChar"/>
        </w:rPr>
        <w:t xml:space="preserve">401 Non autorisé</w:t>
      </w:r>
      <w:r w:rsidR="00694809">
        <w:t xml:space="preserve">.</w:t>
      </w:r>
    </w:p>
    <w:p>
      <w:pPr>
        <w:pStyle w:val="Titre1"/>
      </w:pPr>
      <w:bookmarkStart w:name="_Toc132618300" w:id="27"/>
      <w:bookmarkStart w:name="_Toc132967902" w:id="28"/>
      <w:bookmarkStart w:name="_Toc133088766" w:id="29"/>
      <w:r w:rsidRPr="61209B44">
        <w:t xml:space="preserve">Partie</w:t>
      </w:r>
      <w:bookmarkEnd w:id="19"/>
      <w:r w:rsidRPr="61209B44">
        <w:t xml:space="preserve"> 2 - </w:t>
      </w:r>
      <w:r>
        <w:t xml:space="preserve">Site administratif de l'</w:t>
      </w:r>
      <w:r w:rsidR="00B9698E">
        <w:t xml:space="preserve">organisateur</w:t>
      </w:r>
      <w:bookmarkEnd w:id="20"/>
      <w:bookmarkEnd w:id="27"/>
      <w:bookmarkEnd w:id="28"/>
      <w:bookmarkEnd w:id="29"/>
    </w:p>
    <w:p>
      <w:pPr>
        <w:pStyle w:val="Corpsdetexte"/>
      </w:pPr>
      <w:r w:rsidRPr="00B9698E">
        <w:t xml:space="preserve">Dans cette section, vous devez créer un module d'administration pour les organisateurs afin de gérer les équipes et les heures de départ des équipes. </w:t>
      </w:r>
    </w:p>
    <w:p>
      <w:pPr>
        <w:pStyle w:val="Corpsdetexte"/>
        <w:rPr>
          <w:b/>
        </w:rPr>
      </w:pPr>
      <w:r w:rsidRPr="00CB6954">
        <w:rPr>
          <w:b/>
        </w:rPr>
        <w:t xml:space="preserve">L'</w:t>
      </w:r>
      <w:r>
        <w:rPr>
          <w:b/>
        </w:rPr>
        <w:t xml:space="preserve">interface d'administration de </w:t>
      </w:r>
      <w:r w:rsidRPr="00CB6954">
        <w:rPr>
          <w:b/>
        </w:rPr>
        <w:t xml:space="preserve">cette version prototype n'a pas besoin d'être </w:t>
      </w:r>
      <w:r w:rsidRPr="00CB6954">
        <w:rPr>
          <w:b/>
        </w:rPr>
        <w:t xml:space="preserve">réactive, l'</w:t>
      </w:r>
      <w:r w:rsidRPr="00CB6954">
        <w:rPr>
          <w:b/>
        </w:rPr>
        <w:t xml:space="preserve">évaluation étant effectuée sur un écran de bureau Full HD (1920x1080). </w:t>
      </w:r>
      <w:r w:rsidRPr="00CB6954">
        <w:rPr>
          <w:b/>
        </w:rPr>
        <w:t xml:space="preserve">Cependant, en mode bureau, elle doit </w:t>
      </w:r>
      <w:r>
        <w:rPr>
          <w:b/>
        </w:rPr>
        <w:t xml:space="preserve">suivre les structures des wireframes fournis</w:t>
      </w:r>
      <w:r w:rsidRPr="00CB6954">
        <w:rPr>
          <w:b/>
        </w:rPr>
        <w:t xml:space="preserve">. </w:t>
      </w:r>
    </w:p>
    <w:p>
      <w:pPr>
        <w:pStyle w:val="Titre2"/>
        <w:rPr>
          <w:rFonts w:cstheme="minorBidi"/>
          <w:sz w:val="20"/>
          <w:szCs w:val="22"/>
        </w:rPr>
      </w:pPr>
      <w:bookmarkStart w:name="_Toc132967903" w:id="30"/>
      <w:bookmarkStart w:name="_Toc133088767" w:id="31"/>
      <w:r>
        <w:t xml:space="preserve">Fonctionnalités du portail de l'administrateur</w:t>
      </w:r>
      <w:bookmarkEnd w:id="30"/>
      <w:bookmarkEnd w:id="31"/>
    </w:p>
    <w:p>
      <w:pPr>
        <w:pStyle w:val="Listepuces"/>
      </w:pPr>
      <w:r>
        <w:t xml:space="preserve">Connexion et déconnexion</w:t>
      </w:r>
    </w:p>
    <w:p>
      <w:pPr>
        <w:pStyle w:val="Listepuces"/>
      </w:pPr>
      <w:r>
        <w:t xml:space="preserve">Mise à jour des données de course</w:t>
      </w:r>
    </w:p>
    <w:p>
      <w:pPr>
        <w:pStyle w:val="Listepuces2"/>
      </w:pPr>
      <w:r>
        <w:t xml:space="preserve">Mise à jour de la </w:t>
      </w:r>
      <w:r>
        <w:t xml:space="preserve">date et de l'heure de début </w:t>
      </w:r>
      <w:r w:rsidR="009F2C65">
        <w:t xml:space="preserve">prévues</w:t>
      </w:r>
    </w:p>
    <w:p>
      <w:pPr>
        <w:pStyle w:val="Listepuces2"/>
      </w:pPr>
      <w:r>
        <w:t xml:space="preserve">Intervalle de mise à jour entre les </w:t>
      </w:r>
      <w:r>
        <w:t xml:space="preserve">heures de début </w:t>
      </w:r>
      <w:r w:rsidR="003A6260">
        <w:t xml:space="preserve">planifiées</w:t>
      </w:r>
    </w:p>
    <w:p>
      <w:pPr>
        <w:pStyle w:val="Listepuces"/>
      </w:pPr>
      <w:r w:rsidRPr="00AF44D0">
        <w:t xml:space="preserve">Liste </w:t>
      </w:r>
      <w:r w:rsidRPr="00AF44D0" w:rsidR="00AF44D0">
        <w:t xml:space="preserve">et modification des </w:t>
      </w:r>
      <w:r w:rsidRPr="00AF44D0" w:rsidR="006D700E">
        <w:t xml:space="preserve">équipes </w:t>
      </w:r>
      <w:r w:rsidRPr="00AF44D0">
        <w:t xml:space="preserve">:</w:t>
      </w:r>
    </w:p>
    <w:p>
      <w:pPr>
        <w:pStyle w:val="Listepuces2"/>
      </w:pPr>
      <w:r>
        <w:t xml:space="preserve">Afficher </w:t>
      </w:r>
      <w:r w:rsidRPr="00AF44D0" w:rsidR="00B9698E">
        <w:t xml:space="preserve">toutes les </w:t>
      </w:r>
      <w:r w:rsidRPr="00AF44D0" w:rsidR="006D700E">
        <w:t xml:space="preserve">équipes </w:t>
      </w:r>
      <w:r>
        <w:t xml:space="preserve">enregistrées</w:t>
      </w:r>
    </w:p>
    <w:p>
      <w:pPr>
        <w:pStyle w:val="Listepuces2"/>
      </w:pPr>
      <w:r w:rsidRPr="002E5FE7">
        <w:t xml:space="preserve">Mettre à jour les détails d'une équipe</w:t>
      </w:r>
    </w:p>
    <w:p>
      <w:pPr>
        <w:pStyle w:val="Listepuces2"/>
      </w:pPr>
      <w:r w:rsidRPr="00AF44D0" w:rsidR="00AF44D0">
        <w:t xml:space="preserve">Supprimer une équipe</w:t>
      </w:r>
    </w:p>
    <w:p>
      <w:pPr>
        <w:pStyle w:val="Listepuces2"/>
      </w:pPr>
      <w:r w:rsidR="00AF44D0">
        <w:t xml:space="preserve">Créer une équipe</w:t>
      </w:r>
    </w:p>
    <w:p>
      <w:pPr>
        <w:pStyle w:val="Listepuces2"/>
      </w:pPr>
      <w:r w:rsidRPr="00FA6541">
        <w:t xml:space="preserve">Spécifier l'</w:t>
      </w:r>
      <w:r w:rsidRPr="00FA6541">
        <w:t xml:space="preserve">ordre et l'heure de début </w:t>
      </w:r>
      <w:r w:rsidR="003A6260">
        <w:t xml:space="preserve">planifiés</w:t>
      </w:r>
    </w:p>
    <w:p>
      <w:pPr>
        <w:pStyle w:val="Titre2"/>
      </w:pPr>
      <w:bookmarkStart w:name="_Toc132967904" w:id="32"/>
      <w:bookmarkStart w:name="_Toc133088768" w:id="33"/>
      <w:r w:rsidR="000E4290">
        <w:t xml:space="preserve">Connexion de </w:t>
      </w:r>
      <w:r>
        <w:t xml:space="preserve">l'administrateur</w:t>
      </w:r>
      <w:bookmarkEnd w:id="32"/>
      <w:bookmarkEnd w:id="33"/>
    </w:p>
    <w:p>
      <w:pPr>
        <w:pStyle w:val="Corpsdetexte"/>
        <w:rPr>
          <w:rFonts w:eastAsiaTheme="minorEastAsia"/>
        </w:rPr>
      </w:pPr>
      <w:r w:rsidRPr="000240B5">
        <w:t xml:space="preserve">Pour utiliser le module d'administration, </w:t>
      </w:r>
      <w:r>
        <w:t xml:space="preserve">les </w:t>
      </w:r>
      <w:r w:rsidR="00B9698E">
        <w:t xml:space="preserve">administrateurs </w:t>
      </w:r>
      <w:r>
        <w:t xml:space="preserve">doivent s'</w:t>
      </w:r>
      <w:r w:rsidRPr="000240B5">
        <w:t xml:space="preserve">authentifier </w:t>
      </w:r>
      <w:r>
        <w:t xml:space="preserve">par leur </w:t>
      </w:r>
      <w:r w:rsidR="00B9698E">
        <w:t xml:space="preserve">nom d'utilisateur et leur mot de passe</w:t>
      </w:r>
      <w:r>
        <w:t xml:space="preserve">. </w:t>
      </w:r>
      <w:r w:rsidRPr="00304E0B" w:rsidR="00304E0B">
        <w:t xml:space="preserve">Une fois l'URL de base saisie dans le navigateur, si l'utilisateur administrateur s'est déjà connecté et que son jeton est stocké dans le navigateur, l'utilisateur sera redirigé vers la page Équipes.</w:t>
      </w:r>
    </w:p>
    <w:p>
      <w:pPr>
        <w:pStyle w:val="Corpsdetexte"/>
        <w:rPr>
          <w:rFonts w:eastAsiaTheme="minorEastAsia"/>
        </w:rPr>
      </w:pPr>
      <w:r w:rsidRPr="00304E0B">
        <w:t xml:space="preserve">Si aucun jeton n'est stocké, l'utilisateur doit saisir son nom d'utilisateur et son mot de passe sur la page de connexion</w:t>
      </w:r>
      <w:r w:rsidRPr="00515D43" w:rsidR="00515D43">
        <w:rPr>
          <w:rFonts w:eastAsiaTheme="minorEastAsia"/>
        </w:rPr>
        <w:t xml:space="preserve">. </w:t>
      </w:r>
    </w:p>
    <w:p w:rsidR="000E4290" w:rsidP="000E4290" w:rsidRDefault="00C63784" w14:paraId="6D003FBE" w14:textId="5FBD71B1">
      <w:pPr>
        <w:pStyle w:val="Corpsdetexte"/>
      </w:pPr>
      <w:r>
        <w:rPr>
          <w:noProof/>
          <w:lang w:val="fr-BE" w:eastAsia="fr-BE"/>
        </w:rPr>
        <w:drawing>
          <wp:inline distT="0" distB="0" distL="0" distR="0" wp14:anchorId="1F117395" wp14:editId="7B8BEB13">
            <wp:extent cx="2805073" cy="1863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091" cy="1872467"/>
                    </a:xfrm>
                    <a:prstGeom prst="rect">
                      <a:avLst/>
                    </a:prstGeom>
                    <a:noFill/>
                    <a:ln>
                      <a:noFill/>
                    </a:ln>
                  </pic:spPr>
                </pic:pic>
              </a:graphicData>
            </a:graphic>
          </wp:inline>
        </w:drawing>
      </w:r>
    </w:p>
    <w:p>
      <w:pPr>
        <w:pStyle w:val="Corpsdetexte"/>
        <w:rPr>
          <w:rFonts w:eastAsiaTheme="minorEastAsia"/>
        </w:rPr>
      </w:pPr>
      <w:r w:rsidRPr="00515D43">
        <w:t xml:space="preserve">Après une </w:t>
      </w:r>
      <w:r>
        <w:t xml:space="preserve">authentification </w:t>
      </w:r>
      <w:r w:rsidRPr="00515D43">
        <w:t xml:space="preserve">réussie</w:t>
      </w:r>
      <w:r w:rsidRPr="00515D43">
        <w:t xml:space="preserve">, le jeton renvoyé par le backend doit être stocké. Il </w:t>
      </w:r>
      <w:r w:rsidR="000E4290">
        <w:t xml:space="preserve">doit être disponible lorsque le navigateur est actualisé ou redémarré après la fermeture, afin que l'utilisateur n'ait pas à saisir à nouveau ses </w:t>
      </w:r>
      <w:r w:rsidR="00D54A7F">
        <w:t xml:space="preserve">informations d'identification</w:t>
      </w:r>
      <w:r w:rsidR="000E4290">
        <w:t xml:space="preserve">. </w:t>
      </w:r>
      <w:r w:rsidRPr="67D2DA9A">
        <w:rPr>
          <w:rFonts w:eastAsiaTheme="minorEastAsia"/>
        </w:rPr>
        <w:t xml:space="preserve">L'</w:t>
      </w:r>
      <w:r w:rsidRPr="67D2DA9A">
        <w:rPr>
          <w:rFonts w:eastAsiaTheme="minorEastAsia"/>
        </w:rPr>
        <w:t xml:space="preserve">utilisateur administrateur </w:t>
      </w:r>
      <w:r>
        <w:rPr>
          <w:rFonts w:eastAsiaTheme="minorEastAsia"/>
        </w:rPr>
        <w:t xml:space="preserve">authentifié sera </w:t>
      </w:r>
      <w:r w:rsidRPr="67D2DA9A">
        <w:rPr>
          <w:rFonts w:eastAsiaTheme="minorEastAsia"/>
        </w:rPr>
        <w:t xml:space="preserve">redirigé vers la </w:t>
      </w:r>
      <w:r w:rsidRPr="67D2DA9A">
        <w:rPr>
          <w:rFonts w:eastAsiaTheme="minorEastAsia"/>
        </w:rPr>
        <w:t xml:space="preserve">page </w:t>
      </w:r>
      <w:r>
        <w:rPr>
          <w:rFonts w:eastAsiaTheme="minorEastAsia"/>
        </w:rPr>
        <w:t xml:space="preserve">Équipes</w:t>
      </w:r>
      <w:r>
        <w:rPr>
          <w:rFonts w:eastAsiaTheme="minorEastAsia"/>
        </w:rPr>
        <w:t xml:space="preserve">.</w:t>
      </w:r>
    </w:p>
    <w:p>
      <w:pPr>
        <w:pStyle w:val="Corpsdetexte"/>
      </w:pPr>
      <w:r>
        <w:rPr>
          <w:rFonts w:eastAsiaTheme="minorEastAsia"/>
        </w:rPr>
        <w:t xml:space="preserve">En cas d'échec de l'authentification, un message d'erreur doit s'afficher.</w:t>
      </w:r>
    </w:p>
    <w:p>
      <w:pPr>
        <w:pStyle w:val="Corpsdetexte"/>
      </w:pPr>
      <w:r w:rsidRPr="000240B5" w:rsidR="000E4290">
        <w:t xml:space="preserve">Un </w:t>
      </w:r>
      <w:r w:rsidR="00FA6541">
        <w:t xml:space="preserve">utilisateur administrateur </w:t>
      </w:r>
      <w:r w:rsidRPr="000240B5" w:rsidR="000E4290">
        <w:t xml:space="preserve">est stocké dans la base de données </w:t>
      </w:r>
      <w:r w:rsidR="000E4290">
        <w:t xml:space="preserve">avec les </w:t>
      </w:r>
      <w:r w:rsidR="00F933E5">
        <w:t xml:space="preserve">informations d'</w:t>
      </w:r>
      <w:r w:rsidDel="00FE7889" w:rsidR="00F933E5">
        <w:t xml:space="preserve">identification </w:t>
      </w:r>
      <w:r w:rsidR="000E4290">
        <w:t xml:space="preserve">suivantes </w:t>
      </w:r>
      <w:r w:rsidR="000E4290">
        <w:t xml:space="preserve">: </w:t>
      </w:r>
    </w:p>
    <w:p>
      <w:pPr>
        <w:pStyle w:val="Paragraphedeliste"/>
        <w:numPr>
          <w:ilvl w:val="0"/>
          <w:numId w:val="13"/>
        </w:numPr>
        <w:rPr>
          <w:rStyle w:val="CodeChar"/>
          <w:rFonts w:eastAsia="PMingLiU" w:asciiTheme="minorHAnsi" w:hAnsiTheme="minorHAnsi"/>
          <w:lang w:val="en-GB"/>
        </w:rPr>
      </w:pPr>
      <w:r>
        <w:t xml:space="preserve">Nom d'utilisateur : </w:t>
      </w:r>
      <w:r w:rsidRPr="00DE5E86">
        <w:rPr>
          <w:rStyle w:val="CodeChar"/>
        </w:rPr>
        <w:t xml:space="preserve">admin</w:t>
      </w:r>
    </w:p>
    <w:p>
      <w:pPr>
        <w:pStyle w:val="Paragraphedeliste"/>
        <w:numPr>
          <w:ilvl w:val="0"/>
          <w:numId w:val="13"/>
        </w:numPr>
      </w:pPr>
      <w:r w:rsidRPr="00DE5E86">
        <w:t xml:space="preserve">Mot de passe : </w:t>
      </w:r>
      <w:r w:rsidRPr="00212F4C">
        <w:rPr>
          <w:rStyle w:val="CodeChar"/>
        </w:rPr>
        <w:t xml:space="preserve">admin</w:t>
      </w:r>
    </w:p>
    <w:p>
      <w:pPr>
        <w:pStyle w:val="Titre2"/>
      </w:pPr>
      <w:bookmarkStart w:name="_Toc132967905" w:id="34"/>
      <w:bookmarkStart w:name="_Toc133088769" w:id="35"/>
      <w:r>
        <w:t xml:space="preserve">Page de la </w:t>
      </w:r>
      <w:r w:rsidR="00FF0C84">
        <w:t xml:space="preserve">course </w:t>
      </w:r>
      <w:r>
        <w:lastRenderedPageBreak/>
        <w:t xml:space="preserve">par équipe</w:t>
      </w:r>
      <w:bookmarkEnd w:id="34"/>
      <w:bookmarkEnd w:id="35"/>
    </w:p>
    <w:p w:rsidR="005024A9" w:rsidP="000E4290" w:rsidRDefault="005024A9" w14:paraId="2E42B68E" w14:textId="77777777">
      <w:pPr>
        <w:rPr>
          <w:rFonts w:eastAsiaTheme="minorHAnsi"/>
        </w:rPr>
      </w:pPr>
      <w:r>
        <w:rPr>
          <w:rFonts w:eastAsiaTheme="minorHAnsi"/>
          <w:noProof/>
          <w:lang w:val="fr-BE" w:eastAsia="fr-BE"/>
        </w:rPr>
        <w:drawing>
          <wp:inline distT="0" distB="0" distL="0" distR="0" wp14:anchorId="032CD9AC" wp14:editId="20AB0EE5">
            <wp:extent cx="5280697" cy="2891196"/>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2394" cy="2914025"/>
                    </a:xfrm>
                    <a:prstGeom prst="rect">
                      <a:avLst/>
                    </a:prstGeom>
                    <a:noFill/>
                    <a:ln>
                      <a:noFill/>
                    </a:ln>
                  </pic:spPr>
                </pic:pic>
              </a:graphicData>
            </a:graphic>
          </wp:inline>
        </w:drawing>
      </w:r>
    </w:p>
    <w:p>
      <w:pPr>
        <w:rPr>
          <w:rFonts w:eastAsiaTheme="minorHAnsi"/>
        </w:rPr>
      </w:pPr>
      <w:r>
        <w:rPr>
          <w:rFonts w:eastAsiaTheme="minorHAnsi"/>
        </w:rPr>
        <w:t xml:space="preserve">Un </w:t>
      </w:r>
      <w:r>
        <w:rPr>
          <w:rFonts w:eastAsiaTheme="minorHAnsi"/>
        </w:rPr>
        <w:t xml:space="preserve">bouton "</w:t>
      </w:r>
      <w:r w:rsidRPr="000240B5">
        <w:rPr>
          <w:rFonts w:eastAsiaTheme="minorHAnsi"/>
        </w:rPr>
        <w:t xml:space="preserve">Déconnexion" </w:t>
      </w:r>
      <w:r w:rsidRPr="000240B5">
        <w:rPr>
          <w:rFonts w:eastAsiaTheme="minorHAnsi"/>
        </w:rPr>
        <w:t xml:space="preserve">apparaît dans le </w:t>
      </w:r>
      <w:r>
        <w:rPr>
          <w:rFonts w:eastAsiaTheme="minorHAnsi"/>
        </w:rPr>
        <w:t xml:space="preserve">coin </w:t>
      </w:r>
      <w:r>
        <w:rPr>
          <w:rFonts w:eastAsiaTheme="minorHAnsi"/>
        </w:rPr>
        <w:t xml:space="preserve">supérieur </w:t>
      </w:r>
      <w:r w:rsidRPr="000240B5">
        <w:rPr>
          <w:rFonts w:eastAsiaTheme="minorHAnsi"/>
        </w:rPr>
        <w:t xml:space="preserve">droit de </w:t>
      </w:r>
      <w:r>
        <w:rPr>
          <w:rFonts w:eastAsiaTheme="minorHAnsi"/>
        </w:rPr>
        <w:t xml:space="preserve">la fenêtre. </w:t>
      </w:r>
      <w:r w:rsidRPr="000240B5">
        <w:rPr>
          <w:rFonts w:eastAsiaTheme="minorHAnsi"/>
        </w:rPr>
        <w:t xml:space="preserve">En cliquant sur ce bouton, l'</w:t>
      </w:r>
      <w:r w:rsidRPr="000240B5">
        <w:rPr>
          <w:rFonts w:eastAsiaTheme="minorHAnsi"/>
        </w:rPr>
        <w:t xml:space="preserve">utilisateur </w:t>
      </w:r>
      <w:r w:rsidR="00446E6E">
        <w:rPr>
          <w:rFonts w:eastAsiaTheme="minorHAnsi"/>
        </w:rPr>
        <w:t xml:space="preserve">administrateur se </w:t>
      </w:r>
      <w:r w:rsidRPr="000240B5">
        <w:rPr>
          <w:rFonts w:eastAsiaTheme="minorHAnsi"/>
        </w:rPr>
        <w:t xml:space="preserve">déconnecte et est redirigé vers la </w:t>
      </w:r>
      <w:r w:rsidR="00446E6E">
        <w:rPr>
          <w:rFonts w:eastAsiaTheme="minorHAnsi"/>
        </w:rPr>
        <w:t xml:space="preserve">page de </w:t>
      </w:r>
      <w:r w:rsidRPr="000240B5">
        <w:rPr>
          <w:rFonts w:eastAsiaTheme="minorHAnsi"/>
        </w:rPr>
        <w:t xml:space="preserve">connexion</w:t>
      </w:r>
      <w:r>
        <w:rPr>
          <w:rFonts w:eastAsiaTheme="minorHAnsi"/>
        </w:rPr>
        <w:t xml:space="preserve">. </w:t>
      </w:r>
    </w:p>
    <w:p>
      <w:pPr>
        <w:rPr>
          <w:rFonts w:eastAsiaTheme="minorHAnsi"/>
        </w:rPr>
      </w:pPr>
      <w:r>
        <w:rPr>
          <w:rFonts w:eastAsiaTheme="minorHAnsi"/>
        </w:rPr>
        <w:t xml:space="preserve">La </w:t>
      </w:r>
      <w:r w:rsidR="00B61270">
        <w:rPr>
          <w:rFonts w:eastAsiaTheme="minorHAnsi"/>
        </w:rPr>
        <w:t xml:space="preserve">section "Course d'équipe" en </w:t>
      </w:r>
      <w:r>
        <w:rPr>
          <w:rFonts w:eastAsiaTheme="minorHAnsi"/>
        </w:rPr>
        <w:t xml:space="preserve">haut de la page contient deux </w:t>
      </w:r>
      <w:r w:rsidR="0027520E">
        <w:rPr>
          <w:rFonts w:eastAsiaTheme="minorHAnsi"/>
        </w:rPr>
        <w:t xml:space="preserve">champs de </w:t>
      </w:r>
      <w:r>
        <w:rPr>
          <w:rFonts w:eastAsiaTheme="minorHAnsi"/>
        </w:rPr>
        <w:t xml:space="preserve">saisie </w:t>
      </w:r>
      <w:r>
        <w:rPr>
          <w:rFonts w:eastAsiaTheme="minorHAnsi"/>
        </w:rPr>
        <w:t xml:space="preserve">:</w:t>
      </w:r>
    </w:p>
    <w:p>
      <w:pPr>
        <w:pStyle w:val="Paragraphedeliste"/>
        <w:numPr>
          <w:ilvl w:val="0"/>
          <w:numId w:val="16"/>
        </w:numPr>
        <w:rPr>
          <w:rFonts w:eastAsiaTheme="minorHAnsi"/>
        </w:rPr>
      </w:pPr>
      <w:r>
        <w:rPr>
          <w:rFonts w:eastAsiaTheme="minorHAnsi"/>
        </w:rPr>
        <w:t xml:space="preserve">Heure de départ </w:t>
      </w:r>
      <w:r w:rsidR="00353934">
        <w:rPr>
          <w:rFonts w:eastAsiaTheme="minorHAnsi"/>
        </w:rPr>
        <w:t xml:space="preserve">(</w:t>
      </w:r>
      <w:r w:rsidRPr="009260D6" w:rsidR="00446E6E">
        <w:rPr>
          <w:rFonts w:eastAsiaTheme="minorHAnsi"/>
        </w:rPr>
        <w:t xml:space="preserve">l'</w:t>
      </w:r>
      <w:r w:rsidRPr="009260D6" w:rsidR="00446E6E">
        <w:rPr>
          <w:rFonts w:eastAsiaTheme="minorHAnsi"/>
        </w:rPr>
        <w:t xml:space="preserve">heure de </w:t>
      </w:r>
      <w:r w:rsidR="00353934">
        <w:rPr>
          <w:rFonts w:eastAsiaTheme="minorHAnsi"/>
        </w:rPr>
        <w:t xml:space="preserve">départ de </w:t>
      </w:r>
      <w:r w:rsidRPr="009260D6" w:rsidR="00446E6E">
        <w:rPr>
          <w:rFonts w:eastAsiaTheme="minorHAnsi"/>
        </w:rPr>
        <w:t xml:space="preserve">la course</w:t>
      </w:r>
      <w:r w:rsidR="00353934">
        <w:rPr>
          <w:rFonts w:eastAsiaTheme="minorHAnsi"/>
        </w:rPr>
        <w:t xml:space="preserve">) : cette valeur </w:t>
      </w:r>
      <w:r w:rsidRPr="009260D6" w:rsidR="00446E6E">
        <w:rPr>
          <w:rFonts w:eastAsiaTheme="minorHAnsi"/>
        </w:rPr>
        <w:t xml:space="preserve">n'est pas explicitement stockée dans la base de données </w:t>
      </w:r>
      <w:r w:rsidR="00353934">
        <w:rPr>
          <w:rFonts w:eastAsiaTheme="minorHAnsi"/>
        </w:rPr>
        <w:t xml:space="preserve">; </w:t>
      </w:r>
      <w:r w:rsidRPr="009260D6" w:rsidR="00446E6E">
        <w:rPr>
          <w:rFonts w:eastAsiaTheme="minorHAnsi"/>
        </w:rPr>
        <w:t xml:space="preserve">lorsque la </w:t>
      </w:r>
      <w:r w:rsidRPr="009260D6" w:rsidR="00446E6E">
        <w:rPr>
          <w:rFonts w:eastAsiaTheme="minorHAnsi"/>
        </w:rPr>
        <w:t xml:space="preserve">page est chargée ou actualisée, l'</w:t>
      </w:r>
      <w:r w:rsidR="00DA13BC">
        <w:rPr>
          <w:rFonts w:eastAsiaTheme="minorHAnsi"/>
        </w:rPr>
        <w:t xml:space="preserve">heure de </w:t>
      </w:r>
      <w:r w:rsidRPr="009260D6" w:rsidR="00446E6E">
        <w:rPr>
          <w:rFonts w:eastAsiaTheme="minorHAnsi"/>
        </w:rPr>
        <w:t xml:space="preserve">départ </w:t>
      </w:r>
      <w:r w:rsidR="00DA13BC">
        <w:rPr>
          <w:rFonts w:eastAsiaTheme="minorHAnsi"/>
        </w:rPr>
        <w:t xml:space="preserve">prévue la </w:t>
      </w:r>
      <w:r w:rsidRPr="009260D6" w:rsidR="00446E6E">
        <w:rPr>
          <w:rFonts w:eastAsiaTheme="minorHAnsi"/>
        </w:rPr>
        <w:t xml:space="preserve">plus proche </w:t>
      </w:r>
      <w:r w:rsidR="00DA13BC">
        <w:rPr>
          <w:rFonts w:eastAsiaTheme="minorHAnsi"/>
        </w:rPr>
        <w:t xml:space="preserve">parmi les équipes </w:t>
      </w:r>
      <w:r w:rsidRPr="009260D6" w:rsidR="00446E6E">
        <w:rPr>
          <w:rFonts w:eastAsiaTheme="minorHAnsi"/>
        </w:rPr>
        <w:t xml:space="preserve">est </w:t>
      </w:r>
      <w:r w:rsidR="00D76C2D">
        <w:rPr>
          <w:rFonts w:eastAsiaTheme="minorHAnsi"/>
        </w:rPr>
        <w:t xml:space="preserve">chargée dans </w:t>
      </w:r>
      <w:r w:rsidRPr="009260D6" w:rsidR="00446E6E">
        <w:rPr>
          <w:rFonts w:eastAsiaTheme="minorHAnsi"/>
        </w:rPr>
        <w:t xml:space="preserve">ce champ.</w:t>
      </w:r>
      <w:r w:rsidR="00D63C8F">
        <w:rPr>
          <w:rFonts w:eastAsiaTheme="minorHAnsi"/>
        </w:rPr>
        <w:t xml:space="preserve"> Il doit s'agir d'un champ de type date-heure.</w:t>
      </w:r>
    </w:p>
    <w:p>
      <w:pPr>
        <w:pStyle w:val="Paragraphedeliste"/>
        <w:numPr>
          <w:ilvl w:val="0"/>
          <w:numId w:val="16"/>
        </w:numPr>
        <w:rPr>
          <w:rFonts w:eastAsiaTheme="minorHAnsi"/>
        </w:rPr>
      </w:pPr>
      <w:r>
        <w:rPr>
          <w:rFonts w:eastAsiaTheme="minorHAnsi"/>
        </w:rPr>
        <w:t xml:space="preserve">Intervalle : </w:t>
      </w:r>
      <w:r w:rsidRPr="00DE1E84" w:rsidR="00446E6E">
        <w:rPr>
          <w:rFonts w:eastAsiaTheme="minorHAnsi"/>
        </w:rPr>
        <w:t xml:space="preserve">l'intervalle, qui est l'intervalle de temps entre deux </w:t>
      </w:r>
      <w:r w:rsidRPr="00DE1E84" w:rsidR="00446E6E">
        <w:rPr>
          <w:rFonts w:eastAsiaTheme="minorHAnsi"/>
        </w:rPr>
        <w:t xml:space="preserve">heures de </w:t>
      </w:r>
      <w:r w:rsidRPr="00DE1E84" w:rsidR="002B6730">
        <w:rPr>
          <w:rFonts w:eastAsiaTheme="minorHAnsi"/>
        </w:rPr>
        <w:t xml:space="preserve">départ </w:t>
      </w:r>
      <w:r w:rsidRPr="00DE1E84" w:rsidR="002B6730">
        <w:rPr>
          <w:rFonts w:eastAsiaTheme="minorHAnsi"/>
        </w:rPr>
        <w:t xml:space="preserve">planifiées </w:t>
      </w:r>
      <w:r w:rsidRPr="00DE1E84" w:rsidR="00446E6E">
        <w:rPr>
          <w:rFonts w:eastAsiaTheme="minorHAnsi"/>
        </w:rPr>
        <w:t xml:space="preserve">consécutives de l</w:t>
      </w:r>
      <w:r w:rsidRPr="00DE1E84" w:rsidR="002B6730">
        <w:rPr>
          <w:rFonts w:eastAsiaTheme="minorHAnsi"/>
        </w:rPr>
        <w:t xml:space="preserve">'</w:t>
      </w:r>
      <w:r w:rsidRPr="00DE1E84" w:rsidR="00446E6E">
        <w:rPr>
          <w:rFonts w:eastAsiaTheme="minorHAnsi"/>
        </w:rPr>
        <w:t xml:space="preserve">équipe</w:t>
      </w:r>
      <w:r w:rsidR="00BA0BD5">
        <w:rPr>
          <w:rFonts w:eastAsiaTheme="minorHAnsi"/>
        </w:rPr>
        <w:t xml:space="preserve">. </w:t>
      </w:r>
      <w:r w:rsidR="00BA0BD5">
        <w:rPr>
          <w:rFonts w:eastAsiaTheme="minorHAnsi"/>
        </w:rPr>
        <w:t xml:space="preserve">Cette valeur ne doit pas être pré-remplie par une valeur calculée, </w:t>
      </w:r>
      <w:r w:rsidR="003E6250">
        <w:rPr>
          <w:rFonts w:eastAsiaTheme="minorHAnsi"/>
        </w:rPr>
        <w:t xml:space="preserve">la valeur par défaut étant 5 (minutes). </w:t>
      </w:r>
      <w:r w:rsidR="00931ED3">
        <w:rPr>
          <w:rFonts w:eastAsiaTheme="minorHAnsi"/>
        </w:rPr>
        <w:t xml:space="preserve">L'utilisateur ne doit pouvoir saisir que des valeurs entières.</w:t>
      </w:r>
    </w:p>
    <w:p>
      <w:pPr>
        <w:rPr>
          <w:rFonts w:eastAsiaTheme="minorHAnsi"/>
        </w:rPr>
      </w:pPr>
      <w:r>
        <w:rPr>
          <w:rFonts w:eastAsiaTheme="minorHAnsi"/>
        </w:rPr>
        <w:t xml:space="preserve">En dessous, </w:t>
      </w:r>
      <w:r w:rsidR="00B6715A">
        <w:rPr>
          <w:rFonts w:eastAsiaTheme="minorHAnsi"/>
        </w:rPr>
        <w:t xml:space="preserve">un </w:t>
      </w:r>
      <w:r w:rsidR="00B6715A">
        <w:rPr>
          <w:rFonts w:eastAsiaTheme="minorHAnsi"/>
        </w:rPr>
        <w:t xml:space="preserve">bouton </w:t>
      </w:r>
      <w:r w:rsidR="00F664DA">
        <w:rPr>
          <w:rFonts w:eastAsiaTheme="minorHAnsi"/>
        </w:rPr>
        <w:t xml:space="preserve">"</w:t>
      </w:r>
      <w:r w:rsidRPr="00446E6E" w:rsidR="00446E6E">
        <w:rPr>
          <w:rFonts w:eastAsiaTheme="minorHAnsi"/>
        </w:rPr>
        <w:t xml:space="preserve">Mettre à jour les </w:t>
      </w:r>
      <w:r w:rsidR="00B6715A">
        <w:rPr>
          <w:rFonts w:eastAsiaTheme="minorHAnsi"/>
        </w:rPr>
        <w:t xml:space="preserve">heures de</w:t>
      </w:r>
      <w:r w:rsidRPr="00446E6E" w:rsidR="00446E6E">
        <w:rPr>
          <w:rFonts w:eastAsiaTheme="minorHAnsi"/>
        </w:rPr>
        <w:t xml:space="preserve"> départ</w:t>
      </w:r>
      <w:r w:rsidR="00F664DA">
        <w:rPr>
          <w:rFonts w:eastAsiaTheme="minorHAnsi"/>
        </w:rPr>
        <w:t xml:space="preserve">" </w:t>
      </w:r>
      <w:r w:rsidR="00B6715A">
        <w:rPr>
          <w:rFonts w:eastAsiaTheme="minorHAnsi"/>
        </w:rPr>
        <w:t xml:space="preserve">est affiché. En </w:t>
      </w:r>
      <w:r w:rsidR="00C75508">
        <w:rPr>
          <w:rFonts w:eastAsiaTheme="minorHAnsi"/>
        </w:rPr>
        <w:t xml:space="preserve">cliquant sur ce bouton</w:t>
      </w:r>
      <w:r w:rsidRPr="00446E6E" w:rsidR="00446E6E">
        <w:rPr>
          <w:rFonts w:eastAsiaTheme="minorHAnsi"/>
        </w:rPr>
        <w:t xml:space="preserve">, les </w:t>
      </w:r>
      <w:r w:rsidR="00C75508">
        <w:rPr>
          <w:rFonts w:eastAsiaTheme="minorHAnsi"/>
        </w:rPr>
        <w:t xml:space="preserve">heures de</w:t>
      </w:r>
      <w:r w:rsidRPr="00446E6E" w:rsidR="00446E6E">
        <w:rPr>
          <w:rFonts w:eastAsiaTheme="minorHAnsi"/>
        </w:rPr>
        <w:t xml:space="preserve"> départ </w:t>
      </w:r>
      <w:r w:rsidR="00521142">
        <w:rPr>
          <w:rFonts w:eastAsiaTheme="minorHAnsi"/>
        </w:rPr>
        <w:t xml:space="preserve">prévues </w:t>
      </w:r>
      <w:r w:rsidRPr="00446E6E" w:rsidR="00446E6E">
        <w:rPr>
          <w:rFonts w:eastAsiaTheme="minorHAnsi"/>
        </w:rPr>
        <w:t xml:space="preserve">des équipes seront </w:t>
      </w:r>
      <w:r w:rsidRPr="00446E6E" w:rsidR="00446E6E">
        <w:rPr>
          <w:rFonts w:eastAsiaTheme="minorHAnsi"/>
        </w:rPr>
        <w:t xml:space="preserve">modifiées</w:t>
      </w:r>
      <w:r w:rsidRPr="00446E6E" w:rsidR="00446E6E">
        <w:rPr>
          <w:rFonts w:eastAsiaTheme="minorHAnsi"/>
        </w:rPr>
        <w:t xml:space="preserve">, en conservant l'ordre actuel, de sorte que la première équipe commencera à l'heure de départ définie et que les autres équipes suivront avec </w:t>
      </w:r>
      <w:r w:rsidR="00F03EBA">
        <w:rPr>
          <w:rFonts w:eastAsiaTheme="minorHAnsi"/>
        </w:rPr>
        <w:t xml:space="preserve">les intervalles définis </w:t>
      </w:r>
      <w:r w:rsidR="003F36CD">
        <w:rPr>
          <w:rFonts w:eastAsiaTheme="minorHAnsi"/>
        </w:rPr>
        <w:t xml:space="preserve">(voir l'exemple ci-dessous)</w:t>
      </w:r>
      <w:r w:rsidRPr="00446E6E" w:rsidR="00446E6E">
        <w:rPr>
          <w:rFonts w:eastAsiaTheme="minorHAnsi"/>
        </w:rPr>
        <w:t xml:space="preserve">. Les </w:t>
      </w:r>
      <w:r w:rsidRPr="00F664DA" w:rsidR="00A832F8">
        <w:rPr>
          <w:rFonts w:eastAsiaTheme="minorHAnsi"/>
        </w:rPr>
        <w:t xml:space="preserve">valeurs des champs du </w:t>
      </w:r>
      <w:r w:rsidR="00A832F8">
        <w:rPr>
          <w:rFonts w:eastAsiaTheme="minorHAnsi"/>
        </w:rPr>
        <w:t xml:space="preserve">tableau </w:t>
      </w:r>
      <w:r w:rsidRPr="00F664DA" w:rsidR="00A832F8">
        <w:rPr>
          <w:rFonts w:eastAsiaTheme="minorHAnsi"/>
        </w:rPr>
        <w:t xml:space="preserve">Équipes </w:t>
      </w:r>
      <w:r w:rsidR="00A832F8">
        <w:rPr>
          <w:rFonts w:eastAsiaTheme="minorHAnsi"/>
        </w:rPr>
        <w:t xml:space="preserve">doivent être </w:t>
      </w:r>
      <w:r w:rsidRPr="00F664DA" w:rsidR="00A832F8">
        <w:rPr>
          <w:rFonts w:eastAsiaTheme="minorHAnsi"/>
        </w:rPr>
        <w:t xml:space="preserve">mises à jour, mais les modifications </w:t>
      </w:r>
      <w:r w:rsidRPr="00F664DA" w:rsidR="00A832F8">
        <w:rPr>
          <w:rFonts w:eastAsiaTheme="minorHAnsi"/>
        </w:rPr>
        <w:t xml:space="preserve">ne </w:t>
      </w:r>
      <w:r w:rsidR="002E5272">
        <w:rPr>
          <w:rFonts w:eastAsiaTheme="minorHAnsi"/>
        </w:rPr>
        <w:t xml:space="preserve">doivent </w:t>
      </w:r>
      <w:r w:rsidRPr="00F664DA" w:rsidR="00A832F8">
        <w:rPr>
          <w:rFonts w:eastAsiaTheme="minorHAnsi"/>
        </w:rPr>
        <w:t xml:space="preserve">pas </w:t>
      </w:r>
      <w:r w:rsidR="00A832F8">
        <w:rPr>
          <w:rFonts w:eastAsiaTheme="minorHAnsi"/>
        </w:rPr>
        <w:t xml:space="preserve">encore </w:t>
      </w:r>
      <w:r w:rsidR="002E5272">
        <w:rPr>
          <w:rFonts w:eastAsiaTheme="minorHAnsi"/>
        </w:rPr>
        <w:t xml:space="preserve">être </w:t>
      </w:r>
      <w:r w:rsidRPr="00F664DA" w:rsidR="00A832F8">
        <w:rPr>
          <w:rFonts w:eastAsiaTheme="minorHAnsi"/>
        </w:rPr>
        <w:t xml:space="preserve">envoyées au serveur</w:t>
      </w:r>
      <w:r w:rsidRPr="00F664DA" w:rsidR="00A832F8">
        <w:rPr>
          <w:rFonts w:eastAsiaTheme="minorHAnsi"/>
        </w:rPr>
        <w:t xml:space="preserve">. </w:t>
      </w:r>
      <w:r w:rsidR="00A832F8">
        <w:rPr>
          <w:rFonts w:eastAsiaTheme="minorHAnsi"/>
        </w:rPr>
        <w:t xml:space="preserve">En cliquant sur le bouton "Enregistrer les heures de départ" au bas de la page, vous enregistrez les </w:t>
      </w:r>
      <w:r w:rsidR="00A832F8">
        <w:rPr>
          <w:rFonts w:eastAsiaTheme="minorHAnsi"/>
        </w:rPr>
        <w:t xml:space="preserve">heures de départ </w:t>
      </w:r>
      <w:r w:rsidR="00EC7E13">
        <w:rPr>
          <w:rFonts w:eastAsiaTheme="minorHAnsi"/>
        </w:rPr>
        <w:t xml:space="preserve">prévues </w:t>
      </w:r>
      <w:r w:rsidR="00A832F8">
        <w:rPr>
          <w:rFonts w:eastAsiaTheme="minorHAnsi"/>
        </w:rPr>
        <w:t xml:space="preserve">dans la base de données</w:t>
      </w:r>
      <w:r w:rsidR="005827F7">
        <w:rPr>
          <w:rFonts w:eastAsiaTheme="minorHAnsi"/>
        </w:rPr>
        <w:t xml:space="preserve">, mais pas les autres </w:t>
      </w:r>
      <w:r w:rsidR="005827F7">
        <w:rPr>
          <w:rFonts w:eastAsiaTheme="minorHAnsi"/>
        </w:rPr>
        <w:t xml:space="preserve">modifications </w:t>
      </w:r>
      <w:r w:rsidR="00F21629">
        <w:rPr>
          <w:rFonts w:eastAsiaTheme="minorHAnsi"/>
        </w:rPr>
        <w:t xml:space="preserve">non enregistrées apportées </w:t>
      </w:r>
      <w:r w:rsidR="00F21629">
        <w:rPr>
          <w:rFonts w:eastAsiaTheme="minorHAnsi"/>
        </w:rPr>
        <w:t xml:space="preserve">aux données des équipes </w:t>
      </w:r>
      <w:r w:rsidR="007602BB">
        <w:rPr>
          <w:rFonts w:eastAsiaTheme="minorHAnsi"/>
        </w:rPr>
        <w:t xml:space="preserve">(nom de l'équipe et adresse électronique du contact)</w:t>
      </w:r>
      <w:r w:rsidR="00F21629">
        <w:rPr>
          <w:rFonts w:eastAsiaTheme="minorHAnsi"/>
        </w:rPr>
        <w:t xml:space="preserve">.</w:t>
      </w:r>
    </w:p>
    <w:p>
      <w:r>
        <w:t xml:space="preserve">En </w:t>
      </w:r>
      <w:r>
        <w:t xml:space="preserve">cliquant sur </w:t>
      </w:r>
      <w:r w:rsidR="00C44C5C">
        <w:t xml:space="preserve">la flèche vers le haut au début d'une ligne, la position de départ de l'équipe dans cette ligne sera déplacée d'une place, de sorte que son </w:t>
      </w:r>
      <w:r w:rsidR="00C44C5C">
        <w:t xml:space="preserve">heure de départ </w:t>
      </w:r>
      <w:r w:rsidR="00C172BE">
        <w:t xml:space="preserve">prévue </w:t>
      </w:r>
      <w:r w:rsidR="00C44C5C">
        <w:t xml:space="preserve">et l'</w:t>
      </w:r>
      <w:r w:rsidR="00C44C5C">
        <w:t xml:space="preserve">heure de départ </w:t>
      </w:r>
      <w:r w:rsidR="00C172BE">
        <w:t xml:space="preserve">prévue de </w:t>
      </w:r>
      <w:r w:rsidR="00C44C5C">
        <w:t xml:space="preserve">l'équipe dans la ligne précédente seront </w:t>
      </w:r>
      <w:r w:rsidR="004668A0">
        <w:t xml:space="preserve">interverties</w:t>
      </w:r>
      <w:r w:rsidR="00C44C5C">
        <w:t xml:space="preserve">. L'ordre de la liste sera modifié en conséquence.</w:t>
      </w:r>
    </w:p>
    <w:p>
      <w:r>
        <w:t xml:space="preserve">La même chose se produit si vous cliquez sur la flèche vers le bas. Dans ce cas, il y </w:t>
      </w:r>
      <w:r>
        <w:t xml:space="preserve">aura échange de places et d'</w:t>
      </w:r>
      <w:r>
        <w:t xml:space="preserve">heures de début </w:t>
      </w:r>
      <w:r w:rsidR="00D91101">
        <w:t xml:space="preserve">planifiées </w:t>
      </w:r>
      <w:r>
        <w:t xml:space="preserve">avec l'équipe suivante</w:t>
      </w:r>
      <w:r w:rsidR="00776418">
        <w:t xml:space="preserve">. </w:t>
      </w:r>
    </w:p>
    <w:p>
      <w:r>
        <w:lastRenderedPageBreak/>
        <w:t xml:space="preserve">Ces modifications sont </w:t>
      </w:r>
      <w:r w:rsidR="00D439EE">
        <w:t xml:space="preserve">également </w:t>
      </w:r>
      <w:r>
        <w:t xml:space="preserve">enregistrées dans la base de données en cliquant sur le bouton "Enregistrer les heures de début".</w:t>
      </w:r>
    </w:p>
    <w:p>
      <w:r>
        <w:t xml:space="preserve">En cliquant sur le bouton "Réorganiser en fonction de l'allure moyenne", vous définissez un nouvel ordre et des </w:t>
      </w:r>
      <w:r>
        <w:t xml:space="preserve">heures de départ </w:t>
      </w:r>
      <w:r w:rsidR="00EE79ED">
        <w:t xml:space="preserve">planifiées.</w:t>
      </w:r>
      <w:r>
        <w:t xml:space="preserve"> L'ordre sera déterminé par la valeur de l'allure moyenne. L'équipe dont l'allure moyenne est la plus élevée partira en premier et l'équipe dont l'allure moyenne est la plus faible partira en dernier. Les </w:t>
      </w:r>
      <w:r>
        <w:t xml:space="preserve">heures de </w:t>
      </w:r>
      <w:r w:rsidR="005214B9">
        <w:t xml:space="preserve">départ </w:t>
      </w:r>
      <w:r w:rsidR="005214B9">
        <w:t xml:space="preserve">prévues </w:t>
      </w:r>
      <w:r>
        <w:t xml:space="preserve">seront recalculées en fonction des </w:t>
      </w:r>
      <w:r>
        <w:t xml:space="preserve">valeurs </w:t>
      </w:r>
      <w:r>
        <w:t xml:space="preserve">"Heure de départ" et </w:t>
      </w:r>
      <w:r w:rsidR="00950951">
        <w:t xml:space="preserve">"</w:t>
      </w:r>
      <w:r>
        <w:t xml:space="preserve">Intervalle</w:t>
      </w:r>
      <w:r w:rsidR="00950951">
        <w:t xml:space="preserve">" </w:t>
      </w:r>
      <w:r>
        <w:t xml:space="preserve">dans la </w:t>
      </w:r>
      <w:r>
        <w:t xml:space="preserve">section </w:t>
      </w:r>
      <w:r w:rsidR="00290F73">
        <w:t xml:space="preserve">supérieure.</w:t>
      </w:r>
    </w:p>
    <w:p>
      <w:r>
        <w:t xml:space="preserve">De même, </w:t>
      </w:r>
      <w:r w:rsidR="00776418">
        <w:t xml:space="preserve">ces modifications ne sont enregistrées dans la </w:t>
      </w:r>
      <w:r w:rsidR="004668A0">
        <w:t xml:space="preserve">base de données </w:t>
      </w:r>
      <w:r w:rsidR="00776418">
        <w:t xml:space="preserve">qu'</w:t>
      </w:r>
      <w:r w:rsidR="00776418">
        <w:t xml:space="preserve">en </w:t>
      </w:r>
      <w:r w:rsidR="004668A0">
        <w:t xml:space="preserve">cliquant sur le </w:t>
      </w:r>
      <w:r w:rsidR="004668A0">
        <w:t xml:space="preserve">bouton </w:t>
      </w:r>
      <w:r>
        <w:t xml:space="preserve">"</w:t>
      </w:r>
      <w:r w:rsidR="004668A0">
        <w:t xml:space="preserve">Enregistrer les heures de début</w:t>
      </w:r>
      <w:r>
        <w:t xml:space="preserve">".</w:t>
      </w:r>
    </w:p>
    <w:p>
      <w:r>
        <w:t xml:space="preserve">Le bouton "Enregistrer les heures de départ" doit être désactivé tant qu'il </w:t>
      </w:r>
      <w:r w:rsidR="00FA3379">
        <w:t xml:space="preserve">n'y a pas de </w:t>
      </w:r>
      <w:r w:rsidR="00FA3379">
        <w:t xml:space="preserve">changements d'heures de départ </w:t>
      </w:r>
      <w:r w:rsidR="001044F6">
        <w:t xml:space="preserve">planifiées </w:t>
      </w:r>
      <w:r w:rsidR="00FA3379">
        <w:t xml:space="preserve">non enregistrés. Le </w:t>
      </w:r>
      <w:r w:rsidR="00285ECE">
        <w:t xml:space="preserve">bouton doit être activé dès que l'une des </w:t>
      </w:r>
      <w:r w:rsidR="00285ECE">
        <w:t xml:space="preserve">heures de début </w:t>
      </w:r>
      <w:r w:rsidR="001044F6">
        <w:t xml:space="preserve">planifiées </w:t>
      </w:r>
      <w:r w:rsidR="00285ECE">
        <w:t xml:space="preserve">est </w:t>
      </w:r>
      <w:r w:rsidR="00AA6F33">
        <w:t xml:space="preserve">modifiée de l'une des manières décrites ci-dessus. </w:t>
      </w:r>
      <w:r w:rsidR="0019437C">
        <w:t xml:space="preserve">Après avoir cliqué sur le bouton et enregistré avec succès les heures de début </w:t>
      </w:r>
      <w:r w:rsidR="001044F6">
        <w:t xml:space="preserve">planifiées </w:t>
      </w:r>
      <w:r w:rsidR="0019437C">
        <w:t xml:space="preserve">dans la base de données, le bouton doit à nouveau être désactivé.</w:t>
      </w:r>
    </w:p>
    <w:p>
      <w:pPr>
        <w:shd w:val="clear" w:color="auto" w:fill="F2F2F2" w:themeFill="background1" w:themeFillShade="F2"/>
        <w:rPr>
          <w:rFonts w:eastAsiaTheme="minorHAnsi"/>
        </w:rPr>
      </w:pPr>
      <w:r w:rsidRPr="00E26522">
        <w:rPr>
          <w:rFonts w:eastAsiaTheme="minorHAnsi"/>
          <w:b/>
          <w:bCs/>
        </w:rPr>
        <w:t xml:space="preserve">Exemple : </w:t>
      </w:r>
      <w:r w:rsidR="006E6EF3">
        <w:rPr>
          <w:rFonts w:eastAsiaTheme="minorHAnsi"/>
        </w:rPr>
        <w:t xml:space="preserve">L'utilisateur fixe l'"</w:t>
      </w:r>
      <w:r w:rsidR="006B43AA">
        <w:rPr>
          <w:rFonts w:eastAsiaTheme="minorHAnsi"/>
        </w:rPr>
        <w:t xml:space="preserve">heure de début</w:t>
      </w:r>
      <w:r w:rsidR="006E6EF3">
        <w:rPr>
          <w:rFonts w:eastAsiaTheme="minorHAnsi"/>
        </w:rPr>
        <w:t xml:space="preserve">" </w:t>
      </w:r>
      <w:r w:rsidR="006B43AA">
        <w:rPr>
          <w:rFonts w:eastAsiaTheme="minorHAnsi"/>
        </w:rPr>
        <w:t xml:space="preserve">à </w:t>
      </w:r>
      <w:r w:rsidRPr="006E6EF3" w:rsidR="006B43AA">
        <w:rPr>
          <w:rStyle w:val="CodeChar"/>
        </w:rPr>
        <w:t xml:space="preserve">2023-04-24 10:00 </w:t>
      </w:r>
      <w:r w:rsidR="006E6EF3">
        <w:rPr>
          <w:rFonts w:eastAsiaTheme="minorHAnsi"/>
        </w:rPr>
        <w:t xml:space="preserve">et </w:t>
      </w:r>
      <w:r w:rsidR="006B43AA">
        <w:rPr>
          <w:rFonts w:eastAsiaTheme="minorHAnsi"/>
        </w:rPr>
        <w:t xml:space="preserve">l</w:t>
      </w:r>
      <w:r w:rsidR="006E6EF3">
        <w:rPr>
          <w:rFonts w:eastAsiaTheme="minorHAnsi"/>
        </w:rPr>
        <w:t xml:space="preserve">'"</w:t>
      </w:r>
      <w:r w:rsidR="006B43AA">
        <w:rPr>
          <w:rFonts w:eastAsiaTheme="minorHAnsi"/>
        </w:rPr>
        <w:t xml:space="preserve">intervalle</w:t>
      </w:r>
      <w:r w:rsidR="006E6EF3">
        <w:rPr>
          <w:rFonts w:eastAsiaTheme="minorHAnsi"/>
        </w:rPr>
        <w:t xml:space="preserve">" </w:t>
      </w:r>
      <w:r w:rsidR="006B43AA">
        <w:rPr>
          <w:rFonts w:eastAsiaTheme="minorHAnsi"/>
        </w:rPr>
        <w:t xml:space="preserve">à </w:t>
      </w:r>
      <w:r w:rsidRPr="006E6EF3" w:rsidR="006B43AA">
        <w:rPr>
          <w:rStyle w:val="CodeChar"/>
        </w:rPr>
        <w:t xml:space="preserve">10 </w:t>
      </w:r>
      <w:r w:rsidR="006E6EF3">
        <w:rPr>
          <w:rFonts w:eastAsiaTheme="minorHAnsi"/>
        </w:rPr>
        <w:t xml:space="preserve">minutes.</w:t>
      </w:r>
      <w:r w:rsidR="006B30CB">
        <w:rPr>
          <w:rFonts w:eastAsiaTheme="minorHAnsi"/>
        </w:rPr>
        <w:t xml:space="preserve"> Aucune modification n'a encore été apportée. L'</w:t>
      </w:r>
      <w:r w:rsidR="00640050">
        <w:rPr>
          <w:rFonts w:eastAsiaTheme="minorHAnsi"/>
        </w:rPr>
        <w:t xml:space="preserve">utilisateur clique sur "Mettre à jour les heures de départ"</w:t>
      </w:r>
      <w:r w:rsidR="00591D57">
        <w:rPr>
          <w:rFonts w:eastAsiaTheme="minorHAnsi"/>
        </w:rPr>
        <w:t xml:space="preserve">. L'</w:t>
      </w:r>
      <w:r w:rsidR="00591D57">
        <w:rPr>
          <w:rFonts w:eastAsiaTheme="minorHAnsi"/>
        </w:rPr>
        <w:t xml:space="preserve">heure de départ de la première équipe est fixée au </w:t>
      </w:r>
      <w:r w:rsidRPr="006E6EF3" w:rsidR="00591D57">
        <w:rPr>
          <w:rStyle w:val="CodeChar"/>
        </w:rPr>
        <w:t xml:space="preserve">2023-04-24 10:00</w:t>
      </w:r>
      <w:r w:rsidR="00D949B9">
        <w:rPr>
          <w:rFonts w:eastAsiaTheme="minorHAnsi"/>
        </w:rPr>
        <w:t xml:space="preserve">, celle de la deuxième </w:t>
      </w:r>
      <w:r w:rsidR="00D949B9">
        <w:rPr>
          <w:rFonts w:eastAsiaTheme="minorHAnsi"/>
        </w:rPr>
        <w:t xml:space="preserve">équipe </w:t>
      </w:r>
      <w:r w:rsidR="00D949B9">
        <w:rPr>
          <w:rFonts w:eastAsiaTheme="minorHAnsi"/>
        </w:rPr>
        <w:t xml:space="preserve">au </w:t>
      </w:r>
      <w:r w:rsidRPr="006E6EF3" w:rsidR="00D949B9">
        <w:rPr>
          <w:rStyle w:val="CodeChar"/>
        </w:rPr>
        <w:t xml:space="preserve">2023-04-24 10:</w:t>
      </w:r>
      <w:r w:rsidRPr="006E6EF3" w:rsidR="00D949B9">
        <w:rPr>
          <w:rStyle w:val="CodeChar"/>
        </w:rPr>
        <w:t xml:space="preserve">10</w:t>
      </w:r>
      <w:r w:rsidR="00D949B9">
        <w:rPr>
          <w:rFonts w:eastAsiaTheme="minorHAnsi"/>
        </w:rPr>
        <w:t xml:space="preserve">, celle de la troisième équipe au </w:t>
      </w:r>
      <w:r w:rsidRPr="006E6EF3" w:rsidR="00D949B9">
        <w:rPr>
          <w:rStyle w:val="CodeChar"/>
        </w:rPr>
        <w:t xml:space="preserve">2023-04-24 10:</w:t>
      </w:r>
      <w:r w:rsidRPr="006E6EF3" w:rsidR="00D949B9">
        <w:rPr>
          <w:rStyle w:val="CodeChar"/>
        </w:rPr>
        <w:t xml:space="preserve">20, </w:t>
      </w:r>
      <w:r w:rsidR="00015F06">
        <w:rPr>
          <w:rFonts w:eastAsiaTheme="minorHAnsi"/>
        </w:rPr>
        <w:t xml:space="preserve">et ainsi de suite</w:t>
      </w:r>
      <w:r w:rsidR="00D949B9">
        <w:rPr>
          <w:rFonts w:eastAsiaTheme="minorHAnsi"/>
        </w:rPr>
        <w:t xml:space="preserve">. </w:t>
      </w:r>
      <w:r w:rsidR="00015F06">
        <w:rPr>
          <w:rFonts w:eastAsiaTheme="minorHAnsi"/>
        </w:rPr>
        <w:t xml:space="preserve">Ces valeurs </w:t>
      </w:r>
      <w:r w:rsidR="00FA32C3">
        <w:rPr>
          <w:rFonts w:eastAsiaTheme="minorHAnsi"/>
        </w:rPr>
        <w:t xml:space="preserve">ne </w:t>
      </w:r>
      <w:r w:rsidR="00015F06">
        <w:rPr>
          <w:rFonts w:eastAsiaTheme="minorHAnsi"/>
        </w:rPr>
        <w:t xml:space="preserve">sont </w:t>
      </w:r>
      <w:r w:rsidR="00FA32C3">
        <w:rPr>
          <w:rFonts w:eastAsiaTheme="minorHAnsi"/>
        </w:rPr>
        <w:t xml:space="preserve">pas encore enregistrées dans la base de données. L'utilisateur clique sur le bouton "Enregistrer les heures de départ" au bas de la page, </w:t>
      </w:r>
      <w:r w:rsidR="006F1174">
        <w:rPr>
          <w:rFonts w:eastAsiaTheme="minorHAnsi"/>
        </w:rPr>
        <w:t xml:space="preserve">et </w:t>
      </w:r>
      <w:r w:rsidR="00683F1C">
        <w:rPr>
          <w:rFonts w:eastAsiaTheme="minorHAnsi"/>
        </w:rPr>
        <w:t xml:space="preserve">ces </w:t>
      </w:r>
      <w:r w:rsidR="00683F1C">
        <w:rPr>
          <w:rFonts w:eastAsiaTheme="minorHAnsi"/>
        </w:rPr>
        <w:t xml:space="preserve">heures de départ </w:t>
      </w:r>
      <w:r w:rsidR="009229D8">
        <w:rPr>
          <w:rFonts w:eastAsiaTheme="minorHAnsi"/>
        </w:rPr>
        <w:t xml:space="preserve">planifiées </w:t>
      </w:r>
      <w:r w:rsidR="00683F1C">
        <w:rPr>
          <w:rFonts w:eastAsiaTheme="minorHAnsi"/>
        </w:rPr>
        <w:t xml:space="preserve">sont enregistrées dans la base de données.</w:t>
      </w:r>
    </w:p>
    <w:p>
      <w:r>
        <w:t xml:space="preserve">La section Équipes affiche toutes les équipes enregistrées avec les données suivantes :</w:t>
      </w:r>
    </w:p>
    <w:p>
      <w:pPr>
        <w:pStyle w:val="Paragraphedeliste"/>
        <w:numPr>
          <w:ilvl w:val="0"/>
          <w:numId w:val="9"/>
        </w:numPr>
      </w:pPr>
      <w:r>
        <w:t xml:space="preserve">Nom de l'équipe</w:t>
      </w:r>
    </w:p>
    <w:p>
      <w:pPr>
        <w:pStyle w:val="Paragraphedeliste"/>
        <w:numPr>
          <w:ilvl w:val="0"/>
          <w:numId w:val="9"/>
        </w:numPr>
      </w:pPr>
      <w:r>
        <w:t xml:space="preserve">Courriel de contact</w:t>
      </w:r>
    </w:p>
    <w:p>
      <w:pPr>
        <w:pStyle w:val="Paragraphedeliste"/>
        <w:numPr>
          <w:ilvl w:val="0"/>
          <w:numId w:val="9"/>
        </w:numPr>
      </w:pPr>
      <w:r>
        <w:t xml:space="preserve">Code d'accès</w:t>
      </w:r>
    </w:p>
    <w:p>
      <w:pPr>
        <w:pStyle w:val="Paragraphedeliste"/>
        <w:numPr>
          <w:ilvl w:val="0"/>
          <w:numId w:val="9"/>
        </w:numPr>
      </w:pPr>
      <w:r>
        <w:t xml:space="preserve">Rythme moyen</w:t>
      </w:r>
    </w:p>
    <w:p>
      <w:pPr>
        <w:pStyle w:val="Paragraphedeliste"/>
        <w:numPr>
          <w:ilvl w:val="0"/>
          <w:numId w:val="9"/>
        </w:numPr>
      </w:pPr>
      <w:r>
        <w:t xml:space="preserve">Heure de début </w:t>
      </w:r>
      <w:r w:rsidRPr="008D3C75" w:rsidR="008D3C75">
        <w:rPr>
          <w:i/>
          <w:iCs/>
        </w:rPr>
        <w:t xml:space="preserve">(</w:t>
      </w:r>
      <w:r w:rsidRPr="008D3C75" w:rsidR="008D3C75">
        <w:rPr>
          <w:i/>
          <w:iCs/>
        </w:rPr>
        <w:t xml:space="preserve">Heure de début prévue</w:t>
      </w:r>
      <w:r w:rsidR="00E0608A">
        <w:rPr>
          <w:i/>
          <w:iCs/>
        </w:rPr>
        <w:t xml:space="preserve">, </w:t>
      </w:r>
      <w:r w:rsidR="00E0608A">
        <w:rPr>
          <w:i/>
          <w:iCs/>
        </w:rPr>
        <w:t xml:space="preserve">champ </w:t>
      </w:r>
      <w:r w:rsidRPr="00E0608A" w:rsidR="00E0608A">
        <w:rPr>
          <w:rStyle w:val="CodeChar"/>
        </w:rPr>
        <w:t xml:space="preserve">plannedStartingTime </w:t>
      </w:r>
      <w:r w:rsidR="00E0608A">
        <w:rPr>
          <w:i/>
          <w:iCs/>
        </w:rPr>
        <w:t xml:space="preserve">dans la base de données</w:t>
      </w:r>
      <w:r w:rsidRPr="008D3C75" w:rsidR="008D3C75">
        <w:rPr>
          <w:i/>
          <w:iCs/>
        </w:rPr>
        <w:t xml:space="preserve">)</w:t>
      </w:r>
    </w:p>
    <w:p>
      <w:r>
        <w:t xml:space="preserve">Parmi ces valeurs</w:t>
      </w:r>
      <w:r w:rsidR="00F32B2B">
        <w:t xml:space="preserve">, le </w:t>
      </w:r>
      <w:r w:rsidR="00F32B2B">
        <w:t xml:space="preserve">nom de </w:t>
      </w:r>
      <w:r w:rsidR="000A2B11">
        <w:t xml:space="preserve">l'équipe </w:t>
      </w:r>
      <w:r w:rsidR="00F32B2B">
        <w:t xml:space="preserve">et l'adresse électronique du contact sont modifiables. </w:t>
      </w:r>
      <w:r w:rsidR="00F664DA">
        <w:t xml:space="preserve">En </w:t>
      </w:r>
      <w:r w:rsidR="00FD3732">
        <w:t xml:space="preserve">cliquant sur </w:t>
      </w:r>
      <w:r w:rsidR="00F664DA">
        <w:t xml:space="preserve">l'icône Enregistrer à la fin de la ligne, </w:t>
      </w:r>
      <w:r w:rsidR="00D54195">
        <w:t xml:space="preserve">ces valeurs sont</w:t>
      </w:r>
      <w:r w:rsidR="00FD3732">
        <w:t xml:space="preserve"> enregistrées </w:t>
      </w:r>
      <w:r w:rsidR="000A2B11">
        <w:t xml:space="preserve">dans la </w:t>
      </w:r>
      <w:r w:rsidR="0090615F">
        <w:t xml:space="preserve">base de données</w:t>
      </w:r>
      <w:r w:rsidR="00F664DA">
        <w:t xml:space="preserve">.</w:t>
      </w:r>
      <w:r w:rsidR="0090615F">
        <w:br/>
      </w:r>
      <w:r w:rsidR="00F664DA">
        <w:t xml:space="preserve">L'allure moyenne est </w:t>
      </w:r>
      <w:r w:rsidR="00F664DA">
        <w:t xml:space="preserve">calculée par le backend à partir des valeurs d'allure des membres de l'équipe. </w:t>
      </w:r>
      <w:r w:rsidR="00D54195">
        <w:t xml:space="preserve">L'</w:t>
      </w:r>
      <w:r w:rsidR="00F664DA">
        <w:t xml:space="preserve">heure de départ </w:t>
      </w:r>
      <w:r w:rsidR="00E9165E">
        <w:t xml:space="preserve">n'est pas modifiable directement, mais uniquement de la </w:t>
      </w:r>
      <w:r w:rsidR="00D54195">
        <w:t xml:space="preserve">manière </w:t>
      </w:r>
      <w:r w:rsidR="00E9165E">
        <w:t xml:space="preserve">décrite ci-dessus</w:t>
      </w:r>
      <w:r w:rsidR="00F664DA">
        <w:t xml:space="preserve">.</w:t>
      </w:r>
      <w:r w:rsidR="00E9165E">
        <w:t xml:space="preserve"> Le code d'accès n'est pas modifiable.</w:t>
      </w:r>
    </w:p>
    <w:p>
      <w:r>
        <w:t xml:space="preserve">Les lignes sont triées par </w:t>
      </w:r>
      <w:r w:rsidR="00E64033">
        <w:t xml:space="preserve">ordre croissant </w:t>
      </w:r>
      <w:r>
        <w:t xml:space="preserve">en fonction de la </w:t>
      </w:r>
      <w:r w:rsidR="00E64033">
        <w:t xml:space="preserve">valeur "Heure de début" (heure de début prévue) à tout moment.</w:t>
      </w:r>
    </w:p>
    <w:p>
      <w:pPr>
        <w:rPr>
          <w:rFonts w:eastAsiaTheme="minorEastAsia"/>
        </w:rPr>
      </w:pPr>
      <w:r w:rsidRPr="007D68ED">
        <w:rPr>
          <w:rFonts w:eastAsiaTheme="minorEastAsia"/>
        </w:rPr>
        <w:t xml:space="preserve">Une icône de </w:t>
      </w:r>
      <w:r>
        <w:rPr>
          <w:rFonts w:eastAsiaTheme="minorEastAsia"/>
        </w:rPr>
        <w:t xml:space="preserve">corbeille se </w:t>
      </w:r>
      <w:r w:rsidRPr="007D68ED">
        <w:rPr>
          <w:rFonts w:eastAsiaTheme="minorEastAsia"/>
        </w:rPr>
        <w:t xml:space="preserve">trouve également à </w:t>
      </w:r>
      <w:r w:rsidRPr="007D68ED">
        <w:rPr>
          <w:rFonts w:eastAsiaTheme="minorEastAsia"/>
        </w:rPr>
        <w:t xml:space="preserve">la fin de chaque ligne. En </w:t>
      </w:r>
      <w:r w:rsidR="00BC5D6B">
        <w:rPr>
          <w:rFonts w:eastAsiaTheme="minorEastAsia"/>
        </w:rPr>
        <w:t xml:space="preserve">cliquant sur </w:t>
      </w:r>
      <w:r w:rsidRPr="007D68ED">
        <w:rPr>
          <w:rFonts w:eastAsiaTheme="minorEastAsia"/>
        </w:rPr>
        <w:t xml:space="preserve">cette icône</w:t>
      </w:r>
      <w:r w:rsidR="00BC5D6B">
        <w:rPr>
          <w:rFonts w:eastAsiaTheme="minorEastAsia"/>
        </w:rPr>
        <w:t xml:space="preserve">, l'</w:t>
      </w:r>
      <w:r w:rsidRPr="007D68ED">
        <w:rPr>
          <w:rFonts w:eastAsiaTheme="minorEastAsia"/>
        </w:rPr>
        <w:t xml:space="preserve">équipe est supprimée. Après avoir cliqué</w:t>
      </w:r>
      <w:r w:rsidR="000F1E58">
        <w:rPr>
          <w:rFonts w:eastAsiaTheme="minorEastAsia"/>
        </w:rPr>
        <w:t xml:space="preserve">, </w:t>
      </w:r>
      <w:r w:rsidRPr="590A145D" w:rsidR="000E4290">
        <w:rPr>
          <w:rFonts w:eastAsiaTheme="minorEastAsia"/>
        </w:rPr>
        <w:t xml:space="preserve">une fenêtre de confirmation </w:t>
      </w:r>
      <w:r w:rsidR="00BC5D6B">
        <w:rPr>
          <w:rFonts w:eastAsiaTheme="minorEastAsia"/>
        </w:rPr>
        <w:t xml:space="preserve">doit </w:t>
      </w:r>
      <w:r w:rsidRPr="590A145D" w:rsidR="000E4290">
        <w:rPr>
          <w:rFonts w:eastAsiaTheme="minorEastAsia"/>
        </w:rPr>
        <w:t xml:space="preserve">apparaître</w:t>
      </w:r>
      <w:r w:rsidR="00BC5D6B">
        <w:rPr>
          <w:rFonts w:eastAsiaTheme="minorEastAsia"/>
        </w:rPr>
        <w:t xml:space="preserve">, </w:t>
      </w:r>
      <w:r w:rsidRPr="590A145D" w:rsidR="000E4290">
        <w:rPr>
          <w:rFonts w:eastAsiaTheme="minorEastAsia"/>
        </w:rPr>
        <w:t xml:space="preserve">demandant </w:t>
      </w:r>
      <w:r w:rsidR="00EE60F5">
        <w:rPr>
          <w:rFonts w:eastAsiaTheme="minorEastAsia"/>
        </w:rPr>
        <w:t xml:space="preserve">:</w:t>
      </w:r>
      <w:r w:rsidR="00EE60F5">
        <w:rPr>
          <w:rFonts w:eastAsiaTheme="minorEastAsia"/>
        </w:rPr>
        <w:br/>
      </w:r>
      <w:r w:rsidRPr="00EE60F5" w:rsidR="000E4290">
        <w:rPr>
          <w:rFonts w:eastAsiaTheme="minorEastAsia"/>
        </w:rPr>
        <w:t xml:space="preserve">"Êtes-vous sûr ? Si vous cliquez sur le </w:t>
      </w:r>
      <w:r w:rsidRPr="00EE60F5" w:rsidR="000E4290">
        <w:rPr>
          <w:rFonts w:eastAsiaTheme="minorEastAsia"/>
        </w:rPr>
        <w:t xml:space="preserve">bouton "Supprimer", votre équipe et tous les coureurs appartenant à votre équipe seront supprimés".</w:t>
      </w:r>
      <w:r w:rsidR="00EE60F5">
        <w:rPr>
          <w:rFonts w:eastAsiaTheme="minorEastAsia"/>
        </w:rPr>
        <w:br/>
      </w:r>
      <w:r w:rsidR="00897921">
        <w:rPr>
          <w:rFonts w:eastAsiaTheme="minorEastAsia"/>
        </w:rPr>
        <w:t xml:space="preserve">En cliquant sur "Supprimer", l'équipe est supprimée de la base de données, en cliquant sur "Annuler", la </w:t>
      </w:r>
      <w:r w:rsidR="00711623">
        <w:rPr>
          <w:rFonts w:eastAsiaTheme="minorEastAsia"/>
        </w:rPr>
        <w:t xml:space="preserve">fenêtre de confirmation </w:t>
      </w:r>
      <w:r w:rsidR="00897921">
        <w:rPr>
          <w:rFonts w:eastAsiaTheme="minorEastAsia"/>
        </w:rPr>
        <w:t xml:space="preserve">se referme.</w:t>
      </w:r>
    </w:p>
    <w:p w:rsidRPr="0038671B" w:rsidR="000E4290" w:rsidP="000E4290" w:rsidRDefault="000E4290" w14:paraId="21803F0A" w14:textId="18F1B4FB">
      <w:pPr>
        <w:rPr>
          <w:rFonts w:eastAsiaTheme="minorHAnsi"/>
        </w:rPr>
      </w:pPr>
      <w:r>
        <w:rPr>
          <w:rFonts w:eastAsiaTheme="minorHAnsi"/>
          <w:noProof/>
          <w:lang w:val="fr-BE" w:eastAsia="fr-BE"/>
        </w:rPr>
        <w:lastRenderedPageBreak/>
        <w:drawing>
          <wp:inline distT="0" distB="0" distL="0" distR="0" wp14:anchorId="2A830BD7" wp14:editId="006A057C">
            <wp:extent cx="1868069" cy="1185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1096" cy="1244077"/>
                    </a:xfrm>
                    <a:prstGeom prst="rect">
                      <a:avLst/>
                    </a:prstGeom>
                    <a:noFill/>
                    <a:ln>
                      <a:noFill/>
                    </a:ln>
                  </pic:spPr>
                </pic:pic>
              </a:graphicData>
            </a:graphic>
          </wp:inline>
        </w:drawing>
      </w:r>
    </w:p>
    <w:p>
      <w:pPr>
        <w:rPr>
          <w:rFonts w:eastAsiaTheme="minorEastAsia"/>
        </w:rPr>
      </w:pPr>
      <w:bookmarkStart w:name="_Toc131182716" w:id="36"/>
      <w:bookmarkStart w:name="_Toc132618301" w:id="37"/>
      <w:r w:rsidRPr="005271DF">
        <w:rPr>
          <w:rFonts w:eastAsiaTheme="minorEastAsia"/>
        </w:rPr>
        <w:t xml:space="preserve">Lorsqu'une équipe est </w:t>
      </w:r>
      <w:r>
        <w:rPr>
          <w:rFonts w:eastAsiaTheme="minorEastAsia"/>
        </w:rPr>
        <w:t xml:space="preserve">supprimée</w:t>
      </w:r>
      <w:r w:rsidRPr="005271DF">
        <w:rPr>
          <w:rFonts w:eastAsiaTheme="minorEastAsia"/>
        </w:rPr>
        <w:t xml:space="preserve">, les </w:t>
      </w:r>
      <w:r w:rsidR="00DB49F8">
        <w:rPr>
          <w:rFonts w:eastAsiaTheme="minorEastAsia"/>
        </w:rPr>
        <w:t xml:space="preserve">heures de </w:t>
      </w:r>
      <w:r>
        <w:rPr>
          <w:rFonts w:eastAsiaTheme="minorEastAsia"/>
        </w:rPr>
        <w:t xml:space="preserve">départ </w:t>
      </w:r>
      <w:r w:rsidR="00DB49F8">
        <w:rPr>
          <w:rFonts w:eastAsiaTheme="minorEastAsia"/>
        </w:rPr>
        <w:t xml:space="preserve">prévues </w:t>
      </w:r>
      <w:r w:rsidRPr="005271DF">
        <w:rPr>
          <w:rFonts w:eastAsiaTheme="minorEastAsia"/>
        </w:rPr>
        <w:t xml:space="preserve">des autres équipes restent inchangées.</w:t>
      </w:r>
    </w:p>
    <w:p>
      <w:pPr>
        <w:rPr>
          <w:rFonts w:eastAsiaTheme="minorEastAsia"/>
        </w:rPr>
      </w:pPr>
      <w:r>
        <w:rPr>
          <w:rFonts w:eastAsiaTheme="minorEastAsia"/>
        </w:rPr>
        <w:t xml:space="preserve">La dernière ligne doit être une </w:t>
      </w:r>
      <w:r w:rsidR="00902583">
        <w:rPr>
          <w:rFonts w:eastAsiaTheme="minorEastAsia"/>
        </w:rPr>
        <w:t xml:space="preserve">ligne </w:t>
      </w:r>
      <w:r>
        <w:rPr>
          <w:rFonts w:eastAsiaTheme="minorEastAsia"/>
        </w:rPr>
        <w:t xml:space="preserve">vide </w:t>
      </w:r>
      <w:r w:rsidR="00902583">
        <w:rPr>
          <w:rFonts w:eastAsiaTheme="minorEastAsia"/>
        </w:rPr>
        <w:t xml:space="preserve">où l'utilisateur peut créer </w:t>
      </w:r>
      <w:r w:rsidR="00C77C25">
        <w:rPr>
          <w:rFonts w:eastAsiaTheme="minorEastAsia"/>
        </w:rPr>
        <w:t xml:space="preserve">une nouvelle équipe. </w:t>
      </w:r>
      <w:r w:rsidR="00412723">
        <w:rPr>
          <w:rFonts w:eastAsiaTheme="minorEastAsia"/>
        </w:rPr>
        <w:t xml:space="preserve">Après avoir rempli le </w:t>
      </w:r>
      <w:r w:rsidR="00554819">
        <w:rPr>
          <w:rFonts w:eastAsiaTheme="minorEastAsia"/>
        </w:rPr>
        <w:t xml:space="preserve">nom et l'adresse électronique de contact de la </w:t>
      </w:r>
      <w:r w:rsidR="00407544">
        <w:rPr>
          <w:rFonts w:eastAsiaTheme="minorEastAsia"/>
        </w:rPr>
        <w:t xml:space="preserve">nouvelle </w:t>
      </w:r>
      <w:r w:rsidR="00554819">
        <w:rPr>
          <w:rFonts w:eastAsiaTheme="minorEastAsia"/>
        </w:rPr>
        <w:t xml:space="preserve">équipe </w:t>
      </w:r>
      <w:r w:rsidR="00B14AE1">
        <w:rPr>
          <w:rFonts w:eastAsiaTheme="minorEastAsia"/>
        </w:rPr>
        <w:t xml:space="preserve">(deux </w:t>
      </w:r>
      <w:r w:rsidR="00407544">
        <w:rPr>
          <w:rFonts w:eastAsiaTheme="minorEastAsia"/>
        </w:rPr>
        <w:t xml:space="preserve">champs </w:t>
      </w:r>
      <w:r w:rsidR="00B14AE1">
        <w:rPr>
          <w:rFonts w:eastAsiaTheme="minorEastAsia"/>
        </w:rPr>
        <w:t xml:space="preserve">obligatoires</w:t>
      </w:r>
      <w:r w:rsidR="00B14AE1">
        <w:rPr>
          <w:rFonts w:eastAsiaTheme="minorEastAsia"/>
        </w:rPr>
        <w:t xml:space="preserve">) </w:t>
      </w:r>
      <w:r w:rsidR="00B14AE1">
        <w:rPr>
          <w:rFonts w:eastAsiaTheme="minorEastAsia"/>
        </w:rPr>
        <w:t xml:space="preserve">et </w:t>
      </w:r>
      <w:r w:rsidR="00554819">
        <w:rPr>
          <w:rFonts w:eastAsiaTheme="minorEastAsia"/>
        </w:rPr>
        <w:t xml:space="preserve">cliqué sur le bouton "Enregistrer"</w:t>
      </w:r>
      <w:r w:rsidR="00FB48C9">
        <w:rPr>
          <w:rFonts w:eastAsiaTheme="minorEastAsia"/>
        </w:rPr>
        <w:t xml:space="preserve">, l'équipe est créée dans la base de données</w:t>
      </w:r>
      <w:r w:rsidR="00B14AE1">
        <w:rPr>
          <w:rFonts w:eastAsiaTheme="minorEastAsia"/>
        </w:rPr>
        <w:t xml:space="preserve">. La </w:t>
      </w:r>
      <w:r w:rsidR="00C21C7D">
        <w:rPr>
          <w:rFonts w:eastAsiaTheme="minorEastAsia"/>
        </w:rPr>
        <w:t xml:space="preserve">nouvelle équipe </w:t>
      </w:r>
      <w:r w:rsidR="00407544">
        <w:rPr>
          <w:rFonts w:eastAsiaTheme="minorEastAsia"/>
        </w:rPr>
        <w:t xml:space="preserve">doit être </w:t>
      </w:r>
      <w:r w:rsidR="00C00CFE">
        <w:rPr>
          <w:rFonts w:eastAsiaTheme="minorEastAsia"/>
        </w:rPr>
        <w:t xml:space="preserve">placée en </w:t>
      </w:r>
      <w:r w:rsidR="00311D52">
        <w:rPr>
          <w:rFonts w:eastAsiaTheme="minorEastAsia"/>
        </w:rPr>
        <w:t xml:space="preserve">dernière position dans l'ordre, avec une </w:t>
      </w:r>
      <w:r w:rsidR="00DF3006">
        <w:rPr>
          <w:rFonts w:eastAsiaTheme="minorEastAsia"/>
        </w:rPr>
        <w:t xml:space="preserve">heure de début de l'</w:t>
      </w:r>
      <w:r w:rsidR="00DD16F9">
        <w:rPr>
          <w:rFonts w:eastAsiaTheme="minorEastAsia"/>
        </w:rPr>
        <w:t xml:space="preserve">équipe </w:t>
      </w:r>
      <w:r w:rsidR="00A86D4E">
        <w:rPr>
          <w:rFonts w:eastAsiaTheme="minorEastAsia"/>
        </w:rPr>
        <w:t xml:space="preserve">précédente + l'intervalle défini.</w:t>
      </w:r>
    </w:p>
    <w:p>
      <w:pPr>
        <w:rPr>
          <w:rFonts w:eastAsiaTheme="minorEastAsia"/>
        </w:rPr>
      </w:pPr>
      <w:r>
        <w:rPr>
          <w:rFonts w:eastAsiaTheme="minorEastAsia"/>
        </w:rPr>
        <w:t xml:space="preserve">L'utilisateur ne devrait pouvoir créer une nouvelle équipe que s'il n'y a pas de changements d'heure de départ non enregistrés </w:t>
      </w:r>
      <w:r w:rsidR="00940BC2">
        <w:rPr>
          <w:rFonts w:eastAsiaTheme="minorEastAsia"/>
        </w:rPr>
        <w:t xml:space="preserve">(lorsque le bouton "Enregistrer les heures de départ" est désactivé)</w:t>
      </w:r>
      <w:r>
        <w:rPr>
          <w:rFonts w:eastAsiaTheme="minorEastAsia"/>
        </w:rPr>
        <w:t xml:space="preserve">.</w:t>
      </w:r>
    </w:p>
    <w:p>
      <w:pPr>
        <w:shd w:val="clear" w:color="auto" w:fill="F2F2F2" w:themeFill="background1" w:themeFillShade="F2"/>
        <w:rPr>
          <w:rFonts w:eastAsiaTheme="minorEastAsia"/>
        </w:rPr>
      </w:pPr>
      <w:r w:rsidRPr="00907C83">
        <w:rPr>
          <w:rFonts w:eastAsiaTheme="minorEastAsia"/>
          <w:b/>
          <w:bCs/>
        </w:rPr>
        <w:t xml:space="preserve">Exemple : La </w:t>
      </w:r>
      <w:r>
        <w:rPr>
          <w:rFonts w:eastAsiaTheme="minorEastAsia"/>
        </w:rPr>
        <w:t xml:space="preserve">dernière équipe </w:t>
      </w:r>
      <w:r w:rsidR="00DF3DF3">
        <w:rPr>
          <w:rFonts w:eastAsiaTheme="minorEastAsia"/>
        </w:rPr>
        <w:t xml:space="preserve">dans l'ordre a une heure de début planifiée de "</w:t>
      </w:r>
      <w:r w:rsidRPr="006E6EF3" w:rsidR="00DF3DF3">
        <w:rPr>
          <w:rStyle w:val="CodeChar"/>
        </w:rPr>
        <w:t xml:space="preserve">2023-04-24 10:</w:t>
      </w:r>
      <w:r w:rsidRPr="006E6EF3" w:rsidR="00DF3DF3">
        <w:rPr>
          <w:rStyle w:val="CodeChar"/>
        </w:rPr>
        <w:t xml:space="preserve">40</w:t>
      </w:r>
      <w:r w:rsidR="00DF3DF3">
        <w:rPr>
          <w:rFonts w:eastAsiaTheme="minorEastAsia"/>
        </w:rPr>
        <w:t xml:space="preserve">" </w:t>
      </w:r>
      <w:r w:rsidR="00591316">
        <w:rPr>
          <w:rFonts w:eastAsiaTheme="minorEastAsia"/>
        </w:rPr>
        <w:t xml:space="preserve">et l'"Intervalle" actuel est réglé sur 5 (minutes). Il </w:t>
      </w:r>
      <w:r w:rsidR="000A4FF9">
        <w:rPr>
          <w:rFonts w:eastAsiaTheme="minorEastAsia"/>
        </w:rPr>
        <w:t xml:space="preserve">n'y a pas de </w:t>
      </w:r>
      <w:r w:rsidR="00020215">
        <w:rPr>
          <w:rFonts w:eastAsiaTheme="minorEastAsia"/>
        </w:rPr>
        <w:t xml:space="preserve">changement d'heure de </w:t>
      </w:r>
      <w:r w:rsidR="00020215">
        <w:rPr>
          <w:rFonts w:eastAsiaTheme="minorEastAsia"/>
        </w:rPr>
        <w:t xml:space="preserve">début </w:t>
      </w:r>
      <w:r w:rsidR="00020215">
        <w:rPr>
          <w:rFonts w:eastAsiaTheme="minorEastAsia"/>
        </w:rPr>
        <w:t xml:space="preserve">planifiée </w:t>
      </w:r>
      <w:r w:rsidR="000A4FF9">
        <w:rPr>
          <w:rFonts w:eastAsiaTheme="minorEastAsia"/>
        </w:rPr>
        <w:t xml:space="preserve">non enregistré. </w:t>
      </w:r>
      <w:r w:rsidR="00591316">
        <w:rPr>
          <w:rFonts w:eastAsiaTheme="minorEastAsia"/>
        </w:rPr>
        <w:t xml:space="preserve">Après avoir rempli les détails d'</w:t>
      </w:r>
      <w:r w:rsidR="000D0C3D">
        <w:rPr>
          <w:rFonts w:eastAsiaTheme="minorEastAsia"/>
        </w:rPr>
        <w:t xml:space="preserve">une nouvelle équipe et l'avoir sauvegardée, la nouvelle équipe apparaît dans le tableau comme la dernière équipe avec une heure de début planifiée de "</w:t>
      </w:r>
      <w:r w:rsidRPr="006E6EF3" w:rsidR="000D0C3D">
        <w:rPr>
          <w:rStyle w:val="CodeChar"/>
        </w:rPr>
        <w:t xml:space="preserve">2023-04-24 10:</w:t>
      </w:r>
      <w:r w:rsidR="000D0C3D">
        <w:rPr>
          <w:rStyle w:val="CodeChar"/>
        </w:rPr>
        <w:t xml:space="preserve">45</w:t>
      </w:r>
      <w:r w:rsidR="000D0C3D">
        <w:rPr>
          <w:rFonts w:eastAsiaTheme="minorEastAsia"/>
        </w:rPr>
        <w:t xml:space="preserve">".</w:t>
      </w:r>
    </w:p>
    <w:p w:rsidR="00A8353D" w:rsidRDefault="00A8353D" w14:paraId="705D6925" w14:textId="77777777">
      <w:pPr>
        <w:spacing w:after="160"/>
        <w:rPr>
          <w:rFonts w:eastAsiaTheme="majorEastAsia"/>
          <w:b/>
          <w:color w:val="003764"/>
          <w:sz w:val="40"/>
          <w:szCs w:val="40"/>
        </w:rPr>
      </w:pPr>
      <w:r>
        <w:br w:type="page"/>
      </w:r>
    </w:p>
    <w:p>
      <w:pPr>
        <w:pStyle w:val="Titre1"/>
      </w:pPr>
      <w:bookmarkStart w:name="_Toc132967906" w:id="38"/>
      <w:bookmarkStart w:name="_Toc133088770" w:id="39"/>
      <w:r w:rsidRPr="00FB2C6F">
        <w:lastRenderedPageBreak/>
        <w:t xml:space="preserve">Annexe </w:t>
      </w:r>
      <w:r w:rsidRPr="000628F5">
        <w:t xml:space="preserve">A</w:t>
      </w:r>
      <w:bookmarkEnd w:id="36"/>
      <w:bookmarkEnd w:id="37"/>
      <w:bookmarkEnd w:id="38"/>
      <w:r w:rsidRPr="61209B44" w:rsidR="006A33F9">
        <w:t xml:space="preserve"> - </w:t>
      </w:r>
      <w:r w:rsidRPr="006A33F9" w:rsidR="006A33F9">
        <w:t xml:space="preserve">Critères d'évaluation pour la partie 1</w:t>
      </w:r>
      <w:bookmarkEnd w:id="39"/>
    </w:p>
    <w:p>
      <w:r>
        <w:t xml:space="preserve">Mettez en œuvre ces points de terminaison dans la partie 1. </w:t>
      </w:r>
      <w:r w:rsidR="00A8353D">
        <w:t xml:space="preserve">Tous les points de terminaison doivent être préfixés par </w:t>
      </w:r>
      <w:r w:rsidRPr="00DE5E86" w:rsidR="00A8353D">
        <w:rPr>
          <w:rStyle w:val="CodeChar"/>
        </w:rPr>
        <w:t xml:space="preserve">/api/v1.</w:t>
      </w:r>
    </w:p>
    <w:p>
      <w:pPr>
        <w:pStyle w:val="Titre3"/>
      </w:pPr>
      <w:bookmarkStart w:name="_Toc132967908" w:id="40"/>
      <w:bookmarkStart w:name="_Toc133088771" w:id="41"/>
      <w:r w:rsidRPr="00FB2C6F">
        <w:t xml:space="preserve">Connexion</w:t>
      </w:r>
      <w:bookmarkEnd w:id="40"/>
      <w:bookmarkEnd w:id="41"/>
    </w:p>
    <w:p>
      <w:pPr>
        <w:pStyle w:val="Code"/>
        <w:numPr>
          <w:ilvl w:val="0"/>
          <w:numId w:val="12"/>
        </w:numPr>
      </w:pPr>
      <w:r w:rsidRPr="00751076">
        <w:rPr>
          <w:b/>
        </w:rPr>
        <w:t xml:space="preserve">POST </w:t>
      </w:r>
      <w:r w:rsidRPr="00DE5E86">
        <w:rPr>
          <w:rStyle w:val="CodeChar"/>
        </w:rPr>
        <w:t xml:space="preserve">/login</w:t>
      </w:r>
    </w:p>
    <w:p>
      <w:pPr>
        <w:spacing w:after="60" w:line="240" w:lineRule="auto"/>
        <w:ind w:start="720"/>
      </w:pPr>
      <w:r w:rsidRPr="0042159F">
        <w:t xml:space="preserve">Connexion d'</w:t>
      </w:r>
      <w:r w:rsidRPr="0042159F" w:rsidR="0023708E">
        <w:t xml:space="preserve">un organisateur (admin)</w:t>
      </w:r>
      <w:r w:rsidRPr="0042159F">
        <w:t xml:space="preserve">. </w:t>
      </w:r>
      <w:r w:rsidRPr="0042159F" w:rsidR="0023708E">
        <w:t xml:space="preserve">Valide le nom d'utilisateur et le mot de passe </w:t>
      </w:r>
      <w:r w:rsidRPr="0042159F" w:rsidR="00537716">
        <w:t xml:space="preserve">; en cas de succès, il renvoie (et stocke) un jeton généré de manière aléatoire. </w:t>
      </w:r>
    </w:p>
    <w:p>
      <w:pPr>
        <w:pStyle w:val="Paragraphedeliste"/>
        <w:numPr>
          <w:ilvl w:val="1"/>
          <w:numId w:val="7"/>
        </w:numPr>
        <w:spacing w:after="60" w:line="240" w:lineRule="auto"/>
      </w:pPr>
      <w:r w:rsidRPr="0042159F">
        <w:t xml:space="preserve">En-tête </w:t>
      </w:r>
      <w:r w:rsidRPr="0042159F">
        <w:t xml:space="preserve">requis </w:t>
      </w:r>
      <w:r w:rsidRPr="0042159F">
        <w:t xml:space="preserve">: Aucun</w:t>
      </w:r>
    </w:p>
    <w:p>
      <w:pPr>
        <w:pStyle w:val="Titre4"/>
        <w:numPr>
          <w:ilvl w:val="1"/>
          <w:numId w:val="7"/>
        </w:numPr>
        <w:spacing w:before="60"/>
        <w:rPr>
          <w:rFonts w:eastAsia="PMingLiU"/>
          <w:b w:val="0"/>
          <w:color w:val="auto"/>
          <w:sz w:val="24"/>
          <w:szCs w:val="24"/>
        </w:rPr>
      </w:pPr>
      <w:r w:rsidRPr="0042159F">
        <w:rPr>
          <w:rFonts w:eastAsia="PMingLiU"/>
          <w:b w:val="0"/>
          <w:color w:val="auto"/>
          <w:sz w:val="24"/>
          <w:szCs w:val="24"/>
        </w:rPr>
        <w:t xml:space="preserve">Corps de la demande :</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A2FCA2"/>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sidR="00537716">
        <w:rPr>
          <w:rFonts w:ascii="Consolas" w:hAnsi="Consolas" w:eastAsia="Times New Roman" w:cs="Courier New"/>
          <w:b/>
          <w:bCs/>
          <w:color w:val="FFFFFF"/>
          <w:sz w:val="18"/>
          <w:szCs w:val="18"/>
          <w:lang w:val="hu-HU" w:eastAsia="hu-HU"/>
        </w:rPr>
        <w:t xml:space="preserve">nom d'utilisateur</w:t>
      </w:r>
      <w:r w:rsidRPr="009B656B">
        <w:rPr>
          <w:rFonts w:ascii="Consolas" w:hAnsi="Consolas" w:eastAsia="Times New Roman" w:cs="Courier New"/>
          <w:b/>
          <w:bCs/>
          <w:color w:val="FFFFFF"/>
          <w:sz w:val="18"/>
          <w:szCs w:val="18"/>
          <w:lang w:val="hu-HU" w:eastAsia="hu-HU"/>
        </w:rPr>
        <w:t xml:space="preserve">" : </w:t>
      </w:r>
      <w:r w:rsidRPr="009B656B">
        <w:rPr>
          <w:rFonts w:ascii="Consolas" w:hAnsi="Consolas" w:eastAsia="Times New Roman" w:cs="Courier New"/>
          <w:b/>
          <w:bCs/>
          <w:color w:val="A2FCA2"/>
          <w:sz w:val="18"/>
          <w:szCs w:val="18"/>
          <w:lang w:val="hu-HU" w:eastAsia="hu-HU"/>
        </w:rPr>
        <w:t xml:space="preserve">"</w:t>
      </w:r>
      <w:r w:rsidR="00537716">
        <w:rPr>
          <w:rFonts w:ascii="Consolas" w:hAnsi="Consolas" w:eastAsia="Times New Roman" w:cs="Courier New"/>
          <w:b/>
          <w:bCs/>
          <w:color w:val="A2FCA2"/>
          <w:sz w:val="18"/>
          <w:szCs w:val="18"/>
          <w:lang w:val="hu-HU" w:eastAsia="hu-HU"/>
        </w:rPr>
        <w:t xml:space="preserve">admin</w:t>
      </w:r>
      <w:r w:rsidRPr="009B656B">
        <w:rPr>
          <w:rFonts w:ascii="Consolas" w:hAnsi="Consolas" w:eastAsia="Times New Roman" w:cs="Courier New"/>
          <w:b/>
          <w:bCs/>
          <w:color w:val="A2FCA2"/>
          <w:sz w:val="18"/>
          <w:szCs w:val="18"/>
          <w:lang w:val="hu-HU" w:eastAsia="hu-HU"/>
        </w:rPr>
        <w:t xml:space="preserve">"</w:t>
      </w:r>
      <w:r w:rsidR="00537716">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mot de passe</w:t>
      </w: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 </w:t>
      </w:r>
      <w:r w:rsidRPr="009B656B">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password</w:t>
      </w:r>
      <w:r w:rsidRPr="009B656B">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start="1559"/>
        <w:rPr>
          <w:rFonts w:ascii="Courier New" w:hAnsi="Courier New"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w:t>
      </w:r>
    </w:p>
    <w:p>
      <w:pPr>
        <w:pStyle w:val="Titre4"/>
        <w:numPr>
          <w:ilvl w:val="1"/>
          <w:numId w:val="11"/>
        </w:numPr>
        <w:spacing w:before="0" w:after="120"/>
        <w:ind w:start="1418" w:hanging="284"/>
        <w:rPr>
          <w:rFonts w:ascii="Arial" w:hAnsi="Arial" w:cs="Arial"/>
          <w:b w:val="0"/>
          <w:bCs/>
          <w:color w:val="auto"/>
          <w:sz w:val="21"/>
          <w:szCs w:val="21"/>
        </w:rPr>
      </w:pPr>
      <w:r w:rsidRPr="0042159F" w:rsidR="000E4290">
        <w:rPr>
          <w:rFonts w:eastAsia="PMingLiU"/>
          <w:b w:val="0"/>
          <w:color w:val="auto"/>
          <w:sz w:val="24"/>
          <w:szCs w:val="24"/>
        </w:rPr>
        <w:t xml:space="preserve">Réponses </w:t>
      </w:r>
      <w:r w:rsidRPr="0042159F">
        <w:rPr>
          <w:rFonts w:eastAsia="PMingLiU"/>
          <w:b w:val="0"/>
          <w:color w:val="auto"/>
          <w:sz w:val="24"/>
          <w:szCs w:val="24"/>
        </w:rPr>
        <w:t xml:space="preserve">possibles </w:t>
      </w:r>
      <w:r w:rsidRPr="0042159F" w:rsidR="000E4290">
        <w:rPr>
          <w:rFonts w:ascii="Arial" w:hAnsi="Arial" w:cs="Arial"/>
          <w:b w:val="0"/>
          <w:bCs/>
          <w:color w:val="auto"/>
          <w:sz w:val="21"/>
          <w:szCs w:val="21"/>
        </w:rPr>
        <w:t xml:space="preserve">:</w:t>
      </w:r>
    </w:p>
    <w:p>
      <w:pPr>
        <w:pStyle w:val="Titre4"/>
        <w:numPr>
          <w:ilvl w:val="2"/>
          <w:numId w:val="11"/>
        </w:numPr>
        <w:spacing w:before="0" w:after="120"/>
        <w:ind w:start="1843" w:firstLine="65"/>
        <w:rPr>
          <w:rFonts w:eastAsia="PMingLiU"/>
          <w:b w:val="0"/>
          <w:color w:val="auto"/>
          <w:sz w:val="24"/>
          <w:szCs w:val="24"/>
        </w:rPr>
      </w:pPr>
      <w:r w:rsidRPr="00DE5E86">
        <w:rPr>
          <w:rStyle w:val="CodeChar"/>
          <w:b w:val="0"/>
          <w:bCs/>
          <w:color w:val="auto"/>
        </w:rPr>
        <w:t xml:space="preserve">200 </w:t>
      </w:r>
      <w:r w:rsidRPr="00DE5E86" w:rsidR="00AD568C">
        <w:rPr>
          <w:rFonts w:eastAsia="PMingLiU"/>
          <w:b w:val="0"/>
          <w:color w:val="auto"/>
          <w:sz w:val="24"/>
          <w:szCs w:val="24"/>
        </w:rPr>
        <w:t xml:space="preserve">OK (en cas d'authentification réussie)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hanging="11"/>
        <w:rPr>
          <w:rFonts w:ascii="Consolas" w:hAnsi="Consolas" w:eastAsia="Times New Roman" w:cs="Courier New"/>
          <w:b/>
          <w:bCs/>
          <w:color w:val="FFFFFF"/>
          <w:sz w:val="18"/>
          <w:szCs w:val="18"/>
          <w:lang w:val="hu-HU" w:eastAsia="hu-HU"/>
        </w:rPr>
      </w:pPr>
      <w:r>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hanging="11"/>
        <w:rPr>
          <w:rFonts w:ascii="Consolas" w:hAnsi="Consolas"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  "</w:t>
      </w:r>
      <w:r w:rsidR="00141FD8">
        <w:rPr>
          <w:rFonts w:ascii="Consolas" w:hAnsi="Consolas" w:eastAsia="Times New Roman" w:cs="Courier New"/>
          <w:b/>
          <w:bCs/>
          <w:color w:val="FFFFFF"/>
          <w:sz w:val="18"/>
          <w:szCs w:val="18"/>
          <w:lang w:val="hu-HU" w:eastAsia="hu-HU"/>
        </w:rPr>
        <w:t xml:space="preserve">token</w:t>
      </w:r>
      <w:r w:rsidRPr="00410CC8">
        <w:rPr>
          <w:rFonts w:ascii="Consolas" w:hAnsi="Consolas" w:eastAsia="Times New Roman" w:cs="Courier New"/>
          <w:b/>
          <w:bCs/>
          <w:color w:val="FFFFFF"/>
          <w:sz w:val="18"/>
          <w:szCs w:val="18"/>
          <w:lang w:val="hu-HU" w:eastAsia="hu-HU"/>
        </w:rPr>
        <w:t xml:space="preserve">" : </w:t>
      </w:r>
      <w:r w:rsidRPr="00410CC8" w:rsidR="00C95C49">
        <w:rPr>
          <w:rFonts w:ascii="Consolas" w:hAnsi="Consolas" w:eastAsia="Times New Roman" w:cs="Courier New"/>
          <w:b/>
          <w:bCs/>
          <w:color w:val="A2FCA2"/>
          <w:sz w:val="18"/>
          <w:szCs w:val="18"/>
          <w:lang w:val="hu-HU" w:eastAsia="hu-HU"/>
        </w:rPr>
        <w:t xml:space="preserve">"</w:t>
      </w:r>
      <w:r w:rsidRPr="00105376" w:rsidR="00105376">
        <w:rPr>
          <w:rFonts w:ascii="Consolas" w:hAnsi="Consolas" w:eastAsia="Times New Roman" w:cs="Courier New"/>
          <w:b/>
          <w:bCs/>
          <w:color w:val="A2FCA2"/>
          <w:sz w:val="18"/>
          <w:szCs w:val="18"/>
          <w:lang w:val="hu-HU" w:eastAsia="hu-HU"/>
        </w:rPr>
        <w:t xml:space="preserve">b33f8c0c6a7da5e91195c372d8d9ca4b32876dc3641a764fcdc270613</w:t>
      </w:r>
      <w:r w:rsidRPr="00410CC8" w:rsidR="00C95C49">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hanging="11"/>
        <w:rPr>
          <w:rFonts w:ascii="Courier New" w:hAnsi="Courier New"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w:t>
      </w:r>
    </w:p>
    <w:p>
      <w:pPr>
        <w:pStyle w:val="Titre4"/>
        <w:numPr>
          <w:ilvl w:val="2"/>
          <w:numId w:val="11"/>
        </w:numPr>
        <w:spacing w:before="240" w:after="120"/>
        <w:ind w:start="2268" w:hanging="357"/>
        <w:rPr>
          <w:rFonts w:eastAsia="PMingLiU"/>
          <w:b w:val="0"/>
          <w:color w:val="auto"/>
          <w:sz w:val="24"/>
          <w:szCs w:val="24"/>
        </w:rPr>
      </w:pPr>
      <w:r w:rsidRPr="00DE5E86">
        <w:rPr>
          <w:rStyle w:val="CodeChar"/>
          <w:b w:val="0"/>
          <w:bCs/>
          <w:color w:val="auto"/>
        </w:rPr>
        <w:t xml:space="preserve">401 </w:t>
      </w:r>
      <w:r w:rsidRPr="00DE5E86" w:rsidR="00AD568C">
        <w:rPr>
          <w:rFonts w:eastAsia="PMingLiU"/>
          <w:b w:val="0"/>
          <w:color w:val="auto"/>
          <w:sz w:val="24"/>
          <w:szCs w:val="24"/>
        </w:rPr>
        <w:t xml:space="preserve">Non autorisé </w:t>
      </w:r>
      <w:r w:rsidRPr="00DE5E86" w:rsidR="00945442">
        <w:rPr>
          <w:rFonts w:eastAsia="PMingLiU"/>
          <w:b w:val="0"/>
          <w:color w:val="auto"/>
          <w:sz w:val="24"/>
          <w:szCs w:val="24"/>
        </w:rPr>
        <w:t xml:space="preserve">(en cas </w:t>
      </w:r>
      <w:r w:rsidRPr="00DE5E86" w:rsidR="005D3986">
        <w:rPr>
          <w:rFonts w:eastAsia="PMingLiU"/>
          <w:b w:val="0"/>
          <w:color w:val="auto"/>
          <w:sz w:val="24"/>
          <w:szCs w:val="24"/>
        </w:rPr>
        <w:t xml:space="preserve">d'</w:t>
      </w:r>
      <w:r w:rsidRPr="00DE5E86" w:rsidR="00945442">
        <w:rPr>
          <w:rFonts w:eastAsia="PMingLiU"/>
          <w:b w:val="0"/>
          <w:color w:val="auto"/>
          <w:sz w:val="24"/>
          <w:szCs w:val="24"/>
        </w:rPr>
        <w:t xml:space="preserve">informations d'identification non valides)</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hanging="11"/>
        <w:rPr>
          <w:rFonts w:ascii="Consolas" w:hAnsi="Consolas"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hanging="11"/>
        <w:rPr>
          <w:rFonts w:ascii="Consolas" w:hAnsi="Consolas"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  "status" : </w:t>
      </w:r>
      <w:r w:rsidRPr="00410CC8">
        <w:rPr>
          <w:rFonts w:ascii="Consolas" w:hAnsi="Consolas" w:eastAsia="Times New Roman" w:cs="Courier New"/>
          <w:b/>
          <w:bCs/>
          <w:color w:val="A2FCA2"/>
          <w:sz w:val="18"/>
          <w:szCs w:val="18"/>
          <w:lang w:val="hu-HU" w:eastAsia="hu-HU"/>
        </w:rPr>
        <w:t xml:space="preserve">"error"</w:t>
      </w:r>
      <w:r w:rsidRPr="00410CC8">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hanging="11"/>
        <w:rPr>
          <w:rFonts w:ascii="Consolas" w:hAnsi="Consolas"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  "message" : </w:t>
      </w:r>
      <w:r w:rsidRPr="00410CC8">
        <w:rPr>
          <w:rFonts w:ascii="Consolas" w:hAnsi="Consolas" w:eastAsia="Times New Roman" w:cs="Courier New"/>
          <w:b/>
          <w:bCs/>
          <w:color w:val="A2FCA2"/>
          <w:sz w:val="18"/>
          <w:szCs w:val="18"/>
          <w:lang w:val="hu-HU" w:eastAsia="hu-HU"/>
        </w:rPr>
        <w:t xml:space="preserve">"</w:t>
      </w:r>
      <w:r w:rsidR="0077253B">
        <w:rPr>
          <w:rFonts w:ascii="Consolas" w:hAnsi="Consolas" w:eastAsia="Times New Roman" w:cs="Courier New"/>
          <w:b/>
          <w:bCs/>
          <w:color w:val="A2FCA2"/>
          <w:sz w:val="18"/>
          <w:szCs w:val="18"/>
          <w:lang w:val="hu-HU" w:eastAsia="hu-HU"/>
        </w:rPr>
        <w:t xml:space="preserve">Invalid credentials</w:t>
      </w:r>
      <w:r w:rsidRPr="00410CC8">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hanging="11"/>
        <w:rPr>
          <w:rFonts w:ascii="Courier New" w:hAnsi="Courier New" w:eastAsia="Times New Roman" w:cs="Courier New"/>
          <w:b/>
          <w:bCs/>
          <w:color w:val="FFFFFF"/>
          <w:sz w:val="18"/>
          <w:szCs w:val="18"/>
          <w:lang w:val="hu-HU" w:eastAsia="hu-HU"/>
        </w:rPr>
      </w:pPr>
      <w:r w:rsidRPr="00410CC8">
        <w:rPr>
          <w:rFonts w:ascii="Consolas" w:hAnsi="Consolas" w:eastAsia="Times New Roman" w:cs="Courier New"/>
          <w:b/>
          <w:bCs/>
          <w:color w:val="FFFFFF"/>
          <w:sz w:val="18"/>
          <w:szCs w:val="18"/>
          <w:lang w:val="hu-HU" w:eastAsia="hu-HU"/>
        </w:rPr>
        <w:t xml:space="preserve">}</w:t>
      </w:r>
    </w:p>
    <w:p>
      <w:pPr>
        <w:pStyle w:val="Titre3"/>
      </w:pPr>
      <w:bookmarkStart w:name="_Toc132967909" w:id="42"/>
      <w:bookmarkStart w:name="_Toc133088772" w:id="43"/>
      <w:r>
        <w:t xml:space="preserve">Les équipes</w:t>
      </w:r>
      <w:bookmarkEnd w:id="42"/>
      <w:bookmarkEnd w:id="43"/>
    </w:p>
    <w:p>
      <w:pPr>
        <w:pStyle w:val="Code"/>
        <w:numPr>
          <w:ilvl w:val="0"/>
          <w:numId w:val="12"/>
        </w:numPr>
        <w:rPr>
          <w:rStyle w:val="CodeChar"/>
          <w:b/>
          <w:bCs/>
          <w:lang w:val="en-GB"/>
        </w:rPr>
      </w:pPr>
      <w:r w:rsidRPr="00DE5E86">
        <w:rPr>
          <w:b/>
          <w:bCs/>
        </w:rPr>
        <w:t xml:space="preserve">GET </w:t>
      </w:r>
      <w:r w:rsidRPr="00DE5E86">
        <w:rPr>
          <w:rStyle w:val="CodeChar"/>
        </w:rPr>
        <w:t xml:space="preserve">/équipes</w:t>
      </w:r>
    </w:p>
    <w:p>
      <w:pPr>
        <w:ind w:start="709"/>
      </w:pPr>
      <w:r>
        <w:t xml:space="preserve">Obtenir une liste de toutes les équipes. </w:t>
      </w:r>
      <w:r w:rsidR="000A25DA">
        <w:t xml:space="preserve">La </w:t>
      </w:r>
      <w:r w:rsidR="00630081">
        <w:t xml:space="preserve">valeur </w:t>
      </w:r>
      <w:r w:rsidR="00AF6228">
        <w:rPr>
          <w:rStyle w:val="CodeChar"/>
        </w:rPr>
        <w:t xml:space="preserve">averagePace </w:t>
      </w:r>
      <w:r w:rsidR="00630081">
        <w:t xml:space="preserve">doit être </w:t>
      </w:r>
      <w:r w:rsidR="0002090A">
        <w:t xml:space="preserve">calculée </w:t>
      </w:r>
      <w:r w:rsidR="0002090A">
        <w:t xml:space="preserve">en </w:t>
      </w:r>
      <w:r w:rsidR="006E36BD">
        <w:t xml:space="preserve">prenant la </w:t>
      </w:r>
      <w:r w:rsidR="006E36BD">
        <w:t xml:space="preserve">moyenne </w:t>
      </w:r>
      <w:r w:rsidR="00274A02">
        <w:t xml:space="preserve">simple </w:t>
      </w:r>
      <w:r w:rsidR="006E36BD">
        <w:t xml:space="preserve">des </w:t>
      </w:r>
      <w:r w:rsidR="00281DFE">
        <w:t xml:space="preserve">allures </w:t>
      </w:r>
      <w:r w:rsidR="00EF378B">
        <w:t xml:space="preserve">des </w:t>
      </w:r>
      <w:r w:rsidR="006E36BD">
        <w:t xml:space="preserve">membres de l'équipe</w:t>
      </w:r>
      <w:r w:rsidR="00274A02">
        <w:t xml:space="preserve">, </w:t>
      </w:r>
      <w:r w:rsidR="0044422F">
        <w:t xml:space="preserve">sans tenir compte de l'</w:t>
      </w:r>
      <w:r w:rsidR="0044422F">
        <w:t xml:space="preserve">attribution des étapes. Les </w:t>
      </w:r>
      <w:r w:rsidR="004616B3">
        <w:t xml:space="preserve">membres </w:t>
      </w:r>
      <w:r w:rsidR="002A0713">
        <w:t xml:space="preserve">de l'équipe dont l'allure </w:t>
      </w:r>
      <w:r w:rsidR="004616B3">
        <w:t xml:space="preserve">n'est pas </w:t>
      </w:r>
      <w:r w:rsidR="002A0713">
        <w:t xml:space="preserve">spécifiée ne doivent pas être pris en compte. </w:t>
      </w:r>
      <w:r w:rsidR="00DE4033">
        <w:t xml:space="preserve">Si </w:t>
      </w:r>
      <w:r w:rsidR="004D5412">
        <w:t xml:space="preserve">aucune </w:t>
      </w:r>
      <w:r w:rsidR="00281DFE">
        <w:t xml:space="preserve">allure n'est </w:t>
      </w:r>
      <w:r w:rsidR="004D5412">
        <w:t xml:space="preserve">fournie pour l'un des </w:t>
      </w:r>
      <w:r w:rsidR="004D5412">
        <w:t xml:space="preserve">membres de l</w:t>
      </w:r>
      <w:r w:rsidR="006A535B">
        <w:t xml:space="preserve">'</w:t>
      </w:r>
      <w:r w:rsidR="004D5412">
        <w:t xml:space="preserve">équipe</w:t>
      </w:r>
      <w:r w:rsidR="004D5412">
        <w:t xml:space="preserve">, la </w:t>
      </w:r>
      <w:r w:rsidR="004D5412">
        <w:t xml:space="preserve">valeur </w:t>
      </w:r>
      <w:r w:rsidR="00281DFE">
        <w:rPr>
          <w:rStyle w:val="CodeChar"/>
        </w:rPr>
        <w:t xml:space="preserve">averagePace </w:t>
      </w:r>
      <w:r w:rsidR="004D5412">
        <w:t xml:space="preserve">renvoyée </w:t>
      </w:r>
      <w:r w:rsidR="004D5412">
        <w:t xml:space="preserve">doit </w:t>
      </w:r>
      <w:r w:rsidR="00C81642">
        <w:t xml:space="preserve">être </w:t>
      </w:r>
      <w:r w:rsidR="004D5412">
        <w:t xml:space="preserve">exactement </w:t>
      </w:r>
      <w:r w:rsidRPr="00DE5E86" w:rsidR="004D5412">
        <w:rPr>
          <w:rStyle w:val="CodeChar"/>
        </w:rPr>
        <w:t xml:space="preserve">"6:00"</w:t>
      </w:r>
      <w:r w:rsidR="00C81642">
        <w:t xml:space="preserve">.</w:t>
      </w:r>
    </w:p>
    <w:p>
      <w:pPr>
        <w:pStyle w:val="Paragraphedeliste"/>
        <w:numPr>
          <w:ilvl w:val="1"/>
          <w:numId w:val="12"/>
        </w:numPr>
        <w:rPr>
          <w:rStyle w:val="CodeChar"/>
          <w:rFonts w:eastAsia="PMingLiU" w:asciiTheme="minorHAnsi" w:hAnsiTheme="minorHAnsi"/>
          <w:lang w:val="en-GB"/>
        </w:rPr>
      </w:pPr>
      <w:r>
        <w:t xml:space="preserve">En-tête obligatoire :  </w:t>
      </w:r>
      <w:r w:rsidRPr="00DE5E86">
        <w:rPr>
          <w:rStyle w:val="CodeChar"/>
        </w:rPr>
        <w:t xml:space="preserve">Authorization : Bearer </w:t>
      </w:r>
      <w:r w:rsidR="00B56B6B">
        <w:rPr>
          <w:rStyle w:val="CodeChar"/>
        </w:rPr>
        <w:t xml:space="preserve">&lt;token&gt;</w:t>
      </w:r>
    </w:p>
    <w:p>
      <w:pPr>
        <w:pStyle w:val="Paragraphedeliste"/>
        <w:numPr>
          <w:ilvl w:val="1"/>
          <w:numId w:val="12"/>
        </w:numPr>
      </w:pPr>
      <w:r w:rsidRPr="00DE5E86">
        <w:t xml:space="preserve">Réponses possibles :</w:t>
      </w:r>
    </w:p>
    <w:p>
      <w:pPr>
        <w:pStyle w:val="Paragraphedeliste"/>
        <w:numPr>
          <w:ilvl w:val="2"/>
          <w:numId w:val="12"/>
        </w:numPr>
      </w:pPr>
      <w:r w:rsidRPr="00DE5E86">
        <w:rPr>
          <w:rStyle w:val="CodeChar"/>
        </w:rPr>
        <w:t xml:space="preserve">200 </w:t>
      </w:r>
      <w:r>
        <w:t xml:space="preserve">OK</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  {</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id</w:t>
      </w:r>
      <w:r w:rsidRPr="00DE5E86">
        <w:rPr>
          <w:rFonts w:ascii="Consolas" w:hAnsi="Consolas" w:eastAsia="Times New Roman" w:cs="Courier New"/>
          <w:b/>
          <w:bCs/>
          <w:color w:val="FFFFFF"/>
          <w:sz w:val="18"/>
          <w:szCs w:val="18"/>
          <w:lang w:val="hu-HU" w:eastAsia="hu-HU"/>
        </w:rPr>
        <w:t xml:space="preserve">" : </w:t>
      </w:r>
      <w:r>
        <w:rPr>
          <w:rFonts w:ascii="Consolas" w:hAnsi="Consolas" w:eastAsia="Times New Roman" w:cs="Courier New"/>
          <w:b/>
          <w:bCs/>
          <w:color w:val="D36363"/>
          <w:sz w:val="18"/>
          <w:szCs w:val="18"/>
          <w:lang w:val="hu-HU" w:eastAsia="hu-HU"/>
        </w:rPr>
        <w:t xml:space="preserve">1</w:t>
      </w:r>
      <w:r w:rsidRPr="00DE5E86">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    "</w:t>
      </w:r>
      <w:r w:rsidR="004A70E3">
        <w:rPr>
          <w:rFonts w:ascii="Consolas" w:hAnsi="Consolas" w:eastAsia="Times New Roman" w:cs="Courier New"/>
          <w:b/>
          <w:bCs/>
          <w:color w:val="FFFFFF"/>
          <w:sz w:val="18"/>
          <w:szCs w:val="18"/>
          <w:lang w:val="hu-HU" w:eastAsia="hu-HU"/>
        </w:rPr>
        <w:t xml:space="preserve">nom</w:t>
      </w:r>
      <w:r w:rsidRPr="00DE5E86">
        <w:rPr>
          <w:rFonts w:ascii="Consolas" w:hAnsi="Consolas" w:eastAsia="Times New Roman" w:cs="Courier New"/>
          <w:b/>
          <w:bCs/>
          <w:color w:val="FFFFFF"/>
          <w:sz w:val="18"/>
          <w:szCs w:val="18"/>
          <w:lang w:val="hu-HU" w:eastAsia="hu-HU"/>
        </w:rPr>
        <w:t xml:space="preserve">" : </w:t>
      </w:r>
      <w:r w:rsidRPr="00DE5E86">
        <w:rPr>
          <w:rFonts w:ascii="Consolas" w:hAnsi="Consolas" w:eastAsia="Times New Roman" w:cs="Courier New"/>
          <w:b/>
          <w:bCs/>
          <w:color w:val="A2FCA2"/>
          <w:sz w:val="18"/>
          <w:szCs w:val="18"/>
          <w:lang w:val="hu-HU" w:eastAsia="hu-HU"/>
        </w:rPr>
        <w:t xml:space="preserve">"</w:t>
      </w:r>
      <w:r w:rsidR="004A70E3">
        <w:rPr>
          <w:rFonts w:ascii="Consolas" w:hAnsi="Consolas" w:eastAsia="Times New Roman" w:cs="Courier New"/>
          <w:b/>
          <w:bCs/>
          <w:color w:val="A2FCA2"/>
          <w:sz w:val="18"/>
          <w:szCs w:val="18"/>
          <w:lang w:val="hu-HU" w:eastAsia="hu-HU"/>
        </w:rPr>
        <w:t xml:space="preserve">Équipe 1</w:t>
      </w:r>
      <w:r w:rsidRPr="00DE5E86">
        <w:rPr>
          <w:rFonts w:ascii="Consolas" w:hAnsi="Consolas" w:eastAsia="Times New Roman" w:cs="Courier New"/>
          <w:b/>
          <w:bCs/>
          <w:color w:val="A2FCA2"/>
          <w:sz w:val="18"/>
          <w:szCs w:val="18"/>
          <w:lang w:val="hu-HU" w:eastAsia="hu-HU"/>
        </w:rPr>
        <w:t xml:space="preserve">"</w:t>
      </w:r>
      <w:r w:rsidRPr="00212F4C" w:rsidR="004A70E3">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sidR="0077354D">
        <w:rPr>
          <w:rFonts w:ascii="Consolas" w:hAnsi="Consolas" w:eastAsia="Times New Roman" w:cs="Courier New"/>
          <w:b/>
          <w:bCs/>
          <w:color w:val="FFFFFF"/>
          <w:sz w:val="18"/>
          <w:szCs w:val="18"/>
          <w:lang w:val="hu-HU" w:eastAsia="hu-HU"/>
        </w:rPr>
        <w:t xml:space="preserve">contactEmail</w:t>
      </w:r>
      <w:r w:rsidRPr="00212F4C">
        <w:rPr>
          <w:rFonts w:ascii="Consolas" w:hAnsi="Consolas" w:eastAsia="Times New Roman" w:cs="Courier New"/>
          <w:b/>
          <w:bCs/>
          <w:color w:val="FFFFFF"/>
          <w:sz w:val="18"/>
          <w:szCs w:val="18"/>
          <w:lang w:val="hu-HU" w:eastAsia="hu-HU"/>
        </w:rPr>
        <w:t xml:space="preserve">" : </w:t>
      </w:r>
      <w:r w:rsidR="0077354D">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A2FCA2"/>
          <w:sz w:val="18"/>
          <w:szCs w:val="18"/>
          <w:lang w:val="hu-HU" w:eastAsia="hu-HU"/>
        </w:rPr>
        <w:t xml:space="preserve">team1@example.com"</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plannedStartingTime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sidR="008F7350">
        <w:rPr>
          <w:rFonts w:ascii="Consolas" w:hAnsi="Consolas" w:eastAsia="Times New Roman" w:cs="Courier New"/>
          <w:b/>
          <w:bCs/>
          <w:color w:val="A2FCA2"/>
          <w:sz w:val="18"/>
          <w:szCs w:val="18"/>
          <w:lang w:val="hu-HU" w:eastAsia="hu-HU"/>
        </w:rPr>
        <w:t xml:space="preserve">2023-04-25T10</w:t>
      </w:r>
      <w:r w:rsidRPr="008F7350" w:rsidR="008F7350">
        <w:rPr>
          <w:rFonts w:ascii="Consolas" w:hAnsi="Consolas" w:eastAsia="Times New Roman" w:cs="Courier New"/>
          <w:b/>
          <w:bCs/>
          <w:color w:val="A2FCA2"/>
          <w:sz w:val="18"/>
          <w:szCs w:val="18"/>
          <w:lang w:val="hu-HU" w:eastAsia="hu-HU"/>
        </w:rPr>
        <w:t xml:space="preserve">:</w:t>
      </w:r>
      <w:r w:rsidR="008F7350">
        <w:rPr>
          <w:rFonts w:ascii="Consolas" w:hAnsi="Consolas" w:eastAsia="Times New Roman" w:cs="Courier New"/>
          <w:b/>
          <w:bCs/>
          <w:color w:val="A2FCA2"/>
          <w:sz w:val="18"/>
          <w:szCs w:val="18"/>
          <w:lang w:val="hu-HU" w:eastAsia="hu-HU"/>
        </w:rPr>
        <w:t xml:space="preserve">00</w:t>
      </w:r>
      <w:r w:rsidRPr="008F7350" w:rsidR="008F7350">
        <w:rPr>
          <w:rFonts w:ascii="Consolas" w:hAnsi="Consolas" w:eastAsia="Times New Roman" w:cs="Courier New"/>
          <w:b/>
          <w:bCs/>
          <w:color w:val="A2FCA2"/>
          <w:sz w:val="18"/>
          <w:szCs w:val="18"/>
          <w:lang w:val="hu-HU" w:eastAsia="hu-HU"/>
        </w:rPr>
        <w:t xml:space="preserve">:</w:t>
      </w:r>
      <w:r w:rsidR="008F7350">
        <w:rPr>
          <w:rFonts w:ascii="Consolas" w:hAnsi="Consolas" w:eastAsia="Times New Roman" w:cs="Courier New"/>
          <w:b/>
          <w:bCs/>
          <w:color w:val="A2FCA2"/>
          <w:sz w:val="18"/>
          <w:szCs w:val="18"/>
          <w:lang w:val="hu-HU" w:eastAsia="hu-HU"/>
        </w:rPr>
        <w:t xml:space="preserve">00</w:t>
      </w:r>
      <w:r w:rsidRPr="008F7350" w:rsidR="008F7350">
        <w:rPr>
          <w:rFonts w:ascii="Consolas" w:hAnsi="Consolas" w:eastAsia="Times New Roman" w:cs="Courier New"/>
          <w:b/>
          <w:bCs/>
          <w:color w:val="A2FCA2"/>
          <w:sz w:val="18"/>
          <w:szCs w:val="18"/>
          <w:lang w:val="hu-HU" w:eastAsia="hu-HU"/>
        </w:rPr>
        <w:t xml:space="preserve">.</w:t>
      </w:r>
      <w:r w:rsidRPr="008F7350" w:rsid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startingTime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2023-04-25T10</w:t>
      </w:r>
      <w:r w:rsidRPr="008F7350">
        <w:rPr>
          <w:rFonts w:ascii="Consolas" w:hAnsi="Consolas" w:eastAsia="Times New Roman" w:cs="Courier New"/>
          <w:b/>
          <w:bCs/>
          <w:color w:val="A2FCA2"/>
          <w:sz w:val="18"/>
          <w:szCs w:val="18"/>
          <w:lang w:val="hu-HU" w:eastAsia="hu-HU"/>
        </w:rPr>
        <w:t xml:space="preserve">:</w:t>
      </w:r>
      <w:r w:rsidR="001A581E">
        <w:rPr>
          <w:rFonts w:ascii="Consolas" w:hAnsi="Consolas" w:eastAsia="Times New Roman" w:cs="Courier New"/>
          <w:b/>
          <w:bCs/>
          <w:color w:val="A2FCA2"/>
          <w:sz w:val="18"/>
          <w:szCs w:val="18"/>
          <w:lang w:val="hu-HU" w:eastAsia="hu-HU"/>
        </w:rPr>
        <w:t xml:space="preserve">02</w:t>
      </w:r>
      <w:r w:rsidRPr="008F7350">
        <w:rPr>
          <w:rFonts w:ascii="Consolas" w:hAnsi="Consolas" w:eastAsia="Times New Roman" w:cs="Courier New"/>
          <w:b/>
          <w:bCs/>
          <w:color w:val="A2FCA2"/>
          <w:sz w:val="18"/>
          <w:szCs w:val="18"/>
          <w:lang w:val="hu-HU" w:eastAsia="hu-HU"/>
        </w:rPr>
        <w:t xml:space="preserve">:</w:t>
      </w:r>
      <w:r w:rsidR="001A581E">
        <w:rPr>
          <w:rFonts w:ascii="Consolas" w:hAnsi="Consolas" w:eastAsia="Times New Roman" w:cs="Courier New"/>
          <w:b/>
          <w:bCs/>
          <w:color w:val="A2FCA2"/>
          <w:sz w:val="18"/>
          <w:szCs w:val="18"/>
          <w:lang w:val="hu-HU" w:eastAsia="hu-HU"/>
        </w:rPr>
        <w:t xml:space="preserve">12</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accessCode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sidR="00723D25">
        <w:rPr>
          <w:rFonts w:ascii="Consolas" w:hAnsi="Consolas" w:eastAsia="Times New Roman" w:cs="Courier New"/>
          <w:b/>
          <w:bCs/>
          <w:color w:val="A2FCA2"/>
          <w:sz w:val="18"/>
          <w:szCs w:val="18"/>
          <w:lang w:val="hu-HU" w:eastAsia="hu-HU"/>
        </w:rPr>
        <w:t xml:space="preserve">675489376</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sidR="00722851">
        <w:rPr>
          <w:rFonts w:ascii="Consolas" w:hAnsi="Consolas" w:eastAsia="Times New Roman" w:cs="Courier New"/>
          <w:b/>
          <w:bCs/>
          <w:color w:val="FFFFFF"/>
          <w:sz w:val="18"/>
          <w:szCs w:val="18"/>
          <w:lang w:val="hu-HU" w:eastAsia="hu-HU"/>
        </w:rPr>
        <w:t xml:space="preserve">averagePace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6:01</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createdAt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2023-04-20T16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updatedAt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2023-04-20T16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  }</w:t>
      </w:r>
      <w:r w:rsidR="006A0DE1">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808080" w:themeColor="background1" w:themeShade="80"/>
          <w:sz w:val="18"/>
          <w:szCs w:val="18"/>
          <w:lang w:val="hu-HU" w:eastAsia="hu-HU"/>
        </w:rPr>
        <w:t xml:space="preserve">  ...</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Fonts w:ascii="Courier New" w:hAnsi="Courier New" w:eastAsia="Times New Roman" w:cs="Courier New"/>
          <w:b/>
          <w:bCs/>
          <w:color w:val="FFFFFF"/>
          <w:sz w:val="18"/>
          <w:szCs w:val="18"/>
          <w:lang w:val="hu-HU" w:eastAsia="hu-HU"/>
        </w:rPr>
      </w:pPr>
      <w:r>
        <w:rPr>
          <w:rFonts w:ascii="Consolas" w:hAnsi="Consolas" w:eastAsia="Times New Roman" w:cs="Courier New"/>
          <w:b/>
          <w:bCs/>
          <w:color w:val="FFFFFF"/>
          <w:sz w:val="18"/>
          <w:szCs w:val="18"/>
          <w:lang w:val="hu-HU" w:eastAsia="hu-HU"/>
        </w:rPr>
        <w:t xml:space="preserve">]</w:t>
      </w:r>
    </w:p>
    <w:p>
      <w:pPr>
        <w:pStyle w:val="Paragraphedeliste"/>
        <w:numPr>
          <w:ilvl w:val="2"/>
          <w:numId w:val="12"/>
        </w:numPr>
        <w:spacing w:before="240"/>
        <w:ind w:start="2154" w:hanging="357"/>
      </w:pPr>
      <w:r w:rsidRPr="00DE5E86">
        <w:rPr>
          <w:rStyle w:val="CodeChar"/>
        </w:rPr>
        <w:t xml:space="preserve">401 </w:t>
      </w:r>
      <w:r w:rsidRPr="00DE5E86">
        <w:t xml:space="preserve">Non autorisé</w:t>
      </w:r>
    </w:p>
    <w:p>
      <w:pPr>
        <w:pStyle w:val="Code"/>
        <w:numPr>
          <w:ilvl w:val="0"/>
          <w:numId w:val="12"/>
        </w:numPr>
        <w:spacing w:before="360"/>
        <w:ind w:start="714" w:hanging="357"/>
      </w:pPr>
      <w:r w:rsidRPr="00DE5E86">
        <w:rPr>
          <w:b/>
          <w:bCs/>
        </w:rPr>
        <w:t xml:space="preserve">POST </w:t>
      </w:r>
      <w:r>
        <w:t xml:space="preserve">/équipes</w:t>
      </w:r>
    </w:p>
    <w:p>
      <w:pPr>
        <w:ind w:start="709"/>
      </w:pPr>
      <w:r>
        <w:t xml:space="preserve">Créer une nouvelle équipe. </w:t>
      </w:r>
      <w:r w:rsidR="00C1168F">
        <w:t xml:space="preserve">Tous les </w:t>
      </w:r>
      <w:r w:rsidR="001A5400">
        <w:t xml:space="preserve">champs sont obligatoires </w:t>
      </w:r>
      <w:r w:rsidR="009F214F">
        <w:t xml:space="preserve">dans le corps de la demande</w:t>
      </w:r>
      <w:r w:rsidR="001A5400">
        <w:t xml:space="preserve">. </w:t>
      </w:r>
      <w:r w:rsidR="00F32052">
        <w:t xml:space="preserve">Un </w:t>
      </w:r>
      <w:r w:rsidRPr="00DE5E86" w:rsidR="00F32052">
        <w:rPr>
          <w:rStyle w:val="CodeChar"/>
        </w:rPr>
        <w:t xml:space="preserve">code d'accès </w:t>
      </w:r>
      <w:r w:rsidR="004C56A6">
        <w:t xml:space="preserve">aléatoire de </w:t>
      </w:r>
      <w:r w:rsidR="004C56A6">
        <w:t xml:space="preserve">9 chiffres </w:t>
      </w:r>
      <w:r w:rsidR="00F32052">
        <w:t xml:space="preserve">doit être généré pour la nouvelle équipe</w:t>
      </w:r>
      <w:r w:rsidR="00F32052">
        <w:t xml:space="preserve">. L'</w:t>
      </w:r>
      <w:r w:rsidRPr="00DE5E86" w:rsidR="00122BFE">
        <w:rPr>
          <w:rStyle w:val="CodeChar"/>
        </w:rPr>
        <w:t xml:space="preserve">allure </w:t>
      </w:r>
      <w:r w:rsidR="00722851">
        <w:rPr>
          <w:rStyle w:val="CodeChar"/>
        </w:rPr>
        <w:t xml:space="preserve">moyenne </w:t>
      </w:r>
      <w:r w:rsidR="00122BFE">
        <w:t xml:space="preserve">renvoyée </w:t>
      </w:r>
      <w:r w:rsidR="00122BFE">
        <w:t xml:space="preserve">doit être calculée comme décrit ci-dessus.</w:t>
      </w:r>
    </w:p>
    <w:p>
      <w:pPr>
        <w:pStyle w:val="Paragraphedeliste"/>
        <w:numPr>
          <w:ilvl w:val="1"/>
          <w:numId w:val="12"/>
        </w:numPr>
        <w:rPr>
          <w:rStyle w:val="CodeChar"/>
          <w:rFonts w:eastAsia="PMingLiU" w:asciiTheme="minorHAnsi" w:hAnsiTheme="minorHAnsi"/>
          <w:lang w:val="en-GB"/>
        </w:rPr>
      </w:pPr>
      <w:r>
        <w:t xml:space="preserve">En-tête obligatoire :  </w:t>
      </w:r>
      <w:r w:rsidRPr="00212F4C">
        <w:rPr>
          <w:rStyle w:val="CodeChar"/>
        </w:rPr>
        <w:t xml:space="preserve">Authorization : Bearer &lt;token&gt;</w:t>
      </w:r>
    </w:p>
    <w:p>
      <w:pPr>
        <w:pStyle w:val="Paragraphedeliste"/>
        <w:numPr>
          <w:ilvl w:val="1"/>
          <w:numId w:val="12"/>
        </w:numPr>
      </w:pPr>
      <w:r w:rsidRPr="00DE5E86">
        <w:rPr>
          <w:color w:val="3B4151"/>
        </w:rPr>
        <w:t xml:space="preserve">Corps de la demande :</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A2FCA2"/>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sidR="00E20D74">
        <w:rPr>
          <w:rFonts w:ascii="Consolas" w:hAnsi="Consolas" w:eastAsia="Times New Roman" w:cs="Courier New"/>
          <w:b/>
          <w:bCs/>
          <w:color w:val="FFFFFF"/>
          <w:sz w:val="18"/>
          <w:szCs w:val="18"/>
          <w:lang w:val="hu-HU" w:eastAsia="hu-HU"/>
        </w:rPr>
        <w:t xml:space="preserve">nom</w:t>
      </w:r>
      <w:r w:rsidRPr="009B656B">
        <w:rPr>
          <w:rFonts w:ascii="Consolas" w:hAnsi="Consolas" w:eastAsia="Times New Roman" w:cs="Courier New"/>
          <w:b/>
          <w:bCs/>
          <w:color w:val="FFFFFF"/>
          <w:sz w:val="18"/>
          <w:szCs w:val="18"/>
          <w:lang w:val="hu-HU" w:eastAsia="hu-HU"/>
        </w:rPr>
        <w:t xml:space="preserve">" : </w:t>
      </w:r>
      <w:r w:rsidRPr="009B656B">
        <w:rPr>
          <w:rFonts w:ascii="Consolas" w:hAnsi="Consolas" w:eastAsia="Times New Roman" w:cs="Courier New"/>
          <w:b/>
          <w:bCs/>
          <w:color w:val="A2FCA2"/>
          <w:sz w:val="18"/>
          <w:szCs w:val="18"/>
          <w:lang w:val="hu-HU" w:eastAsia="hu-HU"/>
        </w:rPr>
        <w:t xml:space="preserve">"</w:t>
      </w:r>
      <w:r w:rsidR="00E20D74">
        <w:rPr>
          <w:rFonts w:ascii="Consolas" w:hAnsi="Consolas" w:eastAsia="Times New Roman" w:cs="Courier New"/>
          <w:b/>
          <w:bCs/>
          <w:color w:val="A2FCA2"/>
          <w:sz w:val="18"/>
          <w:szCs w:val="18"/>
          <w:lang w:val="hu-HU" w:eastAsia="hu-HU"/>
        </w:rPr>
        <w:t xml:space="preserve">Équipe 3</w:t>
      </w:r>
      <w:r w:rsidRPr="009B656B">
        <w:rPr>
          <w:rFonts w:ascii="Consolas" w:hAnsi="Consolas" w:eastAsia="Times New Roman" w:cs="Courier New"/>
          <w:b/>
          <w:bCs/>
          <w:color w:val="A2FCA2"/>
          <w:sz w:val="18"/>
          <w:szCs w:val="18"/>
          <w:lang w:val="hu-HU" w:eastAsia="hu-HU"/>
        </w:rPr>
        <w:t xml:space="preserve">"</w:t>
      </w:r>
      <w:r w:rsidRPr="00212F4C" w:rsidR="00321BBD">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sidR="00E20D74">
        <w:rPr>
          <w:rFonts w:ascii="Consolas" w:hAnsi="Consolas" w:eastAsia="Times New Roman" w:cs="Courier New"/>
          <w:b/>
          <w:bCs/>
          <w:color w:val="FFFFFF"/>
          <w:sz w:val="18"/>
          <w:szCs w:val="18"/>
          <w:lang w:val="hu-HU" w:eastAsia="hu-HU"/>
        </w:rPr>
        <w:t xml:space="preserve">contactEmail</w:t>
      </w: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 </w:t>
      </w:r>
      <w:r w:rsidR="0055590A">
        <w:rPr>
          <w:rFonts w:ascii="Consolas" w:hAnsi="Consolas" w:eastAsia="Times New Roman" w:cs="Courier New"/>
          <w:b/>
          <w:bCs/>
          <w:color w:val="A2FCA2"/>
          <w:sz w:val="18"/>
          <w:szCs w:val="18"/>
          <w:lang w:val="hu-HU" w:eastAsia="hu-HU"/>
        </w:rPr>
        <w:t xml:space="preserve">"</w:t>
      </w:r>
      <w:r w:rsidRPr="009B656B">
        <w:rPr>
          <w:rFonts w:ascii="Consolas" w:hAnsi="Consolas" w:eastAsia="Times New Roman" w:cs="Courier New"/>
          <w:b/>
          <w:bCs/>
          <w:color w:val="A2FCA2"/>
          <w:sz w:val="18"/>
          <w:szCs w:val="18"/>
          <w:lang w:val="hu-HU" w:eastAsia="hu-HU"/>
        </w:rPr>
        <w:t xml:space="preserve">team3@example.com"</w:t>
      </w:r>
      <w:r w:rsidRPr="00212F4C" w:rsidR="00321BBD">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plannedStartingTime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2023-04-25T16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start="1559"/>
        <w:rPr>
          <w:rStyle w:val="CodeChar"/>
          <w:rFonts w:ascii="Courier New" w:hAnsi="Courier New"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w:t>
      </w:r>
    </w:p>
    <w:p>
      <w:pPr>
        <w:pStyle w:val="Paragraphedeliste"/>
        <w:numPr>
          <w:ilvl w:val="1"/>
          <w:numId w:val="12"/>
        </w:numPr>
      </w:pPr>
      <w:r w:rsidRPr="00212F4C">
        <w:t xml:space="preserve">Réponses possibles :</w:t>
      </w:r>
    </w:p>
    <w:p>
      <w:pPr>
        <w:pStyle w:val="Paragraphedeliste"/>
        <w:numPr>
          <w:ilvl w:val="2"/>
          <w:numId w:val="12"/>
        </w:numPr>
      </w:pPr>
      <w:r w:rsidRPr="00DE5E86">
        <w:rPr>
          <w:rStyle w:val="CodeChar"/>
        </w:rPr>
        <w:t xml:space="preserve">201 </w:t>
      </w:r>
      <w:r>
        <w:t xml:space="preserve">Créé</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id</w:t>
      </w:r>
      <w:r w:rsidRPr="00212F4C">
        <w:rPr>
          <w:rFonts w:ascii="Consolas" w:hAnsi="Consolas" w:eastAsia="Times New Roman" w:cs="Courier New"/>
          <w:b/>
          <w:bCs/>
          <w:color w:val="FFFFFF"/>
          <w:sz w:val="18"/>
          <w:szCs w:val="18"/>
          <w:lang w:val="hu-HU" w:eastAsia="hu-HU"/>
        </w:rPr>
        <w:t xml:space="preserve">" : </w:t>
      </w:r>
      <w:r w:rsidR="000F023D">
        <w:rPr>
          <w:rFonts w:ascii="Consolas" w:hAnsi="Consolas" w:eastAsia="Times New Roman" w:cs="Courier New"/>
          <w:b/>
          <w:bCs/>
          <w:color w:val="D36363"/>
          <w:sz w:val="18"/>
          <w:szCs w:val="18"/>
          <w:lang w:val="hu-HU" w:eastAsia="hu-HU"/>
        </w:rPr>
        <w:t xml:space="preserve">3</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nom</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Équipe </w:t>
      </w:r>
      <w:r w:rsidR="000F023D">
        <w:rPr>
          <w:rFonts w:ascii="Consolas" w:hAnsi="Consolas" w:eastAsia="Times New Roman" w:cs="Courier New"/>
          <w:b/>
          <w:bCs/>
          <w:color w:val="A2FCA2"/>
          <w:sz w:val="18"/>
          <w:szCs w:val="18"/>
          <w:lang w:val="hu-HU" w:eastAsia="hu-HU"/>
        </w:rPr>
        <w:t xml:space="preserve">3</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contactEmail</w:t>
      </w:r>
      <w:r w:rsidRPr="00212F4C">
        <w:rPr>
          <w:rFonts w:ascii="Consolas" w:hAnsi="Consolas" w:eastAsia="Times New Roman" w:cs="Courier New"/>
          <w:b/>
          <w:bCs/>
          <w:color w:val="FFFFFF"/>
          <w:sz w:val="18"/>
          <w:szCs w:val="18"/>
          <w:lang w:val="hu-HU" w:eastAsia="hu-HU"/>
        </w:rPr>
        <w:t xml:space="preserve">" : </w:t>
      </w:r>
      <w:r>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A2FCA2"/>
          <w:sz w:val="18"/>
          <w:szCs w:val="18"/>
          <w:lang w:val="hu-HU" w:eastAsia="hu-HU"/>
        </w:rPr>
        <w:t xml:space="preserve">team3@example.com"</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plannedStartingTime</w:t>
      </w:r>
      <w:r w:rsidRPr="00212F4C">
        <w:rPr>
          <w:rFonts w:ascii="Consolas" w:hAnsi="Consolas" w:eastAsia="Times New Roman" w:cs="Courier New"/>
          <w:b/>
          <w:bCs/>
          <w:color w:val="FFFFFF"/>
          <w:sz w:val="18"/>
          <w:szCs w:val="18"/>
          <w:lang w:val="hu-HU" w:eastAsia="hu-HU"/>
        </w:rPr>
        <w:t xml:space="preserve">" : </w:t>
      </w:r>
      <w:r w:rsidRPr="00212F4C" w:rsidR="009A3122">
        <w:rPr>
          <w:rFonts w:ascii="Consolas" w:hAnsi="Consolas" w:eastAsia="Times New Roman" w:cs="Courier New"/>
          <w:b/>
          <w:bCs/>
          <w:color w:val="A2FCA2"/>
          <w:sz w:val="18"/>
          <w:szCs w:val="18"/>
          <w:lang w:val="hu-HU" w:eastAsia="hu-HU"/>
        </w:rPr>
        <w:t xml:space="preserve">"</w:t>
      </w:r>
      <w:r w:rsidR="009A3122">
        <w:rPr>
          <w:rFonts w:ascii="Consolas" w:hAnsi="Consolas" w:eastAsia="Times New Roman" w:cs="Courier New"/>
          <w:b/>
          <w:bCs/>
          <w:color w:val="A2FCA2"/>
          <w:sz w:val="18"/>
          <w:szCs w:val="18"/>
          <w:lang w:val="hu-HU" w:eastAsia="hu-HU"/>
        </w:rPr>
        <w:t xml:space="preserve">2023-04-25T16</w:t>
      </w:r>
      <w:r w:rsidRPr="008F7350" w:rsidR="009A3122">
        <w:rPr>
          <w:rFonts w:ascii="Consolas" w:hAnsi="Consolas" w:eastAsia="Times New Roman" w:cs="Courier New"/>
          <w:b/>
          <w:bCs/>
          <w:color w:val="A2FCA2"/>
          <w:sz w:val="18"/>
          <w:szCs w:val="18"/>
          <w:lang w:val="hu-HU" w:eastAsia="hu-HU"/>
        </w:rPr>
        <w:t xml:space="preserve">:</w:t>
      </w:r>
      <w:r w:rsidR="009A3122">
        <w:rPr>
          <w:rFonts w:ascii="Consolas" w:hAnsi="Consolas" w:eastAsia="Times New Roman" w:cs="Courier New"/>
          <w:b/>
          <w:bCs/>
          <w:color w:val="A2FCA2"/>
          <w:sz w:val="18"/>
          <w:szCs w:val="18"/>
          <w:lang w:val="hu-HU" w:eastAsia="hu-HU"/>
        </w:rPr>
        <w:t xml:space="preserve">00</w:t>
      </w:r>
      <w:r w:rsidRPr="008F7350" w:rsidR="009A3122">
        <w:rPr>
          <w:rFonts w:ascii="Consolas" w:hAnsi="Consolas" w:eastAsia="Times New Roman" w:cs="Courier New"/>
          <w:b/>
          <w:bCs/>
          <w:color w:val="A2FCA2"/>
          <w:sz w:val="18"/>
          <w:szCs w:val="18"/>
          <w:lang w:val="hu-HU" w:eastAsia="hu-HU"/>
        </w:rPr>
        <w:t xml:space="preserve">:</w:t>
      </w:r>
      <w:r w:rsidR="009A3122">
        <w:rPr>
          <w:rFonts w:ascii="Consolas" w:hAnsi="Consolas" w:eastAsia="Times New Roman" w:cs="Courier New"/>
          <w:b/>
          <w:bCs/>
          <w:color w:val="A2FCA2"/>
          <w:sz w:val="18"/>
          <w:szCs w:val="18"/>
          <w:lang w:val="hu-HU" w:eastAsia="hu-HU"/>
        </w:rPr>
        <w:t xml:space="preserve">00</w:t>
      </w:r>
      <w:r w:rsidRPr="008F7350" w:rsidR="009A3122">
        <w:rPr>
          <w:rFonts w:ascii="Consolas" w:hAnsi="Consolas" w:eastAsia="Times New Roman" w:cs="Courier New"/>
          <w:b/>
          <w:bCs/>
          <w:color w:val="A2FCA2"/>
          <w:sz w:val="18"/>
          <w:szCs w:val="18"/>
          <w:lang w:val="hu-HU" w:eastAsia="hu-HU"/>
        </w:rPr>
        <w:t xml:space="preserve">.</w:t>
      </w:r>
      <w:r w:rsidRPr="008F7350" w:rsidR="009A3122">
        <w:rPr>
          <w:rFonts w:ascii="Consolas" w:hAnsi="Consolas" w:eastAsia="Times New Roman" w:cs="Courier New"/>
          <w:b/>
          <w:bCs/>
          <w:color w:val="A2FCA2"/>
          <w:sz w:val="18"/>
          <w:szCs w:val="18"/>
          <w:lang w:val="hu-HU" w:eastAsia="hu-HU"/>
        </w:rPr>
        <w:t xml:space="preserve">000Z</w:t>
      </w:r>
      <w:r w:rsidRPr="00212F4C" w:rsidR="009A3122">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startingTime</w:t>
      </w:r>
      <w:r w:rsidRPr="00212F4C">
        <w:rPr>
          <w:rFonts w:ascii="Consolas" w:hAnsi="Consolas" w:eastAsia="Times New Roman" w:cs="Courier New"/>
          <w:b/>
          <w:bCs/>
          <w:color w:val="FFFFFF"/>
          <w:sz w:val="18"/>
          <w:szCs w:val="18"/>
          <w:lang w:val="hu-HU" w:eastAsia="hu-HU"/>
        </w:rPr>
        <w:t xml:space="preserve">" : </w:t>
      </w:r>
      <w:r w:rsidRPr="00DE5E86" w:rsidR="00CD3B19">
        <w:rPr>
          <w:rFonts w:ascii="Consolas" w:hAnsi="Consolas" w:eastAsia="Times New Roman" w:cs="Courier New"/>
          <w:b/>
          <w:bCs/>
          <w:color w:val="FCC28C"/>
          <w:sz w:val="18"/>
          <w:szCs w:val="18"/>
          <w:lang w:val="hu-HU" w:eastAsia="hu-HU"/>
        </w:rPr>
        <w:t xml:space="preserve">null</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accessCode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sidRPr="00B35A03" w:rsidR="00B35A03">
        <w:rPr>
          <w:rFonts w:ascii="Consolas" w:hAnsi="Consolas" w:eastAsia="Times New Roman" w:cs="Courier New"/>
          <w:b/>
          <w:bCs/>
          <w:color w:val="A2FCA2"/>
          <w:sz w:val="18"/>
          <w:szCs w:val="18"/>
          <w:lang w:val="hu-HU" w:eastAsia="hu-HU"/>
        </w:rPr>
        <w:t xml:space="preserve">810492116</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sidR="003E30BD">
        <w:rPr>
          <w:rFonts w:ascii="Consolas" w:hAnsi="Consolas" w:eastAsia="Times New Roman" w:cs="Courier New"/>
          <w:b/>
          <w:bCs/>
          <w:color w:val="FFFFFF"/>
          <w:sz w:val="18"/>
          <w:szCs w:val="18"/>
          <w:lang w:val="hu-HU" w:eastAsia="hu-HU"/>
        </w:rPr>
        <w:t xml:space="preserve">averagePace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6:</w:t>
      </w:r>
      <w:r w:rsidR="00FB5D2D">
        <w:rPr>
          <w:rFonts w:ascii="Consolas" w:hAnsi="Consolas" w:eastAsia="Times New Roman" w:cs="Courier New"/>
          <w:b/>
          <w:bCs/>
          <w:color w:val="A2FCA2"/>
          <w:sz w:val="18"/>
          <w:szCs w:val="18"/>
          <w:lang w:val="hu-HU" w:eastAsia="hu-HU"/>
        </w:rPr>
        <w:t xml:space="preserve">00</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createdAt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2023-04-20T16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updatedAt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2023-04-20T16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Fonts w:ascii="Courier New" w:hAnsi="Courier New" w:eastAsia="Times New Roman" w:cs="Courier New"/>
          <w:b/>
          <w:bCs/>
          <w:color w:val="FFFFFF"/>
          <w:sz w:val="18"/>
          <w:szCs w:val="18"/>
          <w:lang w:val="hu-HU" w:eastAsia="hu-HU"/>
        </w:rPr>
      </w:pPr>
      <w:r>
        <w:rPr>
          <w:rFonts w:ascii="Courier New" w:hAnsi="Courier New" w:eastAsia="Times New Roman" w:cs="Courier New"/>
          <w:b/>
          <w:bCs/>
          <w:color w:val="FFFFFF"/>
          <w:sz w:val="18"/>
          <w:szCs w:val="18"/>
          <w:lang w:val="hu-HU" w:eastAsia="hu-HU"/>
        </w:rPr>
        <w:t xml:space="preserve">}</w:t>
      </w:r>
    </w:p>
    <w:p>
      <w:pPr>
        <w:pStyle w:val="Paragraphedeliste"/>
        <w:numPr>
          <w:ilvl w:val="2"/>
          <w:numId w:val="12"/>
        </w:numPr>
        <w:spacing w:before="240"/>
        <w:ind w:start="2154" w:hanging="357"/>
        <w:rPr>
          <w:rStyle w:val="CodeChar"/>
          <w:rFonts w:eastAsia="PMingLiU" w:asciiTheme="minorHAnsi" w:hAnsiTheme="minorHAnsi"/>
          <w:lang w:val="en-GB"/>
        </w:rPr>
      </w:pPr>
      <w:r w:rsidRPr="00C1168F" w:rsidR="00C1168F">
        <w:rPr>
          <w:rStyle w:val="CodeChar"/>
        </w:rPr>
        <w:t xml:space="preserve">400 </w:t>
      </w:r>
      <w:r w:rsidRPr="00DE0D0C" w:rsidR="00C1168F">
        <w:rPr>
          <w:rStyle w:val="CorpsdetexteCar"/>
        </w:rPr>
        <w:t xml:space="preserve">Bad Request </w:t>
      </w:r>
      <w:r w:rsidR="00C1168F">
        <w:rPr>
          <w:rStyle w:val="CodeChar"/>
          <w:rFonts w:eastAsia="PMingLiU" w:asciiTheme="minorHAnsi" w:hAnsiTheme="minorHAnsi"/>
          <w:lang w:val="en-GB"/>
        </w:rPr>
        <w:t xml:space="preserve">(en cas d'erreurs de validation du corps)</w:t>
      </w:r>
    </w:p>
    <w:p>
      <w:pPr>
        <w:pStyle w:val="Paragraphedeliste"/>
        <w:numPr>
          <w:ilvl w:val="2"/>
          <w:numId w:val="12"/>
        </w:numPr>
        <w:spacing w:before="240"/>
        <w:ind w:start="2154" w:hanging="357"/>
      </w:pPr>
      <w:r w:rsidRPr="00DE5E86">
        <w:rPr>
          <w:rStyle w:val="CodeChar"/>
        </w:rPr>
        <w:t xml:space="preserve">401 </w:t>
      </w:r>
      <w:r w:rsidRPr="00DE5E86">
        <w:t xml:space="preserve">Non autorisé</w:t>
      </w:r>
    </w:p>
    <w:p>
      <w:pPr>
        <w:pStyle w:val="Code"/>
        <w:numPr>
          <w:ilvl w:val="0"/>
          <w:numId w:val="12"/>
        </w:numPr>
        <w:spacing w:before="360"/>
        <w:ind w:start="714" w:hanging="357"/>
      </w:pPr>
      <w:r>
        <w:rPr>
          <w:b/>
          <w:bCs/>
        </w:rPr>
        <w:t xml:space="preserve">PUT </w:t>
      </w:r>
      <w:r>
        <w:t xml:space="preserve">/teams/:id</w:t>
      </w:r>
    </w:p>
    <w:p>
      <w:pPr>
        <w:ind w:start="709"/>
      </w:pPr>
      <w:r>
        <w:t xml:space="preserve">Mettre à jour une équipe. </w:t>
      </w:r>
      <w:r w:rsidR="00D401D5">
        <w:t xml:space="preserve">Toutes les valeurs sont facultatives dans le corps de la demande. L'</w:t>
      </w:r>
      <w:r w:rsidRPr="00212F4C" w:rsidR="00E949D0">
        <w:rPr>
          <w:rStyle w:val="CodeChar"/>
        </w:rPr>
        <w:t xml:space="preserve">allure </w:t>
      </w:r>
      <w:r w:rsidR="00D20C01">
        <w:rPr>
          <w:rStyle w:val="CodeChar"/>
        </w:rPr>
        <w:t xml:space="preserve">moyenne </w:t>
      </w:r>
      <w:r w:rsidR="00E949D0">
        <w:t xml:space="preserve">renvoyée </w:t>
      </w:r>
      <w:r w:rsidR="00E949D0">
        <w:t xml:space="preserve">doit être calculée comme décrit ci-dessus.</w:t>
      </w:r>
    </w:p>
    <w:p>
      <w:pPr>
        <w:pStyle w:val="Paragraphedeliste"/>
        <w:numPr>
          <w:ilvl w:val="1"/>
          <w:numId w:val="12"/>
        </w:numPr>
        <w:rPr>
          <w:rStyle w:val="CodeChar"/>
          <w:rFonts w:eastAsia="PMingLiU" w:asciiTheme="minorHAnsi" w:hAnsiTheme="minorHAnsi"/>
          <w:lang w:val="en-GB"/>
        </w:rPr>
      </w:pPr>
      <w:r>
        <w:t xml:space="preserve">En-tête obligatoire :  </w:t>
      </w:r>
      <w:r w:rsidRPr="00212F4C">
        <w:rPr>
          <w:rStyle w:val="CodeChar"/>
        </w:rPr>
        <w:t xml:space="preserve">Authorization : Bearer </w:t>
      </w:r>
      <w:r w:rsidRPr="00212F4C">
        <w:rPr>
          <w:rStyle w:val="CodeChar"/>
        </w:rPr>
        <w:t xml:space="preserve">&lt;token&gt;</w:t>
      </w:r>
    </w:p>
    <w:p>
      <w:pPr>
        <w:pStyle w:val="Paragraphedeliste"/>
        <w:numPr>
          <w:ilvl w:val="1"/>
          <w:numId w:val="12"/>
        </w:numPr>
      </w:pPr>
      <w:r w:rsidRPr="00212F4C">
        <w:rPr>
          <w:color w:val="3B4151"/>
        </w:rPr>
        <w:t xml:space="preserve">Corps de la demande :</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lastRenderedPageBreak/>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nom</w:t>
      </w:r>
      <w:r w:rsidRPr="009B656B">
        <w:rPr>
          <w:rFonts w:ascii="Consolas" w:hAnsi="Consolas" w:eastAsia="Times New Roman" w:cs="Courier New"/>
          <w:b/>
          <w:bCs/>
          <w:color w:val="FFFFFF"/>
          <w:sz w:val="18"/>
          <w:szCs w:val="18"/>
          <w:lang w:val="hu-HU" w:eastAsia="hu-HU"/>
        </w:rPr>
        <w:t xml:space="preserve">" : </w:t>
      </w:r>
      <w:r w:rsidRPr="009B656B">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Team </w:t>
      </w:r>
      <w:r w:rsidR="007A4FC1">
        <w:rPr>
          <w:rFonts w:ascii="Consolas" w:hAnsi="Consolas" w:eastAsia="Times New Roman" w:cs="Courier New"/>
          <w:b/>
          <w:bCs/>
          <w:color w:val="A2FCA2"/>
          <w:sz w:val="18"/>
          <w:szCs w:val="18"/>
          <w:lang w:val="hu-HU" w:eastAsia="hu-HU"/>
        </w:rPr>
        <w:t xml:space="preserve">1b</w:t>
      </w:r>
      <w:r w:rsidRPr="009B656B">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 </w:t>
      </w:r>
      <w:r w:rsidRPr="00212F4C" w:rsidR="00C3128A">
        <w:rPr>
          <w:rFonts w:ascii="Consolas" w:hAnsi="Consolas" w:eastAsia="Times New Roman" w:cs="Courier New"/>
          <w:b/>
          <w:bCs/>
          <w:i/>
          <w:iCs/>
          <w:color w:val="A6A6A6" w:themeColor="background1" w:themeShade="A6"/>
          <w:sz w:val="18"/>
          <w:szCs w:val="18"/>
          <w:lang w:val="hu-HU" w:eastAsia="hu-HU"/>
        </w:rPr>
        <w:t xml:space="preserve">// optionnel</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contactEmail</w:t>
      </w:r>
      <w:r w:rsidRPr="009B656B">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 </w:t>
      </w:r>
      <w:r w:rsidRPr="00212F4C">
        <w:rPr>
          <w:rFonts w:ascii="Consolas" w:hAnsi="Consolas" w:eastAsia="Times New Roman" w:cs="Courier New"/>
          <w:b/>
          <w:bCs/>
          <w:color w:val="FFFFFF"/>
          <w:sz w:val="18"/>
          <w:szCs w:val="18"/>
          <w:lang w:val="hu-HU" w:eastAsia="hu-HU"/>
        </w:rPr>
        <w:t xml:space="preserve">"</w:t>
      </w:r>
      <w:r w:rsidR="00C3128A">
        <w:rPr>
          <w:rFonts w:ascii="Consolas" w:hAnsi="Consolas" w:eastAsia="Times New Roman" w:cs="Courier New"/>
          <w:b/>
          <w:bCs/>
          <w:color w:val="FFFFFF"/>
          <w:sz w:val="18"/>
          <w:szCs w:val="18"/>
          <w:lang w:val="hu-HU" w:eastAsia="hu-HU"/>
        </w:rPr>
        <w:t xml:space="preserve">team1b@example.com", </w:t>
      </w:r>
      <w:r w:rsidRPr="00212F4C" w:rsidR="00C3128A">
        <w:rPr>
          <w:rFonts w:ascii="Consolas" w:hAnsi="Consolas" w:eastAsia="Times New Roman" w:cs="Courier New"/>
          <w:b/>
          <w:bCs/>
          <w:i/>
          <w:iCs/>
          <w:color w:val="A6A6A6" w:themeColor="background1" w:themeShade="A6"/>
          <w:sz w:val="18"/>
          <w:szCs w:val="18"/>
          <w:lang w:val="hu-HU" w:eastAsia="hu-HU"/>
        </w:rPr>
        <w:t xml:space="preserve">// optionnel</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1560"/>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plannedStartingTime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2023-04-25T16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30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 </w:t>
      </w:r>
      <w:r w:rsidRPr="00212F4C">
        <w:rPr>
          <w:rFonts w:ascii="Consolas" w:hAnsi="Consolas" w:eastAsia="Times New Roman" w:cs="Courier New"/>
          <w:b/>
          <w:bCs/>
          <w:i/>
          <w:iCs/>
          <w:color w:val="A6A6A6" w:themeColor="background1" w:themeShade="A6"/>
          <w:sz w:val="18"/>
          <w:szCs w:val="18"/>
          <w:lang w:val="hu-HU" w:eastAsia="hu-HU"/>
        </w:rPr>
        <w:t xml:space="preserve">// optionnel</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start="1559"/>
        <w:rPr>
          <w:rStyle w:val="CodeChar"/>
          <w:rFonts w:ascii="Courier New" w:hAnsi="Courier New" w:eastAsia="Times New Roman" w:cs="Courier New"/>
          <w:b/>
          <w:bCs/>
          <w:color w:val="FFFFFF"/>
          <w:sz w:val="18"/>
          <w:szCs w:val="18"/>
          <w:lang w:val="hu-HU" w:eastAsia="hu-HU"/>
        </w:rPr>
      </w:pPr>
      <w:r w:rsidRPr="009B656B">
        <w:rPr>
          <w:rFonts w:ascii="Consolas" w:hAnsi="Consolas" w:eastAsia="Times New Roman" w:cs="Courier New"/>
          <w:b/>
          <w:bCs/>
          <w:color w:val="FFFFFF"/>
          <w:sz w:val="18"/>
          <w:szCs w:val="18"/>
          <w:lang w:val="hu-HU" w:eastAsia="hu-HU"/>
        </w:rPr>
        <w:t xml:space="preserve">}</w:t>
      </w:r>
    </w:p>
    <w:p>
      <w:pPr>
        <w:pStyle w:val="Paragraphedeliste"/>
        <w:numPr>
          <w:ilvl w:val="1"/>
          <w:numId w:val="12"/>
        </w:numPr>
      </w:pPr>
      <w:r w:rsidRPr="00212F4C">
        <w:t xml:space="preserve">Réponses possibles :</w:t>
      </w:r>
    </w:p>
    <w:p>
      <w:pPr>
        <w:pStyle w:val="Paragraphedeliste"/>
        <w:numPr>
          <w:ilvl w:val="2"/>
          <w:numId w:val="12"/>
        </w:numPr>
      </w:pPr>
      <w:r w:rsidR="00D77FB6">
        <w:rPr>
          <w:rStyle w:val="CodeChar"/>
        </w:rPr>
        <w:t xml:space="preserve">200 </w:t>
      </w:r>
      <w:r w:rsidR="00D77FB6">
        <w:t xml:space="preserve">OK</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id</w:t>
      </w:r>
      <w:r w:rsidRPr="00212F4C">
        <w:rPr>
          <w:rFonts w:ascii="Consolas" w:hAnsi="Consolas" w:eastAsia="Times New Roman" w:cs="Courier New"/>
          <w:b/>
          <w:bCs/>
          <w:color w:val="FFFFFF"/>
          <w:sz w:val="18"/>
          <w:szCs w:val="18"/>
          <w:lang w:val="hu-HU" w:eastAsia="hu-HU"/>
        </w:rPr>
        <w:t xml:space="preserve">" : </w:t>
      </w:r>
      <w:r w:rsidR="007261B7">
        <w:rPr>
          <w:rFonts w:ascii="Consolas" w:hAnsi="Consolas" w:eastAsia="Times New Roman" w:cs="Courier New"/>
          <w:b/>
          <w:bCs/>
          <w:color w:val="D36363"/>
          <w:sz w:val="18"/>
          <w:szCs w:val="18"/>
          <w:lang w:val="hu-HU" w:eastAsia="hu-HU"/>
        </w:rPr>
        <w:t xml:space="preserve">1</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nom</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Équipe </w:t>
      </w:r>
      <w:r w:rsidR="007261B7">
        <w:rPr>
          <w:rFonts w:ascii="Consolas" w:hAnsi="Consolas" w:eastAsia="Times New Roman" w:cs="Courier New"/>
          <w:b/>
          <w:bCs/>
          <w:color w:val="A2FCA2"/>
          <w:sz w:val="18"/>
          <w:szCs w:val="18"/>
          <w:lang w:val="hu-HU" w:eastAsia="hu-HU"/>
        </w:rPr>
        <w:t xml:space="preserve">1b</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contactEmail</w:t>
      </w:r>
      <w:r w:rsidRPr="00212F4C">
        <w:rPr>
          <w:rFonts w:ascii="Consolas" w:hAnsi="Consolas" w:eastAsia="Times New Roman" w:cs="Courier New"/>
          <w:b/>
          <w:bCs/>
          <w:color w:val="FFFFFF"/>
          <w:sz w:val="18"/>
          <w:szCs w:val="18"/>
          <w:lang w:val="hu-HU" w:eastAsia="hu-HU"/>
        </w:rPr>
        <w:t xml:space="preserve">" : </w:t>
      </w:r>
      <w:r>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A2FCA2"/>
          <w:sz w:val="18"/>
          <w:szCs w:val="18"/>
          <w:lang w:val="hu-HU" w:eastAsia="hu-HU"/>
        </w:rPr>
        <w:t xml:space="preserve">team1b@example.com"</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plannedStartingTime</w:t>
      </w:r>
      <w:r w:rsidRPr="00212F4C">
        <w:rPr>
          <w:rFonts w:ascii="Consolas" w:hAnsi="Consolas" w:eastAsia="Times New Roman" w:cs="Courier New"/>
          <w:b/>
          <w:bCs/>
          <w:color w:val="FFFFFF"/>
          <w:sz w:val="18"/>
          <w:szCs w:val="18"/>
          <w:lang w:val="hu-HU" w:eastAsia="hu-HU"/>
        </w:rPr>
        <w:t xml:space="preserve">" : </w:t>
      </w:r>
      <w:r w:rsidRPr="00212F4C" w:rsidR="00A703C3">
        <w:rPr>
          <w:rFonts w:ascii="Consolas" w:hAnsi="Consolas" w:eastAsia="Times New Roman" w:cs="Courier New"/>
          <w:b/>
          <w:bCs/>
          <w:color w:val="A2FCA2"/>
          <w:sz w:val="18"/>
          <w:szCs w:val="18"/>
          <w:lang w:val="hu-HU" w:eastAsia="hu-HU"/>
        </w:rPr>
        <w:t xml:space="preserve">"</w:t>
      </w:r>
      <w:r w:rsidR="00A703C3">
        <w:rPr>
          <w:rFonts w:ascii="Consolas" w:hAnsi="Consolas" w:eastAsia="Times New Roman" w:cs="Courier New"/>
          <w:b/>
          <w:bCs/>
          <w:color w:val="A2FCA2"/>
          <w:sz w:val="18"/>
          <w:szCs w:val="18"/>
          <w:lang w:val="hu-HU" w:eastAsia="hu-HU"/>
        </w:rPr>
        <w:t xml:space="preserve">2023-04-25T16</w:t>
      </w:r>
      <w:r w:rsidRPr="008F7350" w:rsidR="00A703C3">
        <w:rPr>
          <w:rFonts w:ascii="Consolas" w:hAnsi="Consolas" w:eastAsia="Times New Roman" w:cs="Courier New"/>
          <w:b/>
          <w:bCs/>
          <w:color w:val="A2FCA2"/>
          <w:sz w:val="18"/>
          <w:szCs w:val="18"/>
          <w:lang w:val="hu-HU" w:eastAsia="hu-HU"/>
        </w:rPr>
        <w:t xml:space="preserve">:</w:t>
      </w:r>
      <w:r w:rsidR="00A703C3">
        <w:rPr>
          <w:rFonts w:ascii="Consolas" w:hAnsi="Consolas" w:eastAsia="Times New Roman" w:cs="Courier New"/>
          <w:b/>
          <w:bCs/>
          <w:color w:val="A2FCA2"/>
          <w:sz w:val="18"/>
          <w:szCs w:val="18"/>
          <w:lang w:val="hu-HU" w:eastAsia="hu-HU"/>
        </w:rPr>
        <w:t xml:space="preserve">30</w:t>
      </w:r>
      <w:r w:rsidRPr="008F7350" w:rsidR="00A703C3">
        <w:rPr>
          <w:rFonts w:ascii="Consolas" w:hAnsi="Consolas" w:eastAsia="Times New Roman" w:cs="Courier New"/>
          <w:b/>
          <w:bCs/>
          <w:color w:val="A2FCA2"/>
          <w:sz w:val="18"/>
          <w:szCs w:val="18"/>
          <w:lang w:val="hu-HU" w:eastAsia="hu-HU"/>
        </w:rPr>
        <w:t xml:space="preserve">:</w:t>
      </w:r>
      <w:r w:rsidR="00A703C3">
        <w:rPr>
          <w:rFonts w:ascii="Consolas" w:hAnsi="Consolas" w:eastAsia="Times New Roman" w:cs="Courier New"/>
          <w:b/>
          <w:bCs/>
          <w:color w:val="A2FCA2"/>
          <w:sz w:val="18"/>
          <w:szCs w:val="18"/>
          <w:lang w:val="hu-HU" w:eastAsia="hu-HU"/>
        </w:rPr>
        <w:t xml:space="preserve">00</w:t>
      </w:r>
      <w:r w:rsidRPr="008F7350" w:rsidR="00A703C3">
        <w:rPr>
          <w:rFonts w:ascii="Consolas" w:hAnsi="Consolas" w:eastAsia="Times New Roman" w:cs="Courier New"/>
          <w:b/>
          <w:bCs/>
          <w:color w:val="A2FCA2"/>
          <w:sz w:val="18"/>
          <w:szCs w:val="18"/>
          <w:lang w:val="hu-HU" w:eastAsia="hu-HU"/>
        </w:rPr>
        <w:t xml:space="preserve">.</w:t>
      </w:r>
      <w:r w:rsidRPr="008F7350" w:rsidR="00A703C3">
        <w:rPr>
          <w:rFonts w:ascii="Consolas" w:hAnsi="Consolas" w:eastAsia="Times New Roman" w:cs="Courier New"/>
          <w:b/>
          <w:bCs/>
          <w:color w:val="A2FCA2"/>
          <w:sz w:val="18"/>
          <w:szCs w:val="18"/>
          <w:lang w:val="hu-HU" w:eastAsia="hu-HU"/>
        </w:rPr>
        <w:t xml:space="preserve">000Z</w:t>
      </w:r>
      <w:r w:rsidRPr="00212F4C" w:rsidR="00A703C3">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startingTime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FCC28C"/>
          <w:sz w:val="18"/>
          <w:szCs w:val="18"/>
          <w:lang w:val="hu-HU" w:eastAsia="hu-HU"/>
        </w:rPr>
        <w:t xml:space="preserve">null</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accessCode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sidRPr="00B35A03">
        <w:rPr>
          <w:rFonts w:ascii="Consolas" w:hAnsi="Consolas" w:eastAsia="Times New Roman" w:cs="Courier New"/>
          <w:b/>
          <w:bCs/>
          <w:color w:val="A2FCA2"/>
          <w:sz w:val="18"/>
          <w:szCs w:val="18"/>
          <w:lang w:val="hu-HU" w:eastAsia="hu-HU"/>
        </w:rPr>
        <w:t xml:space="preserve">810492116</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sidR="00993D0D">
        <w:rPr>
          <w:rFonts w:ascii="Consolas" w:hAnsi="Consolas" w:eastAsia="Times New Roman" w:cs="Courier New"/>
          <w:b/>
          <w:bCs/>
          <w:color w:val="FFFFFF"/>
          <w:sz w:val="18"/>
          <w:szCs w:val="18"/>
          <w:lang w:val="hu-HU" w:eastAsia="hu-HU"/>
        </w:rPr>
        <w:t xml:space="preserve">averagePace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6:00</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createdAt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2023-04-20T16</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updatedAt</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w:t>
      </w:r>
      <w:r w:rsidR="00A703C3">
        <w:rPr>
          <w:rFonts w:ascii="Consolas" w:hAnsi="Consolas" w:eastAsia="Times New Roman" w:cs="Courier New"/>
          <w:b/>
          <w:bCs/>
          <w:color w:val="A2FCA2"/>
          <w:sz w:val="18"/>
          <w:szCs w:val="18"/>
          <w:lang w:val="hu-HU" w:eastAsia="hu-HU"/>
        </w:rPr>
        <w:t xml:space="preserve">2023-04-21T10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Pr>
          <w:rFonts w:ascii="Consolas" w:hAnsi="Consolas" w:eastAsia="Times New Roman" w:cs="Courier New"/>
          <w:b/>
          <w:bCs/>
          <w:color w:val="A2FCA2"/>
          <w:sz w:val="18"/>
          <w:szCs w:val="18"/>
          <w:lang w:val="hu-HU" w:eastAsia="hu-HU"/>
        </w:rPr>
        <w:t xml:space="preserve">00</w:t>
      </w:r>
      <w:r w:rsidRPr="008F7350">
        <w:rPr>
          <w:rFonts w:ascii="Consolas" w:hAnsi="Consolas" w:eastAsia="Times New Roman" w:cs="Courier New"/>
          <w:b/>
          <w:bCs/>
          <w:color w:val="A2FCA2"/>
          <w:sz w:val="18"/>
          <w:szCs w:val="18"/>
          <w:lang w:val="hu-HU" w:eastAsia="hu-HU"/>
        </w:rPr>
        <w:t xml:space="preserve">.</w:t>
      </w:r>
      <w:r w:rsidRPr="008F7350">
        <w:rPr>
          <w:rFonts w:ascii="Consolas" w:hAnsi="Consolas" w:eastAsia="Times New Roman" w:cs="Courier New"/>
          <w:b/>
          <w:bCs/>
          <w:color w:val="A2FCA2"/>
          <w:sz w:val="18"/>
          <w:szCs w:val="18"/>
          <w:lang w:val="hu-HU" w:eastAsia="hu-HU"/>
        </w:rPr>
        <w:t xml:space="preserve">000Z</w:t>
      </w:r>
      <w:r w:rsidRPr="00212F4C">
        <w:rPr>
          <w:rFonts w:ascii="Consolas" w:hAnsi="Consolas" w:eastAsia="Times New Roman" w:cs="Courier New"/>
          <w:b/>
          <w:bCs/>
          <w:color w:val="A2FCA2"/>
          <w:sz w:val="18"/>
          <w:szCs w:val="18"/>
          <w:lang w:val="hu-HU" w:eastAsia="hu-HU"/>
        </w:rPr>
        <w:t xml:space="preserve">"</w:t>
      </w: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Fonts w:ascii="Courier New" w:hAnsi="Courier New" w:eastAsia="Times New Roman" w:cs="Courier New"/>
          <w:b/>
          <w:bCs/>
          <w:color w:val="FFFFFF"/>
          <w:sz w:val="18"/>
          <w:szCs w:val="18"/>
          <w:lang w:val="hu-HU" w:eastAsia="hu-HU"/>
        </w:rPr>
      </w:pPr>
      <w:r>
        <w:rPr>
          <w:rFonts w:ascii="Courier New" w:hAnsi="Courier New" w:eastAsia="Times New Roman" w:cs="Courier New"/>
          <w:b/>
          <w:bCs/>
          <w:color w:val="FFFFFF"/>
          <w:sz w:val="18"/>
          <w:szCs w:val="18"/>
          <w:lang w:val="hu-HU" w:eastAsia="hu-HU"/>
        </w:rPr>
        <w:t xml:space="preserve">}</w:t>
      </w:r>
    </w:p>
    <w:p>
      <w:pPr>
        <w:pStyle w:val="Paragraphedeliste"/>
        <w:numPr>
          <w:ilvl w:val="2"/>
          <w:numId w:val="12"/>
        </w:numPr>
        <w:spacing w:before="240"/>
        <w:ind w:start="2154" w:hanging="357"/>
      </w:pPr>
      <w:r>
        <w:rPr>
          <w:rStyle w:val="CodeChar"/>
        </w:rPr>
        <w:t xml:space="preserve">404 </w:t>
      </w:r>
      <w:r w:rsidRPr="00DE5E86">
        <w:t xml:space="preserve">Non trouvé</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DE5E86">
        <w:rPr>
          <w:rFonts w:ascii="Consolas" w:hAnsi="Consolas" w:eastAsia="Times New Roman" w:cs="Courier New"/>
          <w:b/>
          <w:bCs/>
          <w:color w:val="FFFFFF"/>
          <w:sz w:val="18"/>
          <w:szCs w:val="18"/>
          <w:lang w:val="hu-HU" w:eastAsia="hu-HU"/>
        </w:rPr>
        <w:t xml:space="preserve">  "</w:t>
      </w:r>
      <w:r w:rsidR="00BF6782">
        <w:rPr>
          <w:rFonts w:ascii="Consolas" w:hAnsi="Consolas" w:eastAsia="Times New Roman" w:cs="Courier New"/>
          <w:b/>
          <w:bCs/>
          <w:color w:val="FFFFFF"/>
          <w:sz w:val="18"/>
          <w:szCs w:val="18"/>
          <w:lang w:val="hu-HU" w:eastAsia="hu-HU"/>
        </w:rPr>
        <w:t xml:space="preserve">message</w:t>
      </w:r>
      <w:r w:rsidRPr="00DE5E86">
        <w:rPr>
          <w:rFonts w:ascii="Consolas" w:hAnsi="Consolas" w:eastAsia="Times New Roman" w:cs="Courier New"/>
          <w:b/>
          <w:bCs/>
          <w:color w:val="FFFFFF"/>
          <w:sz w:val="18"/>
          <w:szCs w:val="18"/>
          <w:lang w:val="hu-HU" w:eastAsia="hu-HU"/>
        </w:rPr>
        <w:t xml:space="preserve">" : </w:t>
      </w:r>
      <w:r w:rsidRPr="00DE5E86">
        <w:rPr>
          <w:rFonts w:ascii="Consolas" w:hAnsi="Consolas" w:eastAsia="Times New Roman" w:cs="Courier New"/>
          <w:b/>
          <w:bCs/>
          <w:color w:val="A2FCA2"/>
          <w:sz w:val="18"/>
          <w:szCs w:val="18"/>
          <w:lang w:val="hu-HU" w:eastAsia="hu-HU"/>
        </w:rPr>
        <w:t xml:space="preserve">"Équipe </w:t>
      </w:r>
      <w:r w:rsidR="00BF6782">
        <w:rPr>
          <w:rFonts w:ascii="Consolas" w:hAnsi="Consolas" w:eastAsia="Times New Roman" w:cs="Courier New"/>
          <w:b/>
          <w:bCs/>
          <w:color w:val="A2FCA2"/>
          <w:sz w:val="18"/>
          <w:szCs w:val="18"/>
          <w:lang w:val="hu-HU" w:eastAsia="hu-HU"/>
        </w:rPr>
        <w:t xml:space="preserve">non trouvée</w:t>
      </w:r>
      <w:r w:rsidRPr="00DE5E86">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Style w:val="CodeChar"/>
          <w:rFonts w:ascii="Courier New" w:hAnsi="Courier New" w:eastAsia="Times New Roman" w:cs="Courier New"/>
          <w:b/>
          <w:bCs/>
          <w:color w:val="FFFFFF"/>
          <w:sz w:val="18"/>
          <w:szCs w:val="18"/>
          <w:lang w:val="hu-HU" w:eastAsia="hu-HU"/>
        </w:rPr>
      </w:pPr>
      <w:r w:rsidRPr="00DE5E86">
        <w:rPr>
          <w:rFonts w:ascii="Courier New" w:hAnsi="Courier New" w:eastAsia="Times New Roman" w:cs="Courier New"/>
          <w:b/>
          <w:bCs/>
          <w:color w:val="FFFFFF"/>
          <w:sz w:val="18"/>
          <w:szCs w:val="18"/>
          <w:lang w:val="hu-HU" w:eastAsia="hu-HU"/>
        </w:rPr>
        <w:t xml:space="preserve">}</w:t>
      </w:r>
    </w:p>
    <w:p>
      <w:pPr>
        <w:pStyle w:val="Paragraphedeliste"/>
        <w:numPr>
          <w:ilvl w:val="2"/>
          <w:numId w:val="12"/>
        </w:numPr>
        <w:spacing w:before="240"/>
        <w:ind w:start="2154" w:hanging="357"/>
      </w:pPr>
      <w:r w:rsidRPr="00212F4C">
        <w:rPr>
          <w:rStyle w:val="CodeChar"/>
        </w:rPr>
        <w:t xml:space="preserve">401 </w:t>
      </w:r>
      <w:r w:rsidRPr="00DE5E86">
        <w:t xml:space="preserve">Non autorisé</w:t>
      </w:r>
    </w:p>
    <w:p>
      <w:pPr>
        <w:pStyle w:val="Code"/>
        <w:numPr>
          <w:ilvl w:val="0"/>
          <w:numId w:val="12"/>
        </w:numPr>
        <w:spacing w:before="360"/>
        <w:ind w:start="714" w:hanging="357"/>
      </w:pPr>
      <w:r>
        <w:rPr>
          <w:b/>
          <w:bCs/>
        </w:rPr>
        <w:t xml:space="preserve">DELETE </w:t>
      </w:r>
      <w:r>
        <w:t xml:space="preserve">/teams/:id</w:t>
      </w:r>
    </w:p>
    <w:p>
      <w:pPr>
        <w:ind w:start="709"/>
      </w:pPr>
      <w:r>
        <w:t xml:space="preserve">Supprimer une équipe.</w:t>
      </w:r>
    </w:p>
    <w:p>
      <w:pPr>
        <w:pStyle w:val="Paragraphedeliste"/>
        <w:numPr>
          <w:ilvl w:val="1"/>
          <w:numId w:val="12"/>
        </w:numPr>
        <w:rPr>
          <w:rStyle w:val="CodeChar"/>
          <w:rFonts w:eastAsia="PMingLiU" w:asciiTheme="minorHAnsi" w:hAnsiTheme="minorHAnsi"/>
          <w:lang w:val="en-GB"/>
        </w:rPr>
      </w:pPr>
      <w:r>
        <w:t xml:space="preserve">En-tête obligatoire :  </w:t>
      </w:r>
      <w:r w:rsidRPr="00212F4C">
        <w:rPr>
          <w:rStyle w:val="CodeChar"/>
        </w:rPr>
        <w:t xml:space="preserve">Authorization : Bearer </w:t>
      </w:r>
      <w:r w:rsidRPr="00212F4C">
        <w:rPr>
          <w:rStyle w:val="CodeChar"/>
        </w:rPr>
        <w:t xml:space="preserve">&lt;token&gt;</w:t>
      </w:r>
    </w:p>
    <w:p>
      <w:pPr>
        <w:pStyle w:val="Paragraphedeliste"/>
        <w:numPr>
          <w:ilvl w:val="1"/>
          <w:numId w:val="12"/>
        </w:numPr>
      </w:pPr>
      <w:r w:rsidRPr="00212F4C">
        <w:t xml:space="preserve">Réponses possibles :</w:t>
      </w:r>
    </w:p>
    <w:p>
      <w:pPr>
        <w:pStyle w:val="Paragraphedeliste"/>
        <w:numPr>
          <w:ilvl w:val="2"/>
          <w:numId w:val="12"/>
        </w:numPr>
      </w:pPr>
      <w:r w:rsidR="004D3358">
        <w:rPr>
          <w:rStyle w:val="CodeChar"/>
        </w:rPr>
        <w:t xml:space="preserve">204 </w:t>
      </w:r>
      <w:r w:rsidR="004D3358">
        <w:t xml:space="preserve">Pas de contenu </w:t>
      </w:r>
      <w:r w:rsidR="00E67347">
        <w:t xml:space="preserve">(en cas de suppression réussie)</w:t>
      </w:r>
    </w:p>
    <w:p>
      <w:pPr>
        <w:pStyle w:val="Paragraphedeliste"/>
        <w:numPr>
          <w:ilvl w:val="2"/>
          <w:numId w:val="12"/>
        </w:numPr>
        <w:spacing w:before="240"/>
        <w:ind w:start="2154" w:hanging="357"/>
      </w:pPr>
      <w:r>
        <w:rPr>
          <w:rStyle w:val="CodeChar"/>
        </w:rPr>
        <w:t xml:space="preserve">404 </w:t>
      </w:r>
      <w:r w:rsidRPr="00DE5E86">
        <w:t xml:space="preserve">Non trouvé</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start="2268"/>
        <w:rPr>
          <w:rFonts w:ascii="Consolas" w:hAnsi="Consolas" w:eastAsia="Times New Roman" w:cs="Courier New"/>
          <w:b/>
          <w:bCs/>
          <w:color w:val="FFFFFF"/>
          <w:sz w:val="18"/>
          <w:szCs w:val="18"/>
          <w:lang w:val="hu-HU" w:eastAsia="hu-HU"/>
        </w:rPr>
      </w:pPr>
      <w:r w:rsidRPr="00212F4C">
        <w:rPr>
          <w:rFonts w:ascii="Consolas" w:hAnsi="Consolas" w:eastAsia="Times New Roman" w:cs="Courier New"/>
          <w:b/>
          <w:bCs/>
          <w:color w:val="FFFFFF"/>
          <w:sz w:val="18"/>
          <w:szCs w:val="18"/>
          <w:lang w:val="hu-HU" w:eastAsia="hu-HU"/>
        </w:rPr>
        <w:t xml:space="preserve">  "</w:t>
      </w:r>
      <w:r>
        <w:rPr>
          <w:rFonts w:ascii="Consolas" w:hAnsi="Consolas" w:eastAsia="Times New Roman" w:cs="Courier New"/>
          <w:b/>
          <w:bCs/>
          <w:color w:val="FFFFFF"/>
          <w:sz w:val="18"/>
          <w:szCs w:val="18"/>
          <w:lang w:val="hu-HU" w:eastAsia="hu-HU"/>
        </w:rPr>
        <w:t xml:space="preserve">message</w:t>
      </w:r>
      <w:r w:rsidRPr="00212F4C">
        <w:rPr>
          <w:rFonts w:ascii="Consolas" w:hAnsi="Consolas" w:eastAsia="Times New Roman" w:cs="Courier New"/>
          <w:b/>
          <w:bCs/>
          <w:color w:val="FFFFFF"/>
          <w:sz w:val="18"/>
          <w:szCs w:val="18"/>
          <w:lang w:val="hu-HU" w:eastAsia="hu-HU"/>
        </w:rPr>
        <w:t xml:space="preserve">" : </w:t>
      </w:r>
      <w:r w:rsidRPr="00212F4C">
        <w:rPr>
          <w:rFonts w:ascii="Consolas" w:hAnsi="Consolas" w:eastAsia="Times New Roman" w:cs="Courier New"/>
          <w:b/>
          <w:bCs/>
          <w:color w:val="A2FCA2"/>
          <w:sz w:val="18"/>
          <w:szCs w:val="18"/>
          <w:lang w:val="hu-HU" w:eastAsia="hu-HU"/>
        </w:rPr>
        <w:t xml:space="preserve">"Équipe </w:t>
      </w:r>
      <w:r>
        <w:rPr>
          <w:rFonts w:ascii="Consolas" w:hAnsi="Consolas" w:eastAsia="Times New Roman" w:cs="Courier New"/>
          <w:b/>
          <w:bCs/>
          <w:color w:val="A2FCA2"/>
          <w:sz w:val="18"/>
          <w:szCs w:val="18"/>
          <w:lang w:val="hu-HU" w:eastAsia="hu-HU"/>
        </w:rPr>
        <w:t xml:space="preserve">non trouvée</w:t>
      </w:r>
      <w:r w:rsidRPr="00212F4C">
        <w:rPr>
          <w:rFonts w:ascii="Consolas" w:hAnsi="Consolas" w:eastAsia="Times New Roman" w:cs="Courier New"/>
          <w:b/>
          <w:bCs/>
          <w:color w:val="A2FCA2"/>
          <w:sz w:val="18"/>
          <w:szCs w:val="18"/>
          <w:lang w:val="hu-HU" w:eastAsia="hu-HU"/>
        </w:rPr>
        <w:t xml:space="preserve">"</w:t>
      </w:r>
    </w:p>
    <w:p>
      <w:pPr>
        <w:shd w:val="clear" w:color="auto" w:fill="33333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start="2268"/>
        <w:rPr>
          <w:rStyle w:val="CodeChar"/>
          <w:rFonts w:ascii="Courier New" w:hAnsi="Courier New" w:eastAsia="Times New Roman" w:cs="Courier New"/>
          <w:b/>
          <w:bCs/>
          <w:color w:val="FFFFFF"/>
          <w:sz w:val="18"/>
          <w:szCs w:val="18"/>
          <w:lang w:val="hu-HU" w:eastAsia="hu-HU"/>
        </w:rPr>
      </w:pPr>
      <w:r w:rsidRPr="00212F4C">
        <w:rPr>
          <w:rFonts w:ascii="Courier New" w:hAnsi="Courier New" w:eastAsia="Times New Roman" w:cs="Courier New"/>
          <w:b/>
          <w:bCs/>
          <w:color w:val="FFFFFF"/>
          <w:sz w:val="18"/>
          <w:szCs w:val="18"/>
          <w:lang w:val="hu-HU" w:eastAsia="hu-HU"/>
        </w:rPr>
        <w:t xml:space="preserve">}</w:t>
      </w:r>
    </w:p>
    <w:p>
      <w:pPr>
        <w:pStyle w:val="Paragraphedeliste"/>
        <w:numPr>
          <w:ilvl w:val="2"/>
          <w:numId w:val="12"/>
        </w:numPr>
        <w:spacing w:before="240"/>
        <w:ind w:start="2154" w:hanging="357"/>
      </w:pPr>
      <w:r w:rsidRPr="00212F4C">
        <w:rPr>
          <w:rStyle w:val="CodeChar"/>
        </w:rPr>
        <w:t xml:space="preserve">401 </w:t>
      </w:r>
      <w:r w:rsidRPr="00DE5E86">
        <w:t xml:space="preserve">Non autorisé</w:t>
      </w:r>
      <w:bookmarkEnd w:id="0"/>
      <w:bookmarkEnd w:id="1"/>
      <w:bookmarkEnd w:id="13"/>
      <w:bookmarkEnd w:id="14"/>
    </w:p>
    <w:sectPr w:rsidRPr="005A474F" w:rsidR="000E0A58" w:rsidSect="00D2122D">
      <w:pgSz w:w="11906" w:h="16838" w:code="9"/>
      <w:pgMar w:top="2268" w:right="1134" w:bottom="1544" w:left="1134" w:header="1134" w:footer="42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BE5BD" w16cex:dateUtc="2023-04-20T14:24:00Z"/>
  <w16cex:commentExtensible w16cex:durableId="27EBE648" w16cex:dateUtc="2023-04-20T14:26:00Z"/>
  <w16cex:commentExtensible w16cex:durableId="27EBE742" w16cex:dateUtc="2023-04-20T14:30:00Z"/>
  <w16cex:commentExtensible w16cex:durableId="27ECD5F9" w16cex:dateUtc="2023-04-21T07: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449" w:rsidP="000E0A58" w:rsidRDefault="00F25449" w14:paraId="5BD8C3E5" w14:textId="77777777">
      <w:r>
        <w:separator/>
      </w:r>
    </w:p>
    <w:p w:rsidR="00F25449" w:rsidP="000E0A58" w:rsidRDefault="00F25449" w14:paraId="25DFFEF6" w14:textId="77777777"/>
    <w:p w:rsidR="00F25449" w:rsidP="000E0A58" w:rsidRDefault="00F25449" w14:paraId="1D44E3E2" w14:textId="77777777"/>
    <w:p w:rsidR="00F25449" w:rsidP="000E0A58" w:rsidRDefault="00F25449" w14:paraId="76E717A3" w14:textId="77777777"/>
    <w:p w:rsidR="00F25449" w:rsidP="000E0A58" w:rsidRDefault="00F25449" w14:paraId="1A82AD72" w14:textId="77777777"/>
    <w:p w:rsidR="00F25449" w:rsidP="000E0A58" w:rsidRDefault="00F25449" w14:paraId="2244B12D" w14:textId="77777777"/>
    <w:p w:rsidR="00F25449" w:rsidP="000E0A58" w:rsidRDefault="00F25449" w14:paraId="404DDF1E" w14:textId="77777777"/>
    <w:p w:rsidR="00F25449" w:rsidP="000E0A58" w:rsidRDefault="00F25449" w14:paraId="06755E97" w14:textId="77777777"/>
  </w:endnote>
  <w:endnote w:type="continuationSeparator" w:id="0">
    <w:p w:rsidR="00F25449" w:rsidP="000E0A58" w:rsidRDefault="00F25449" w14:paraId="0E2AD51E" w14:textId="77777777">
      <w:r>
        <w:continuationSeparator/>
      </w:r>
    </w:p>
    <w:p w:rsidR="00F25449" w:rsidP="000E0A58" w:rsidRDefault="00F25449" w14:paraId="1C3E9600" w14:textId="77777777"/>
    <w:p w:rsidR="00F25449" w:rsidP="000E0A58" w:rsidRDefault="00F25449" w14:paraId="280D3706" w14:textId="77777777"/>
    <w:p w:rsidR="00F25449" w:rsidP="000E0A58" w:rsidRDefault="00F25449" w14:paraId="1E049D6D" w14:textId="77777777"/>
    <w:p w:rsidR="00F25449" w:rsidP="000E0A58" w:rsidRDefault="00F25449" w14:paraId="32181393" w14:textId="77777777"/>
    <w:p w:rsidR="00F25449" w:rsidP="000E0A58" w:rsidRDefault="00F25449" w14:paraId="60B3B1FC" w14:textId="77777777"/>
    <w:p w:rsidR="00F25449" w:rsidP="000E0A58" w:rsidRDefault="00F25449" w14:paraId="68C00A9A" w14:textId="77777777"/>
    <w:p w:rsidR="00F25449" w:rsidP="000E0A58" w:rsidRDefault="00F25449" w14:paraId="2A63B207" w14:textId="77777777"/>
  </w:endnote>
  <w:endnote w:type="continuationNotice" w:id="1">
    <w:p w:rsidR="00F25449" w:rsidP="000E0A58" w:rsidRDefault="00F25449" w14:paraId="2ED1DEBA" w14:textId="77777777"/>
    <w:p w:rsidR="00F25449" w:rsidP="000E0A58" w:rsidRDefault="00F25449" w14:paraId="445A3F31" w14:textId="77777777"/>
    <w:p w:rsidR="00F25449" w:rsidP="000E0A58" w:rsidRDefault="00F25449" w14:paraId="5537086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9930" w:type="dxa"/>
      <w:tblBorders>
        <w:top w:val="single" w:color="003B5C" w:sz="48"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42" w:type="dxa"/>
        <w:bottom w:w="142" w:type="dxa"/>
        <w:right w:w="142" w:type="dxa"/>
      </w:tblCellMar>
      <w:tblLook w:val="04a0"/>
    </w:tblPr>
    <w:tblGrid>
      <w:gridCol w:w="3686"/>
      <w:gridCol w:w="2410"/>
      <w:gridCol w:w="3834"/>
    </w:tblGrid>
    <w:tr w:rsidRPr="00D2122D" w:rsidR="00F54502" w:rsidTr="00FA0B6F" w14:paraId="16783FB2" w14:textId="77777777">
      <w:trPr>
        <w:trHeight w:val="381"/>
      </w:trPr>
      <w:tc>
        <w:tcPr>
          <w:tcW w:w="3686" w:type="dxa"/>
          <w:tcBorders>
            <w:top w:val="single" w:color="003B5C" w:sz="48" w:space="0"/>
            <w:left w:val="nil"/>
            <w:bottom w:val="nil"/>
            <w:right w:val="nil"/>
          </w:tcBorders>
          <w:vAlign w:val="center"/>
          <w:hideMark/>
        </w:tcPr>
        <w:p>
          <w:pPr>
            <w:tabs>
              <w:tab w:val="center" w:pos="4513"/>
              <w:tab w:val="right" w:pos="9026"/>
            </w:tabs>
            <w:spacing w:after="0"/>
            <w:rPr>
              <w:rFonts w:hint="eastAsia" w:ascii="Frutiger LT Com 45 Light" w:hAnsi="Frutiger LT Com 45 Light"/>
              <w:sz w:val="14"/>
            </w:rPr>
          </w:pPr>
          <w:r>
            <w:rPr>
              <w:rFonts w:ascii="Frutiger LT Com 45 Light" w:hAnsi="Frutiger LT Com 45 Light"/>
              <w:sz w:val="14"/>
            </w:rPr>
            <w:t xml:space="preserve">Date : </w:t>
          </w:r>
          <w:r w:rsidR="00F011BC">
            <w:rPr>
              <w:rFonts w:ascii="Frutiger LT Com 45 Light" w:hAnsi="Frutiger LT Com 45 Light"/>
              <w:sz w:val="14"/>
            </w:rPr>
            <w:t xml:space="preserve">25</w:t>
          </w:r>
          <w:r>
            <w:rPr>
              <w:rFonts w:ascii="Frutiger LT Com 45 Light" w:hAnsi="Frutiger LT Com 45 Light"/>
              <w:sz w:val="14"/>
            </w:rPr>
            <w:t xml:space="preserve">.</w:t>
          </w:r>
          <w:r w:rsidR="00B9698E">
            <w:rPr>
              <w:rFonts w:ascii="Frutiger LT Com 45 Light" w:hAnsi="Frutiger LT Com 45 Light"/>
              <w:sz w:val="14"/>
            </w:rPr>
            <w:t xml:space="preserve">04</w:t>
          </w:r>
          <w:r w:rsidRPr="00D2122D">
            <w:rPr>
              <w:rFonts w:ascii="Frutiger LT Com 45 Light" w:hAnsi="Frutiger LT Com 45 Light"/>
              <w:sz w:val="14"/>
            </w:rPr>
            <w:t xml:space="preserve">.</w:t>
          </w:r>
          <w:r>
            <w:rPr>
              <w:rFonts w:ascii="Frutiger LT Com 45 Light" w:hAnsi="Frutiger LT Com 45 Light"/>
              <w:sz w:val="14"/>
            </w:rPr>
            <w:t xml:space="preserve">23</w:t>
          </w:r>
        </w:p>
        <w:p>
          <w:pPr>
            <w:pStyle w:val="Pieddepage"/>
            <w:rPr>
              <w:lang w:val="en-AU"/>
            </w:rPr>
          </w:pPr>
          <w:r>
            <w:rPr>
              <w:lang w:val="en-AU"/>
            </w:rPr>
            <w:t xml:space="preserve">WS2024_HU_TP17_R3_FR</w:t>
          </w:r>
        </w:p>
      </w:tc>
      <w:tc>
        <w:tcPr>
          <w:tcW w:w="2410" w:type="dxa"/>
          <w:tcBorders>
            <w:top w:val="single" w:color="003B5C" w:sz="48" w:space="0"/>
            <w:left w:val="nil"/>
            <w:bottom w:val="nil"/>
            <w:right w:val="nil"/>
          </w:tcBorders>
          <w:vAlign w:val="center"/>
          <w:hideMark/>
        </w:tcPr>
        <w:p>
          <w:pPr>
            <w:tabs>
              <w:tab w:val="center" w:pos="4513"/>
              <w:tab w:val="right" w:pos="9026"/>
            </w:tabs>
            <w:spacing w:after="0"/>
            <w:jc w:val="center"/>
            <w:rPr>
              <w:rFonts w:hint="eastAsia" w:ascii="Frutiger LT Com 45 Light" w:hAnsi="Frutiger LT Com 45 Light"/>
              <w:sz w:val="14"/>
            </w:rPr>
          </w:pPr>
          <w:r w:rsidRPr="00D2122D">
            <w:rPr>
              <w:rFonts w:ascii="Frutiger LT Com 45 Light" w:hAnsi="Frutiger LT Com 45 Light"/>
              <w:sz w:val="14"/>
            </w:rPr>
            <w:t xml:space="preserve">Version : </w:t>
          </w:r>
          <w:r>
            <w:rPr>
              <w:rFonts w:ascii="Frutiger LT Com 45 Light" w:hAnsi="Frutiger LT Com 45 Light"/>
              <w:sz w:val="14"/>
            </w:rPr>
            <w:t xml:space="preserve">1.</w:t>
          </w:r>
          <w:r>
            <w:rPr>
              <w:rFonts w:ascii="Frutiger LT Com 45 Light" w:hAnsi="Frutiger LT Com 45 Light"/>
              <w:sz w:val="14"/>
            </w:rPr>
            <w:t xml:space="preserve">2   </w:t>
          </w:r>
        </w:p>
        <w:p>
          <w:pPr>
            <w:tabs>
              <w:tab w:val="center" w:pos="4513"/>
              <w:tab w:val="right" w:pos="9026"/>
            </w:tabs>
            <w:spacing w:after="0"/>
            <w:jc w:val="center"/>
            <w:rPr>
              <w:rFonts w:hint="eastAsia" w:ascii="Frutiger LT Com 45 Light" w:hAnsi="Frutiger LT Com 45 Light"/>
              <w:sz w:val="14"/>
            </w:rPr>
          </w:pPr>
          <w:r>
            <w:rPr>
              <w:rFonts w:ascii="Frutiger LT Com 45 Light" w:hAnsi="Frutiger LT Com 45 Light"/>
              <w:sz w:val="14"/>
            </w:rPr>
            <w:t xml:space="preserve">WorldSkills International</w:t>
          </w:r>
        </w:p>
      </w:tc>
      <w:tc>
        <w:tcPr>
          <w:tcW w:w="3834" w:type="dxa"/>
          <w:tcBorders>
            <w:top w:val="single" w:color="003B5C" w:sz="48" w:space="0"/>
            <w:left w:val="nil"/>
            <w:bottom w:val="nil"/>
            <w:right w:val="nil"/>
          </w:tcBorders>
          <w:vAlign w:val="center"/>
          <w:hideMark/>
        </w:tcPr>
        <w:p>
          <w:pPr>
            <w:tabs>
              <w:tab w:val="center" w:pos="4513"/>
              <w:tab w:val="right" w:pos="9026"/>
            </w:tabs>
            <w:spacing w:after="0"/>
            <w:jc w:val="right"/>
            <w:rPr>
              <w:rFonts w:hint="eastAsia"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6C2F83">
            <w:rPr>
              <w:rFonts w:hint="eastAsia" w:ascii="Frutiger LT Com 45 Light" w:hAnsi="Frutiger LT Com 45 Light"/>
              <w:noProof/>
              <w:sz w:val="14"/>
            </w:rPr>
            <w:t xml:space="preserve">10</w:t>
          </w:r>
          <w:r w:rsidRPr="00D2122D">
            <w:rPr>
              <w:rFonts w:ascii="Frutiger LT Com 45 Light" w:hAnsi="Frutiger LT Com 45 Light"/>
              <w:sz w:val="14"/>
            </w:rPr>
            <w:fldChar w:fldCharType="end"/>
          </w:r>
          <w:r w:rsidRPr="00D2122D">
            <w:rPr>
              <w:rFonts w:ascii="Frutiger LT Com 45 Light" w:hAnsi="Frutiger LT Com 45 Light"/>
              <w:sz w:val="14"/>
            </w:rPr>
            <w:t xml:space="preserve"> de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6C2F83">
            <w:rPr>
              <w:rFonts w:hint="eastAsia" w:ascii="Frutiger LT Com 45 Light" w:hAnsi="Frutiger LT Com 45 Light"/>
              <w:noProof/>
              <w:sz w:val="14"/>
            </w:rPr>
            <w:t xml:space="preserve">11</w:t>
          </w:r>
          <w:r w:rsidRPr="00D2122D">
            <w:rPr>
              <w:rFonts w:ascii="Frutiger LT Com 45 Light" w:hAnsi="Frutiger LT Com 45 Light"/>
              <w:noProof/>
              <w:sz w:val="14"/>
            </w:rPr>
            <w:fldChar w:fldCharType="end"/>
          </w:r>
        </w:p>
      </w:tc>
    </w:tr>
  </w:tbl>
  <w:p w:rsidRPr="006A388C" w:rsidR="00D24869" w:rsidP="000E0A58" w:rsidRDefault="00D24869" w14:paraId="4DA6CA96"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rPr>
        <w:lang w:val="en-AU"/>
      </w:rPr>
    </w:pPr>
    <w:r>
      <w:rPr>
        <w:lang w:val="en-AU"/>
      </w:rPr>
      <w:t xml:space="preserve">WS2024_HU_TP17_R2_FR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449" w:rsidP="000E0A58" w:rsidRDefault="00F25449" w14:paraId="41BEFFCB" w14:textId="77777777">
      <w:r>
        <w:separator/>
      </w:r>
    </w:p>
    <w:p w:rsidR="00F25449" w:rsidP="000E0A58" w:rsidRDefault="00F25449" w14:paraId="5767F459" w14:textId="77777777"/>
    <w:p w:rsidR="00F25449" w:rsidP="000E0A58" w:rsidRDefault="00F25449" w14:paraId="4A15DFDC" w14:textId="77777777"/>
    <w:p w:rsidR="00F25449" w:rsidP="000E0A58" w:rsidRDefault="00F25449" w14:paraId="4439D97B" w14:textId="77777777"/>
    <w:p w:rsidR="00F25449" w:rsidP="000E0A58" w:rsidRDefault="00F25449" w14:paraId="7A59265C" w14:textId="77777777"/>
    <w:p w:rsidR="00F25449" w:rsidP="000E0A58" w:rsidRDefault="00F25449" w14:paraId="4921A017" w14:textId="77777777"/>
  </w:footnote>
  <w:footnote w:type="continuationSeparator" w:id="0">
    <w:p w:rsidR="00F25449" w:rsidP="000E0A58" w:rsidRDefault="00F25449" w14:paraId="7B9A7724" w14:textId="77777777">
      <w:r>
        <w:continuationSeparator/>
      </w:r>
    </w:p>
    <w:p w:rsidR="00F25449" w:rsidP="000E0A58" w:rsidRDefault="00F25449" w14:paraId="6FD998A3" w14:textId="77777777"/>
    <w:p w:rsidR="00F25449" w:rsidP="000E0A58" w:rsidRDefault="00F25449" w14:paraId="09C18919" w14:textId="77777777"/>
    <w:p w:rsidR="00F25449" w:rsidP="000E0A58" w:rsidRDefault="00F25449" w14:paraId="60B53C80" w14:textId="77777777"/>
    <w:p w:rsidR="00F25449" w:rsidP="000E0A58" w:rsidRDefault="00F25449" w14:paraId="23DEF216" w14:textId="77777777"/>
    <w:p w:rsidR="00F25449" w:rsidP="000E0A58" w:rsidRDefault="00F25449" w14:paraId="3AFA0BF0" w14:textId="77777777"/>
    <w:p w:rsidR="00F25449" w:rsidP="000E0A58" w:rsidRDefault="00F25449" w14:paraId="25A8B6C7" w14:textId="77777777"/>
    <w:p w:rsidR="00F25449" w:rsidP="000E0A58" w:rsidRDefault="00F25449" w14:paraId="5478B9CC" w14:textId="77777777"/>
  </w:footnote>
  <w:footnote w:type="continuationNotice" w:id="1">
    <w:p w:rsidR="00F25449" w:rsidP="000E0A58" w:rsidRDefault="00F25449" w14:paraId="674E2F67" w14:textId="77777777"/>
    <w:p w:rsidR="00F25449" w:rsidP="000E0A58" w:rsidRDefault="00F25449" w14:paraId="3D7D7210" w14:textId="77777777"/>
    <w:p w:rsidR="00F25449" w:rsidP="000E0A58" w:rsidRDefault="00F25449" w14:paraId="108D9C05" w14:textId="77777777"/>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rsidRPr="007866C8">
      <w:rPr>
        <w:noProof/>
        <w:lang w:val="fr-BE" w:eastAsia="fr-BE"/>
      </w:rPr>
      <w:drawing>
        <wp:anchor distT="0" distB="0" distL="114300" distR="114300" simplePos="0" relativeHeight="251658240" behindDoc="1" locked="0" layoutInCell="1" allowOverlap="1" wp14:editId="2071F165" wp14:anchorId="737CDA30">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rPr>
        <w:noProof/>
        <w:lang w:val="fr-BE" w:eastAsia="fr-BE"/>
      </w:rPr>
      <w:drawing>
        <wp:anchor distT="0" distB="0" distL="114300" distR="114300" simplePos="0" relativeHeight="251658242" behindDoc="1" locked="0" layoutInCell="1" allowOverlap="1" wp14:editId="22148B5B" wp14:anchorId="731B27A1">
          <wp:simplePos x="0" y="0"/>
          <wp:positionH relativeFrom="margin">
            <wp:posOffset>-444500</wp:posOffset>
          </wp:positionH>
          <wp:positionV relativeFrom="paragraph">
            <wp:posOffset>-504190</wp:posOffset>
          </wp:positionV>
          <wp:extent cx="7021160" cy="10275570"/>
          <wp:effectExtent l="0" t="0" r="8890" b="0"/>
          <wp:wrapNone/>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160" cy="10275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1E825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enumros4"/>
      <w:lvlText w:val="%1."/>
      <w:lvlJc w:val="left"/>
      <w:pPr>
        <w:tabs>
          <w:tab w:val="num" w:pos="1209"/>
        </w:tabs>
        <w:ind w:left="1209" w:hanging="360"/>
      </w:pPr>
    </w:lvl>
  </w:abstractNum>
  <w:abstractNum w:abstractNumId="2" w15:restartNumberingAfterBreak="0">
    <w:nsid w:val="0BA572A7"/>
    <w:multiLevelType w:val="hybridMultilevel"/>
    <w:tmpl w:val="EE0022F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DD63A5"/>
    <w:multiLevelType w:val="hybridMultilevel"/>
    <w:tmpl w:val="15A6D9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AFF6E9C"/>
    <w:multiLevelType w:val="multilevel"/>
    <w:tmpl w:val="A00A1864"/>
    <w:styleLink w:val="ListNumbers"/>
    <w:lvl w:ilvl="0">
      <w:start w:val="1"/>
      <w:numFmt w:val="decimal"/>
      <w:pStyle w:val="Listenumros"/>
      <w:lvlText w:val="%1."/>
      <w:lvlJc w:val="left"/>
      <w:pPr>
        <w:ind w:left="284" w:hanging="284"/>
      </w:pPr>
      <w:rPr>
        <w:rFonts w:hint="default"/>
      </w:rPr>
    </w:lvl>
    <w:lvl w:ilvl="1">
      <w:start w:val="1"/>
      <w:numFmt w:val="lowerLetter"/>
      <w:pStyle w:val="Listenumros2"/>
      <w:lvlText w:val="(%2)"/>
      <w:lvlJc w:val="left"/>
      <w:pPr>
        <w:ind w:left="568" w:hanging="284"/>
      </w:pPr>
      <w:rPr>
        <w:rFonts w:hint="default"/>
      </w:rPr>
    </w:lvl>
    <w:lvl w:ilvl="2">
      <w:start w:val="1"/>
      <w:numFmt w:val="lowerRoman"/>
      <w:pStyle w:val="Listenum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1FC177F1"/>
    <w:multiLevelType w:val="multilevel"/>
    <w:tmpl w:val="226014B8"/>
    <w:lvl w:ilvl="0">
      <w:start w:val="1"/>
      <w:numFmt w:val="none"/>
      <w:pStyle w:val="TM1"/>
      <w:suff w:val="nothing"/>
      <w:lvlText w:val="%1"/>
      <w:lvlJc w:val="left"/>
      <w:pPr>
        <w:ind w:left="0" w:firstLine="0"/>
      </w:pPr>
      <w:rPr>
        <w:rFonts w:hint="default"/>
      </w:rPr>
    </w:lvl>
    <w:lvl w:ilvl="1">
      <w:start w:val="1"/>
      <w:numFmt w:val="none"/>
      <w:pStyle w:val="TM2"/>
      <w:suff w:val="nothing"/>
      <w:lvlText w:val=""/>
      <w:lvlJc w:val="left"/>
      <w:pPr>
        <w:ind w:left="0" w:firstLine="0"/>
      </w:pPr>
      <w:rPr>
        <w:rFonts w:hint="default"/>
      </w:rPr>
    </w:lvl>
    <w:lvl w:ilvl="2">
      <w:start w:val="1"/>
      <w:numFmt w:val="none"/>
      <w:pStyle w:val="TM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02A2610"/>
    <w:multiLevelType w:val="multilevel"/>
    <w:tmpl w:val="DD963F12"/>
    <w:styleLink w:val="ListBullets"/>
    <w:lvl w:ilvl="0">
      <w:start w:val="1"/>
      <w:numFmt w:val="bullet"/>
      <w:pStyle w:val="Listepuces"/>
      <w:lvlText w:val=""/>
      <w:lvlJc w:val="left"/>
      <w:pPr>
        <w:ind w:left="284" w:hanging="284"/>
      </w:pPr>
      <w:rPr>
        <w:rFonts w:ascii="Symbol" w:hAnsi="Symbol" w:hint="default"/>
      </w:rPr>
    </w:lvl>
    <w:lvl w:ilvl="1">
      <w:start w:val="1"/>
      <w:numFmt w:val="bullet"/>
      <w:pStyle w:val="Listepuces2"/>
      <w:lvlText w:val=""/>
      <w:lvlJc w:val="left"/>
      <w:pPr>
        <w:ind w:left="568" w:hanging="284"/>
      </w:pPr>
      <w:rPr>
        <w:rFonts w:ascii="Symbol" w:hAnsi="Symbol" w:hint="default"/>
      </w:rPr>
    </w:lvl>
    <w:lvl w:ilvl="2">
      <w:start w:val="1"/>
      <w:numFmt w:val="bullet"/>
      <w:pStyle w:val="Listepuces3"/>
      <w:lvlText w:val=""/>
      <w:lvlJc w:val="left"/>
      <w:pPr>
        <w:ind w:left="852" w:hanging="284"/>
      </w:pPr>
      <w:rPr>
        <w:rFonts w:ascii="Symbol" w:hAnsi="Symbol" w:hint="default"/>
      </w:rPr>
    </w:lvl>
    <w:lvl w:ilvl="3">
      <w:start w:val="1"/>
      <w:numFmt w:val="bullet"/>
      <w:pStyle w:val="Listepuces4"/>
      <w:lvlText w:val=""/>
      <w:lvlJc w:val="left"/>
      <w:pPr>
        <w:ind w:left="1136" w:hanging="284"/>
      </w:pPr>
      <w:rPr>
        <w:rFonts w:ascii="Symbol" w:hAnsi="Symbol" w:hint="default"/>
      </w:rPr>
    </w:lvl>
    <w:lvl w:ilvl="4">
      <w:start w:val="1"/>
      <w:numFmt w:val="bullet"/>
      <w:pStyle w:val="Listepuc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204B1595"/>
    <w:multiLevelType w:val="hybridMultilevel"/>
    <w:tmpl w:val="4A70F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1AF43DC"/>
    <w:multiLevelType w:val="hybridMultilevel"/>
    <w:tmpl w:val="1B503C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80E3790"/>
    <w:multiLevelType w:val="hybridMultilevel"/>
    <w:tmpl w:val="B420DE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20D50"/>
    <w:multiLevelType w:val="hybridMultilevel"/>
    <w:tmpl w:val="F7540304"/>
    <w:lvl w:ilvl="0" w:tplc="040E0003">
      <w:start w:val="1"/>
      <w:numFmt w:val="bullet"/>
      <w:lvlText w:val="o"/>
      <w:lvlJc w:val="left"/>
      <w:pPr>
        <w:ind w:left="1440" w:hanging="360"/>
      </w:pPr>
      <w:rPr>
        <w:rFonts w:ascii="Courier New" w:hAnsi="Courier New" w:cs="Courier New"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6FDF17C2"/>
    <w:multiLevelType w:val="hybridMultilevel"/>
    <w:tmpl w:val="8A4E779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EB4763"/>
    <w:multiLevelType w:val="hybridMultilevel"/>
    <w:tmpl w:val="5B309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AEE3F94"/>
    <w:multiLevelType w:val="hybridMultilevel"/>
    <w:tmpl w:val="AB462E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12"/>
  </w:num>
  <w:num w:numId="6">
    <w:abstractNumId w:val="5"/>
  </w:num>
  <w:num w:numId="7">
    <w:abstractNumId w:val="2"/>
  </w:num>
  <w:num w:numId="8">
    <w:abstractNumId w:val="6"/>
  </w:num>
  <w:num w:numId="9">
    <w:abstractNumId w:val="7"/>
  </w:num>
  <w:num w:numId="10">
    <w:abstractNumId w:val="14"/>
  </w:num>
  <w:num w:numId="11">
    <w:abstractNumId w:val="10"/>
  </w:num>
  <w:num w:numId="12">
    <w:abstractNumId w:val="11"/>
  </w:num>
  <w:num w:numId="13">
    <w:abstractNumId w:val="9"/>
  </w:num>
  <w:num w:numId="14">
    <w:abstractNumId w:val="3"/>
  </w:num>
  <w:num w:numId="15">
    <w:abstractNumId w:val="8"/>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041F"/>
    <w:rsid w:val="0000089D"/>
    <w:rsid w:val="00000B51"/>
    <w:rsid w:val="00004078"/>
    <w:rsid w:val="00006EFF"/>
    <w:rsid w:val="000127E8"/>
    <w:rsid w:val="00014F95"/>
    <w:rsid w:val="000150CC"/>
    <w:rsid w:val="00015F06"/>
    <w:rsid w:val="00016A95"/>
    <w:rsid w:val="00017A30"/>
    <w:rsid w:val="00020215"/>
    <w:rsid w:val="0002090A"/>
    <w:rsid w:val="00021530"/>
    <w:rsid w:val="00021D5A"/>
    <w:rsid w:val="000230B4"/>
    <w:rsid w:val="00023782"/>
    <w:rsid w:val="000240B5"/>
    <w:rsid w:val="000243CC"/>
    <w:rsid w:val="000257CC"/>
    <w:rsid w:val="00025D4C"/>
    <w:rsid w:val="00030C64"/>
    <w:rsid w:val="000326E6"/>
    <w:rsid w:val="000329E1"/>
    <w:rsid w:val="0003398B"/>
    <w:rsid w:val="000346A6"/>
    <w:rsid w:val="00035114"/>
    <w:rsid w:val="00035124"/>
    <w:rsid w:val="0003526B"/>
    <w:rsid w:val="00036A02"/>
    <w:rsid w:val="00037AD0"/>
    <w:rsid w:val="000403FB"/>
    <w:rsid w:val="000405B3"/>
    <w:rsid w:val="0004085C"/>
    <w:rsid w:val="00040FC3"/>
    <w:rsid w:val="00041575"/>
    <w:rsid w:val="00044F87"/>
    <w:rsid w:val="0004742F"/>
    <w:rsid w:val="00047EA4"/>
    <w:rsid w:val="00050DCE"/>
    <w:rsid w:val="00051241"/>
    <w:rsid w:val="00052F6D"/>
    <w:rsid w:val="00054164"/>
    <w:rsid w:val="000551B3"/>
    <w:rsid w:val="0005746F"/>
    <w:rsid w:val="00057B12"/>
    <w:rsid w:val="000628F5"/>
    <w:rsid w:val="00067095"/>
    <w:rsid w:val="00070EF2"/>
    <w:rsid w:val="00071AA7"/>
    <w:rsid w:val="0007773F"/>
    <w:rsid w:val="000857E4"/>
    <w:rsid w:val="0008754E"/>
    <w:rsid w:val="000904E9"/>
    <w:rsid w:val="000914A6"/>
    <w:rsid w:val="00092567"/>
    <w:rsid w:val="00094EA9"/>
    <w:rsid w:val="000967F8"/>
    <w:rsid w:val="00096AF4"/>
    <w:rsid w:val="00097651"/>
    <w:rsid w:val="00097BF0"/>
    <w:rsid w:val="000A0CD9"/>
    <w:rsid w:val="000A0D22"/>
    <w:rsid w:val="000A1937"/>
    <w:rsid w:val="000A211A"/>
    <w:rsid w:val="000A244D"/>
    <w:rsid w:val="000A25DA"/>
    <w:rsid w:val="000A2B11"/>
    <w:rsid w:val="000A321A"/>
    <w:rsid w:val="000A4FF9"/>
    <w:rsid w:val="000A6B66"/>
    <w:rsid w:val="000A7D52"/>
    <w:rsid w:val="000A7ECE"/>
    <w:rsid w:val="000B120C"/>
    <w:rsid w:val="000B2C95"/>
    <w:rsid w:val="000B3C61"/>
    <w:rsid w:val="000B3E0B"/>
    <w:rsid w:val="000B54C8"/>
    <w:rsid w:val="000B7545"/>
    <w:rsid w:val="000B7EA7"/>
    <w:rsid w:val="000C0DFE"/>
    <w:rsid w:val="000C13A5"/>
    <w:rsid w:val="000C2C37"/>
    <w:rsid w:val="000C4FAB"/>
    <w:rsid w:val="000C54D3"/>
    <w:rsid w:val="000C6713"/>
    <w:rsid w:val="000D0C3D"/>
    <w:rsid w:val="000D28C7"/>
    <w:rsid w:val="000D2968"/>
    <w:rsid w:val="000D3612"/>
    <w:rsid w:val="000D363C"/>
    <w:rsid w:val="000D420E"/>
    <w:rsid w:val="000D4263"/>
    <w:rsid w:val="000D46CD"/>
    <w:rsid w:val="000D4A12"/>
    <w:rsid w:val="000D576D"/>
    <w:rsid w:val="000D7F45"/>
    <w:rsid w:val="000E02EC"/>
    <w:rsid w:val="000E0A58"/>
    <w:rsid w:val="000E219D"/>
    <w:rsid w:val="000E3D6C"/>
    <w:rsid w:val="000E4290"/>
    <w:rsid w:val="000E4732"/>
    <w:rsid w:val="000E6330"/>
    <w:rsid w:val="000F023D"/>
    <w:rsid w:val="000F1E58"/>
    <w:rsid w:val="000F2C9C"/>
    <w:rsid w:val="000F307B"/>
    <w:rsid w:val="000F4A5C"/>
    <w:rsid w:val="0010055A"/>
    <w:rsid w:val="00101B48"/>
    <w:rsid w:val="00102BF6"/>
    <w:rsid w:val="00102CBD"/>
    <w:rsid w:val="00103202"/>
    <w:rsid w:val="00103CD5"/>
    <w:rsid w:val="001044F6"/>
    <w:rsid w:val="00105376"/>
    <w:rsid w:val="001058DD"/>
    <w:rsid w:val="00107D39"/>
    <w:rsid w:val="001112F6"/>
    <w:rsid w:val="00111EDD"/>
    <w:rsid w:val="001149B8"/>
    <w:rsid w:val="00114DCC"/>
    <w:rsid w:val="001172EF"/>
    <w:rsid w:val="0012221F"/>
    <w:rsid w:val="00122BFE"/>
    <w:rsid w:val="00124A6D"/>
    <w:rsid w:val="00125226"/>
    <w:rsid w:val="0012553C"/>
    <w:rsid w:val="00126C5B"/>
    <w:rsid w:val="001275E2"/>
    <w:rsid w:val="00133542"/>
    <w:rsid w:val="00134547"/>
    <w:rsid w:val="001346C4"/>
    <w:rsid w:val="00135279"/>
    <w:rsid w:val="001376A5"/>
    <w:rsid w:val="001377CA"/>
    <w:rsid w:val="00137889"/>
    <w:rsid w:val="001419EA"/>
    <w:rsid w:val="00141FD8"/>
    <w:rsid w:val="00142E26"/>
    <w:rsid w:val="00143A79"/>
    <w:rsid w:val="00143D03"/>
    <w:rsid w:val="001442D6"/>
    <w:rsid w:val="00146D16"/>
    <w:rsid w:val="00146DE0"/>
    <w:rsid w:val="00150C74"/>
    <w:rsid w:val="00151F29"/>
    <w:rsid w:val="00154446"/>
    <w:rsid w:val="00156CA1"/>
    <w:rsid w:val="00157014"/>
    <w:rsid w:val="001571FB"/>
    <w:rsid w:val="001577BD"/>
    <w:rsid w:val="00157A67"/>
    <w:rsid w:val="001618B5"/>
    <w:rsid w:val="001635C1"/>
    <w:rsid w:val="0016760A"/>
    <w:rsid w:val="0017007C"/>
    <w:rsid w:val="001704E1"/>
    <w:rsid w:val="001709DD"/>
    <w:rsid w:val="00172AEB"/>
    <w:rsid w:val="00175F4D"/>
    <w:rsid w:val="00176A61"/>
    <w:rsid w:val="001777F5"/>
    <w:rsid w:val="00177FD0"/>
    <w:rsid w:val="00180809"/>
    <w:rsid w:val="00183BCA"/>
    <w:rsid w:val="0019143F"/>
    <w:rsid w:val="001928A9"/>
    <w:rsid w:val="00192D2B"/>
    <w:rsid w:val="001941B6"/>
    <w:rsid w:val="0019437C"/>
    <w:rsid w:val="0019597F"/>
    <w:rsid w:val="001A0226"/>
    <w:rsid w:val="001A07B1"/>
    <w:rsid w:val="001A498F"/>
    <w:rsid w:val="001A521D"/>
    <w:rsid w:val="001A5246"/>
    <w:rsid w:val="001A5400"/>
    <w:rsid w:val="001A545D"/>
    <w:rsid w:val="001A554B"/>
    <w:rsid w:val="001A5805"/>
    <w:rsid w:val="001A581E"/>
    <w:rsid w:val="001B01E6"/>
    <w:rsid w:val="001B1283"/>
    <w:rsid w:val="001B1BBF"/>
    <w:rsid w:val="001B5771"/>
    <w:rsid w:val="001C00DE"/>
    <w:rsid w:val="001C0EA9"/>
    <w:rsid w:val="001C4D86"/>
    <w:rsid w:val="001C5228"/>
    <w:rsid w:val="001C5F88"/>
    <w:rsid w:val="001C60E5"/>
    <w:rsid w:val="001C644B"/>
    <w:rsid w:val="001C670D"/>
    <w:rsid w:val="001C6B44"/>
    <w:rsid w:val="001C720A"/>
    <w:rsid w:val="001C7EF1"/>
    <w:rsid w:val="001D073A"/>
    <w:rsid w:val="001E0C7F"/>
    <w:rsid w:val="001E1C48"/>
    <w:rsid w:val="001E3962"/>
    <w:rsid w:val="001E3FA3"/>
    <w:rsid w:val="001E4FDC"/>
    <w:rsid w:val="001E65D1"/>
    <w:rsid w:val="001E796D"/>
    <w:rsid w:val="001F22E4"/>
    <w:rsid w:val="001F2A55"/>
    <w:rsid w:val="001F422D"/>
    <w:rsid w:val="001F49C5"/>
    <w:rsid w:val="001F6337"/>
    <w:rsid w:val="0020137B"/>
    <w:rsid w:val="002057EF"/>
    <w:rsid w:val="00206448"/>
    <w:rsid w:val="0021093F"/>
    <w:rsid w:val="0021171C"/>
    <w:rsid w:val="002121EB"/>
    <w:rsid w:val="0021268D"/>
    <w:rsid w:val="0021554B"/>
    <w:rsid w:val="002162B3"/>
    <w:rsid w:val="00222E75"/>
    <w:rsid w:val="00223391"/>
    <w:rsid w:val="002269A0"/>
    <w:rsid w:val="00231377"/>
    <w:rsid w:val="00231B68"/>
    <w:rsid w:val="002347CA"/>
    <w:rsid w:val="0023708E"/>
    <w:rsid w:val="00237502"/>
    <w:rsid w:val="00240506"/>
    <w:rsid w:val="00243199"/>
    <w:rsid w:val="0024328F"/>
    <w:rsid w:val="00243FE3"/>
    <w:rsid w:val="002509C7"/>
    <w:rsid w:val="002531A8"/>
    <w:rsid w:val="00253DF1"/>
    <w:rsid w:val="0025413E"/>
    <w:rsid w:val="00254285"/>
    <w:rsid w:val="002547E8"/>
    <w:rsid w:val="002549CA"/>
    <w:rsid w:val="0025557A"/>
    <w:rsid w:val="00261514"/>
    <w:rsid w:val="00262F31"/>
    <w:rsid w:val="00263EB0"/>
    <w:rsid w:val="00264847"/>
    <w:rsid w:val="00265B9E"/>
    <w:rsid w:val="00266792"/>
    <w:rsid w:val="00271388"/>
    <w:rsid w:val="00271D4C"/>
    <w:rsid w:val="00272948"/>
    <w:rsid w:val="00272CFB"/>
    <w:rsid w:val="002748D6"/>
    <w:rsid w:val="00274A02"/>
    <w:rsid w:val="0027520E"/>
    <w:rsid w:val="002814A1"/>
    <w:rsid w:val="00281DFE"/>
    <w:rsid w:val="00282364"/>
    <w:rsid w:val="0028287E"/>
    <w:rsid w:val="002842B1"/>
    <w:rsid w:val="00284D2C"/>
    <w:rsid w:val="0028560F"/>
    <w:rsid w:val="002858D7"/>
    <w:rsid w:val="00285ECE"/>
    <w:rsid w:val="00286922"/>
    <w:rsid w:val="00287557"/>
    <w:rsid w:val="00287FE2"/>
    <w:rsid w:val="00290D50"/>
    <w:rsid w:val="00290F73"/>
    <w:rsid w:val="00291407"/>
    <w:rsid w:val="00292BDF"/>
    <w:rsid w:val="00294DA2"/>
    <w:rsid w:val="0029520D"/>
    <w:rsid w:val="002955A5"/>
    <w:rsid w:val="002973FC"/>
    <w:rsid w:val="002A0713"/>
    <w:rsid w:val="002A14D1"/>
    <w:rsid w:val="002A15C5"/>
    <w:rsid w:val="002A36F0"/>
    <w:rsid w:val="002A38FE"/>
    <w:rsid w:val="002A4D85"/>
    <w:rsid w:val="002B1320"/>
    <w:rsid w:val="002B6730"/>
    <w:rsid w:val="002B68DA"/>
    <w:rsid w:val="002B7360"/>
    <w:rsid w:val="002B75FF"/>
    <w:rsid w:val="002B78A8"/>
    <w:rsid w:val="002C18E7"/>
    <w:rsid w:val="002C20A6"/>
    <w:rsid w:val="002C215F"/>
    <w:rsid w:val="002C39EA"/>
    <w:rsid w:val="002C5165"/>
    <w:rsid w:val="002D07E2"/>
    <w:rsid w:val="002D07F9"/>
    <w:rsid w:val="002D1276"/>
    <w:rsid w:val="002D4A7A"/>
    <w:rsid w:val="002D65E5"/>
    <w:rsid w:val="002D67CE"/>
    <w:rsid w:val="002D6D5D"/>
    <w:rsid w:val="002D762A"/>
    <w:rsid w:val="002E3172"/>
    <w:rsid w:val="002E4241"/>
    <w:rsid w:val="002E44B5"/>
    <w:rsid w:val="002E5070"/>
    <w:rsid w:val="002E5272"/>
    <w:rsid w:val="002E5FE7"/>
    <w:rsid w:val="002E6FBA"/>
    <w:rsid w:val="002E7143"/>
    <w:rsid w:val="002E7684"/>
    <w:rsid w:val="002E77DF"/>
    <w:rsid w:val="002F078A"/>
    <w:rsid w:val="002F6535"/>
    <w:rsid w:val="002F7E43"/>
    <w:rsid w:val="003019BD"/>
    <w:rsid w:val="00304474"/>
    <w:rsid w:val="00304E0B"/>
    <w:rsid w:val="003066AD"/>
    <w:rsid w:val="0030757E"/>
    <w:rsid w:val="00310983"/>
    <w:rsid w:val="00311D52"/>
    <w:rsid w:val="003133A3"/>
    <w:rsid w:val="00313492"/>
    <w:rsid w:val="00314256"/>
    <w:rsid w:val="003147E8"/>
    <w:rsid w:val="003208E2"/>
    <w:rsid w:val="0032135D"/>
    <w:rsid w:val="00321BBD"/>
    <w:rsid w:val="00321EC3"/>
    <w:rsid w:val="0032689B"/>
    <w:rsid w:val="003304C1"/>
    <w:rsid w:val="00330C7F"/>
    <w:rsid w:val="00331B21"/>
    <w:rsid w:val="00333C73"/>
    <w:rsid w:val="0033454F"/>
    <w:rsid w:val="00334DBD"/>
    <w:rsid w:val="00336539"/>
    <w:rsid w:val="003367CA"/>
    <w:rsid w:val="00340348"/>
    <w:rsid w:val="003403B3"/>
    <w:rsid w:val="00341DE8"/>
    <w:rsid w:val="00342846"/>
    <w:rsid w:val="003432B2"/>
    <w:rsid w:val="00345181"/>
    <w:rsid w:val="00347512"/>
    <w:rsid w:val="00347C35"/>
    <w:rsid w:val="00351577"/>
    <w:rsid w:val="00352632"/>
    <w:rsid w:val="00353478"/>
    <w:rsid w:val="0035387D"/>
    <w:rsid w:val="00353934"/>
    <w:rsid w:val="00354DEC"/>
    <w:rsid w:val="0035520F"/>
    <w:rsid w:val="00355244"/>
    <w:rsid w:val="00356625"/>
    <w:rsid w:val="00357CB1"/>
    <w:rsid w:val="00364A8D"/>
    <w:rsid w:val="00367490"/>
    <w:rsid w:val="00371820"/>
    <w:rsid w:val="00371A8C"/>
    <w:rsid w:val="003734BF"/>
    <w:rsid w:val="0037387E"/>
    <w:rsid w:val="0038099A"/>
    <w:rsid w:val="00383205"/>
    <w:rsid w:val="00383C8C"/>
    <w:rsid w:val="00384462"/>
    <w:rsid w:val="00384F4E"/>
    <w:rsid w:val="00385866"/>
    <w:rsid w:val="00385D0A"/>
    <w:rsid w:val="00386583"/>
    <w:rsid w:val="0038671B"/>
    <w:rsid w:val="00386A9A"/>
    <w:rsid w:val="00390696"/>
    <w:rsid w:val="00392294"/>
    <w:rsid w:val="003929C0"/>
    <w:rsid w:val="003931EB"/>
    <w:rsid w:val="0039354F"/>
    <w:rsid w:val="00393C47"/>
    <w:rsid w:val="00394985"/>
    <w:rsid w:val="0039500E"/>
    <w:rsid w:val="00395FD7"/>
    <w:rsid w:val="0039645B"/>
    <w:rsid w:val="003968FF"/>
    <w:rsid w:val="003978F4"/>
    <w:rsid w:val="003A00B1"/>
    <w:rsid w:val="003A0B41"/>
    <w:rsid w:val="003A0F08"/>
    <w:rsid w:val="003A6260"/>
    <w:rsid w:val="003A6921"/>
    <w:rsid w:val="003A7137"/>
    <w:rsid w:val="003B5BA6"/>
    <w:rsid w:val="003C0681"/>
    <w:rsid w:val="003C111E"/>
    <w:rsid w:val="003C1B17"/>
    <w:rsid w:val="003C4C3C"/>
    <w:rsid w:val="003C5E05"/>
    <w:rsid w:val="003D1E3D"/>
    <w:rsid w:val="003D28D6"/>
    <w:rsid w:val="003D563B"/>
    <w:rsid w:val="003D5787"/>
    <w:rsid w:val="003D5E09"/>
    <w:rsid w:val="003D6587"/>
    <w:rsid w:val="003E297E"/>
    <w:rsid w:val="003E30BD"/>
    <w:rsid w:val="003E5B19"/>
    <w:rsid w:val="003E6250"/>
    <w:rsid w:val="003E78D4"/>
    <w:rsid w:val="003F1A3A"/>
    <w:rsid w:val="003F36CD"/>
    <w:rsid w:val="003F4E1C"/>
    <w:rsid w:val="003F68CC"/>
    <w:rsid w:val="003F738C"/>
    <w:rsid w:val="003F7A5E"/>
    <w:rsid w:val="004003F3"/>
    <w:rsid w:val="00400738"/>
    <w:rsid w:val="0040746F"/>
    <w:rsid w:val="00407544"/>
    <w:rsid w:val="00407AF3"/>
    <w:rsid w:val="004103FD"/>
    <w:rsid w:val="00410CC8"/>
    <w:rsid w:val="00412723"/>
    <w:rsid w:val="00412DCB"/>
    <w:rsid w:val="00413188"/>
    <w:rsid w:val="004131BB"/>
    <w:rsid w:val="0041381F"/>
    <w:rsid w:val="004143B3"/>
    <w:rsid w:val="004145CD"/>
    <w:rsid w:val="0041676B"/>
    <w:rsid w:val="00416A07"/>
    <w:rsid w:val="00416EC0"/>
    <w:rsid w:val="0042159F"/>
    <w:rsid w:val="00422A26"/>
    <w:rsid w:val="00424C8F"/>
    <w:rsid w:val="00425441"/>
    <w:rsid w:val="0042587C"/>
    <w:rsid w:val="004319DD"/>
    <w:rsid w:val="00431FA3"/>
    <w:rsid w:val="00435F6A"/>
    <w:rsid w:val="00436FC9"/>
    <w:rsid w:val="0043762D"/>
    <w:rsid w:val="00437C43"/>
    <w:rsid w:val="004401C6"/>
    <w:rsid w:val="004409FB"/>
    <w:rsid w:val="00440A88"/>
    <w:rsid w:val="004420DE"/>
    <w:rsid w:val="0044422F"/>
    <w:rsid w:val="00446E6E"/>
    <w:rsid w:val="00447729"/>
    <w:rsid w:val="0045209F"/>
    <w:rsid w:val="00453B91"/>
    <w:rsid w:val="004542FC"/>
    <w:rsid w:val="004566DD"/>
    <w:rsid w:val="00457CE0"/>
    <w:rsid w:val="0046045A"/>
    <w:rsid w:val="004605D7"/>
    <w:rsid w:val="00460ECF"/>
    <w:rsid w:val="004616B3"/>
    <w:rsid w:val="00462CB3"/>
    <w:rsid w:val="00463FA8"/>
    <w:rsid w:val="00464320"/>
    <w:rsid w:val="00464E2E"/>
    <w:rsid w:val="004662CE"/>
    <w:rsid w:val="004668A0"/>
    <w:rsid w:val="00466B14"/>
    <w:rsid w:val="0047054F"/>
    <w:rsid w:val="00470D58"/>
    <w:rsid w:val="00472F2E"/>
    <w:rsid w:val="00473AE3"/>
    <w:rsid w:val="00474477"/>
    <w:rsid w:val="00474D14"/>
    <w:rsid w:val="00475AC6"/>
    <w:rsid w:val="00475B30"/>
    <w:rsid w:val="00475DE8"/>
    <w:rsid w:val="00477484"/>
    <w:rsid w:val="00482B85"/>
    <w:rsid w:val="004835F3"/>
    <w:rsid w:val="00483E2E"/>
    <w:rsid w:val="00486208"/>
    <w:rsid w:val="00486CA7"/>
    <w:rsid w:val="00487363"/>
    <w:rsid w:val="004875B7"/>
    <w:rsid w:val="004918F4"/>
    <w:rsid w:val="00491FB5"/>
    <w:rsid w:val="00493D94"/>
    <w:rsid w:val="004A0CB5"/>
    <w:rsid w:val="004A1212"/>
    <w:rsid w:val="004A2086"/>
    <w:rsid w:val="004A5545"/>
    <w:rsid w:val="004A6889"/>
    <w:rsid w:val="004A6C82"/>
    <w:rsid w:val="004A70E3"/>
    <w:rsid w:val="004B1031"/>
    <w:rsid w:val="004B306B"/>
    <w:rsid w:val="004B5F52"/>
    <w:rsid w:val="004B6102"/>
    <w:rsid w:val="004B6219"/>
    <w:rsid w:val="004B64B3"/>
    <w:rsid w:val="004B716A"/>
    <w:rsid w:val="004C1C8C"/>
    <w:rsid w:val="004C20A1"/>
    <w:rsid w:val="004C3D19"/>
    <w:rsid w:val="004C43C4"/>
    <w:rsid w:val="004C43CA"/>
    <w:rsid w:val="004C47B3"/>
    <w:rsid w:val="004C56A6"/>
    <w:rsid w:val="004C77A7"/>
    <w:rsid w:val="004C79DE"/>
    <w:rsid w:val="004D00C4"/>
    <w:rsid w:val="004D3337"/>
    <w:rsid w:val="004D3358"/>
    <w:rsid w:val="004D5412"/>
    <w:rsid w:val="004D55B2"/>
    <w:rsid w:val="004D67AB"/>
    <w:rsid w:val="004E1D30"/>
    <w:rsid w:val="004E1E9E"/>
    <w:rsid w:val="004E6DAA"/>
    <w:rsid w:val="004E6FA6"/>
    <w:rsid w:val="004F2858"/>
    <w:rsid w:val="004F3DFB"/>
    <w:rsid w:val="004F7F59"/>
    <w:rsid w:val="00500CA4"/>
    <w:rsid w:val="005024A9"/>
    <w:rsid w:val="00511B57"/>
    <w:rsid w:val="00512293"/>
    <w:rsid w:val="00512F5B"/>
    <w:rsid w:val="00513EBD"/>
    <w:rsid w:val="00515D43"/>
    <w:rsid w:val="00517470"/>
    <w:rsid w:val="0051761D"/>
    <w:rsid w:val="00517B61"/>
    <w:rsid w:val="00520DA9"/>
    <w:rsid w:val="00521142"/>
    <w:rsid w:val="005214B9"/>
    <w:rsid w:val="00521CA5"/>
    <w:rsid w:val="00522552"/>
    <w:rsid w:val="00524062"/>
    <w:rsid w:val="005242DC"/>
    <w:rsid w:val="005243DA"/>
    <w:rsid w:val="00524A91"/>
    <w:rsid w:val="00526257"/>
    <w:rsid w:val="005265D9"/>
    <w:rsid w:val="005271DF"/>
    <w:rsid w:val="00527AF2"/>
    <w:rsid w:val="005305F9"/>
    <w:rsid w:val="005323F1"/>
    <w:rsid w:val="0053241E"/>
    <w:rsid w:val="00534179"/>
    <w:rsid w:val="00534780"/>
    <w:rsid w:val="005347F4"/>
    <w:rsid w:val="00534A1B"/>
    <w:rsid w:val="005358B8"/>
    <w:rsid w:val="00536DF2"/>
    <w:rsid w:val="00537716"/>
    <w:rsid w:val="00542369"/>
    <w:rsid w:val="005448B3"/>
    <w:rsid w:val="00546E33"/>
    <w:rsid w:val="00547343"/>
    <w:rsid w:val="00552A77"/>
    <w:rsid w:val="00554819"/>
    <w:rsid w:val="00554B27"/>
    <w:rsid w:val="0055590A"/>
    <w:rsid w:val="00557F10"/>
    <w:rsid w:val="005604BA"/>
    <w:rsid w:val="00562068"/>
    <w:rsid w:val="00563860"/>
    <w:rsid w:val="0056462B"/>
    <w:rsid w:val="005674C2"/>
    <w:rsid w:val="00567BC2"/>
    <w:rsid w:val="00567BF1"/>
    <w:rsid w:val="00572108"/>
    <w:rsid w:val="0057411A"/>
    <w:rsid w:val="00575F7A"/>
    <w:rsid w:val="005827F7"/>
    <w:rsid w:val="00582B88"/>
    <w:rsid w:val="00583211"/>
    <w:rsid w:val="00583831"/>
    <w:rsid w:val="00586BE2"/>
    <w:rsid w:val="005871F0"/>
    <w:rsid w:val="00587E10"/>
    <w:rsid w:val="00590065"/>
    <w:rsid w:val="005911EC"/>
    <w:rsid w:val="00591304"/>
    <w:rsid w:val="00591316"/>
    <w:rsid w:val="00591D57"/>
    <w:rsid w:val="005925E1"/>
    <w:rsid w:val="005944A6"/>
    <w:rsid w:val="00597358"/>
    <w:rsid w:val="0059787E"/>
    <w:rsid w:val="005A331E"/>
    <w:rsid w:val="005A474F"/>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2050"/>
    <w:rsid w:val="005C59E7"/>
    <w:rsid w:val="005C5BDF"/>
    <w:rsid w:val="005C744F"/>
    <w:rsid w:val="005C7E6F"/>
    <w:rsid w:val="005D0A83"/>
    <w:rsid w:val="005D3986"/>
    <w:rsid w:val="005D4ED9"/>
    <w:rsid w:val="005E0CB5"/>
    <w:rsid w:val="005E0CDC"/>
    <w:rsid w:val="005E2D22"/>
    <w:rsid w:val="005E45C3"/>
    <w:rsid w:val="005E55E7"/>
    <w:rsid w:val="005E6D86"/>
    <w:rsid w:val="005F01CC"/>
    <w:rsid w:val="005F0378"/>
    <w:rsid w:val="005F37AD"/>
    <w:rsid w:val="005F4850"/>
    <w:rsid w:val="005F4CBB"/>
    <w:rsid w:val="005F5CAD"/>
    <w:rsid w:val="005F5ED1"/>
    <w:rsid w:val="005F6D27"/>
    <w:rsid w:val="00602A06"/>
    <w:rsid w:val="00603F5F"/>
    <w:rsid w:val="00604E39"/>
    <w:rsid w:val="00605135"/>
    <w:rsid w:val="00607304"/>
    <w:rsid w:val="00610D35"/>
    <w:rsid w:val="00611264"/>
    <w:rsid w:val="00611E8B"/>
    <w:rsid w:val="006205B3"/>
    <w:rsid w:val="00622F48"/>
    <w:rsid w:val="0062356C"/>
    <w:rsid w:val="00623C24"/>
    <w:rsid w:val="0062412F"/>
    <w:rsid w:val="00626DE8"/>
    <w:rsid w:val="00627E3D"/>
    <w:rsid w:val="00627FDB"/>
    <w:rsid w:val="00630081"/>
    <w:rsid w:val="006317E5"/>
    <w:rsid w:val="00632BC5"/>
    <w:rsid w:val="00640050"/>
    <w:rsid w:val="0064147B"/>
    <w:rsid w:val="006415C7"/>
    <w:rsid w:val="0064324C"/>
    <w:rsid w:val="00646585"/>
    <w:rsid w:val="006477ED"/>
    <w:rsid w:val="006559DC"/>
    <w:rsid w:val="00656210"/>
    <w:rsid w:val="0065678B"/>
    <w:rsid w:val="00657565"/>
    <w:rsid w:val="00657E07"/>
    <w:rsid w:val="00660EA7"/>
    <w:rsid w:val="006654BB"/>
    <w:rsid w:val="00665948"/>
    <w:rsid w:val="00667115"/>
    <w:rsid w:val="006725D0"/>
    <w:rsid w:val="00672AEB"/>
    <w:rsid w:val="00672FCD"/>
    <w:rsid w:val="0067352E"/>
    <w:rsid w:val="00673AA4"/>
    <w:rsid w:val="00674980"/>
    <w:rsid w:val="00675578"/>
    <w:rsid w:val="00675726"/>
    <w:rsid w:val="0068048A"/>
    <w:rsid w:val="006805C1"/>
    <w:rsid w:val="00680D27"/>
    <w:rsid w:val="006810EB"/>
    <w:rsid w:val="00683F1C"/>
    <w:rsid w:val="006843A5"/>
    <w:rsid w:val="006857FE"/>
    <w:rsid w:val="00690F12"/>
    <w:rsid w:val="00691605"/>
    <w:rsid w:val="00691672"/>
    <w:rsid w:val="00691A32"/>
    <w:rsid w:val="0069291F"/>
    <w:rsid w:val="00692D20"/>
    <w:rsid w:val="00693C61"/>
    <w:rsid w:val="00694809"/>
    <w:rsid w:val="00695335"/>
    <w:rsid w:val="00695BE4"/>
    <w:rsid w:val="00697E90"/>
    <w:rsid w:val="006A0927"/>
    <w:rsid w:val="006A0B5A"/>
    <w:rsid w:val="006A0DE1"/>
    <w:rsid w:val="006A1290"/>
    <w:rsid w:val="006A19C6"/>
    <w:rsid w:val="006A33F9"/>
    <w:rsid w:val="006A388C"/>
    <w:rsid w:val="006A535B"/>
    <w:rsid w:val="006A7A66"/>
    <w:rsid w:val="006B30CB"/>
    <w:rsid w:val="006B43AA"/>
    <w:rsid w:val="006B4AAD"/>
    <w:rsid w:val="006B511F"/>
    <w:rsid w:val="006B53E6"/>
    <w:rsid w:val="006B7635"/>
    <w:rsid w:val="006C10F3"/>
    <w:rsid w:val="006C1A42"/>
    <w:rsid w:val="006C2F83"/>
    <w:rsid w:val="006C34C9"/>
    <w:rsid w:val="006C3E4D"/>
    <w:rsid w:val="006C4ADD"/>
    <w:rsid w:val="006C54A8"/>
    <w:rsid w:val="006C62D3"/>
    <w:rsid w:val="006C7EE7"/>
    <w:rsid w:val="006D068F"/>
    <w:rsid w:val="006D1E56"/>
    <w:rsid w:val="006D612F"/>
    <w:rsid w:val="006D700E"/>
    <w:rsid w:val="006D7FCE"/>
    <w:rsid w:val="006E04EF"/>
    <w:rsid w:val="006E0F2E"/>
    <w:rsid w:val="006E1EA4"/>
    <w:rsid w:val="006E23CB"/>
    <w:rsid w:val="006E26EF"/>
    <w:rsid w:val="006E36BD"/>
    <w:rsid w:val="006E6145"/>
    <w:rsid w:val="006E6194"/>
    <w:rsid w:val="006E6EF3"/>
    <w:rsid w:val="006E7035"/>
    <w:rsid w:val="006E7810"/>
    <w:rsid w:val="006F1174"/>
    <w:rsid w:val="006F11BE"/>
    <w:rsid w:val="006F1DAC"/>
    <w:rsid w:val="006F777A"/>
    <w:rsid w:val="006F790B"/>
    <w:rsid w:val="007004AE"/>
    <w:rsid w:val="00700ED2"/>
    <w:rsid w:val="007022AD"/>
    <w:rsid w:val="00703B01"/>
    <w:rsid w:val="0070626F"/>
    <w:rsid w:val="007062B2"/>
    <w:rsid w:val="00711623"/>
    <w:rsid w:val="00714289"/>
    <w:rsid w:val="00715398"/>
    <w:rsid w:val="00715DC3"/>
    <w:rsid w:val="007163EF"/>
    <w:rsid w:val="0071724F"/>
    <w:rsid w:val="00720D4C"/>
    <w:rsid w:val="00721A9C"/>
    <w:rsid w:val="00722681"/>
    <w:rsid w:val="00722851"/>
    <w:rsid w:val="00723217"/>
    <w:rsid w:val="00723A4E"/>
    <w:rsid w:val="00723D25"/>
    <w:rsid w:val="00725C7D"/>
    <w:rsid w:val="00725EB3"/>
    <w:rsid w:val="007261B7"/>
    <w:rsid w:val="007261C0"/>
    <w:rsid w:val="00726AE5"/>
    <w:rsid w:val="007276CE"/>
    <w:rsid w:val="00730735"/>
    <w:rsid w:val="00734A0E"/>
    <w:rsid w:val="00735836"/>
    <w:rsid w:val="00735DD1"/>
    <w:rsid w:val="00743B89"/>
    <w:rsid w:val="007476E3"/>
    <w:rsid w:val="00751076"/>
    <w:rsid w:val="00754C37"/>
    <w:rsid w:val="00756322"/>
    <w:rsid w:val="00756C59"/>
    <w:rsid w:val="0075741D"/>
    <w:rsid w:val="007575B9"/>
    <w:rsid w:val="007602BB"/>
    <w:rsid w:val="0076045C"/>
    <w:rsid w:val="007610FF"/>
    <w:rsid w:val="00761784"/>
    <w:rsid w:val="00762269"/>
    <w:rsid w:val="0076232A"/>
    <w:rsid w:val="0076348C"/>
    <w:rsid w:val="007647C2"/>
    <w:rsid w:val="00766731"/>
    <w:rsid w:val="0076673F"/>
    <w:rsid w:val="00766D9D"/>
    <w:rsid w:val="00767602"/>
    <w:rsid w:val="00770917"/>
    <w:rsid w:val="00770A5E"/>
    <w:rsid w:val="00770B4B"/>
    <w:rsid w:val="00771823"/>
    <w:rsid w:val="0077253B"/>
    <w:rsid w:val="0077354D"/>
    <w:rsid w:val="007740A1"/>
    <w:rsid w:val="00774D93"/>
    <w:rsid w:val="00775C91"/>
    <w:rsid w:val="007762DF"/>
    <w:rsid w:val="00776418"/>
    <w:rsid w:val="007823D9"/>
    <w:rsid w:val="00782BE1"/>
    <w:rsid w:val="00782FB5"/>
    <w:rsid w:val="00786888"/>
    <w:rsid w:val="00786D2A"/>
    <w:rsid w:val="00790A72"/>
    <w:rsid w:val="00790C87"/>
    <w:rsid w:val="00790EFE"/>
    <w:rsid w:val="00791F04"/>
    <w:rsid w:val="007931E8"/>
    <w:rsid w:val="00794884"/>
    <w:rsid w:val="007948A5"/>
    <w:rsid w:val="00795849"/>
    <w:rsid w:val="007A049D"/>
    <w:rsid w:val="007A24F3"/>
    <w:rsid w:val="007A4C1D"/>
    <w:rsid w:val="007A4FC1"/>
    <w:rsid w:val="007A7684"/>
    <w:rsid w:val="007B0481"/>
    <w:rsid w:val="007B0C50"/>
    <w:rsid w:val="007B1000"/>
    <w:rsid w:val="007B15DF"/>
    <w:rsid w:val="007B23D3"/>
    <w:rsid w:val="007B5A36"/>
    <w:rsid w:val="007B5DEF"/>
    <w:rsid w:val="007B6291"/>
    <w:rsid w:val="007B7975"/>
    <w:rsid w:val="007C2E40"/>
    <w:rsid w:val="007C31A7"/>
    <w:rsid w:val="007C4B61"/>
    <w:rsid w:val="007C4BB2"/>
    <w:rsid w:val="007C6426"/>
    <w:rsid w:val="007C706D"/>
    <w:rsid w:val="007D68ED"/>
    <w:rsid w:val="007E106F"/>
    <w:rsid w:val="007E70CF"/>
    <w:rsid w:val="007F212B"/>
    <w:rsid w:val="007F2773"/>
    <w:rsid w:val="007F6743"/>
    <w:rsid w:val="007F674D"/>
    <w:rsid w:val="007F6BCB"/>
    <w:rsid w:val="0080095D"/>
    <w:rsid w:val="00801F89"/>
    <w:rsid w:val="00802807"/>
    <w:rsid w:val="00802B27"/>
    <w:rsid w:val="00802CF5"/>
    <w:rsid w:val="008041B7"/>
    <w:rsid w:val="00806511"/>
    <w:rsid w:val="00806D5B"/>
    <w:rsid w:val="008123B7"/>
    <w:rsid w:val="00822D56"/>
    <w:rsid w:val="00825E4C"/>
    <w:rsid w:val="00830F41"/>
    <w:rsid w:val="00833607"/>
    <w:rsid w:val="00833BDB"/>
    <w:rsid w:val="0083500B"/>
    <w:rsid w:val="0083506F"/>
    <w:rsid w:val="00835E3C"/>
    <w:rsid w:val="008362E2"/>
    <w:rsid w:val="00836EAD"/>
    <w:rsid w:val="00840116"/>
    <w:rsid w:val="00840836"/>
    <w:rsid w:val="00841031"/>
    <w:rsid w:val="0084280F"/>
    <w:rsid w:val="008429C5"/>
    <w:rsid w:val="0084538F"/>
    <w:rsid w:val="008466B3"/>
    <w:rsid w:val="00850C12"/>
    <w:rsid w:val="0085393F"/>
    <w:rsid w:val="0085457C"/>
    <w:rsid w:val="008571DB"/>
    <w:rsid w:val="00860C67"/>
    <w:rsid w:val="00861273"/>
    <w:rsid w:val="0086579D"/>
    <w:rsid w:val="008704AB"/>
    <w:rsid w:val="008722EF"/>
    <w:rsid w:val="0087277C"/>
    <w:rsid w:val="008766D2"/>
    <w:rsid w:val="008773B8"/>
    <w:rsid w:val="00877F69"/>
    <w:rsid w:val="008818CC"/>
    <w:rsid w:val="008821D2"/>
    <w:rsid w:val="00885D17"/>
    <w:rsid w:val="00887C3D"/>
    <w:rsid w:val="0089071E"/>
    <w:rsid w:val="00892545"/>
    <w:rsid w:val="0089262B"/>
    <w:rsid w:val="008936A7"/>
    <w:rsid w:val="008942F6"/>
    <w:rsid w:val="008945CF"/>
    <w:rsid w:val="00894AD5"/>
    <w:rsid w:val="008950A2"/>
    <w:rsid w:val="008956D2"/>
    <w:rsid w:val="00897921"/>
    <w:rsid w:val="00897C0B"/>
    <w:rsid w:val="008A12E4"/>
    <w:rsid w:val="008A2F66"/>
    <w:rsid w:val="008A3942"/>
    <w:rsid w:val="008B0E1E"/>
    <w:rsid w:val="008B249E"/>
    <w:rsid w:val="008B3000"/>
    <w:rsid w:val="008B6EFF"/>
    <w:rsid w:val="008C18D3"/>
    <w:rsid w:val="008C1E7C"/>
    <w:rsid w:val="008C35E0"/>
    <w:rsid w:val="008C7725"/>
    <w:rsid w:val="008D0852"/>
    <w:rsid w:val="008D097B"/>
    <w:rsid w:val="008D3AED"/>
    <w:rsid w:val="008D3C75"/>
    <w:rsid w:val="008D5BCC"/>
    <w:rsid w:val="008D5FB3"/>
    <w:rsid w:val="008E043E"/>
    <w:rsid w:val="008E1CAC"/>
    <w:rsid w:val="008E26BF"/>
    <w:rsid w:val="008E378F"/>
    <w:rsid w:val="008E3800"/>
    <w:rsid w:val="008E5433"/>
    <w:rsid w:val="008E56A1"/>
    <w:rsid w:val="008F1973"/>
    <w:rsid w:val="008F28D6"/>
    <w:rsid w:val="008F2B7E"/>
    <w:rsid w:val="008F35C2"/>
    <w:rsid w:val="008F5CF8"/>
    <w:rsid w:val="008F6DFA"/>
    <w:rsid w:val="008F7350"/>
    <w:rsid w:val="00900F68"/>
    <w:rsid w:val="00902583"/>
    <w:rsid w:val="00905799"/>
    <w:rsid w:val="009058D0"/>
    <w:rsid w:val="00905CF5"/>
    <w:rsid w:val="0090607D"/>
    <w:rsid w:val="0090615F"/>
    <w:rsid w:val="009074CB"/>
    <w:rsid w:val="00907C83"/>
    <w:rsid w:val="00911D4C"/>
    <w:rsid w:val="00912857"/>
    <w:rsid w:val="009141B6"/>
    <w:rsid w:val="009148E9"/>
    <w:rsid w:val="00915134"/>
    <w:rsid w:val="00917EFE"/>
    <w:rsid w:val="009229D8"/>
    <w:rsid w:val="00925BC2"/>
    <w:rsid w:val="009260D6"/>
    <w:rsid w:val="00926C56"/>
    <w:rsid w:val="00927816"/>
    <w:rsid w:val="0093103C"/>
    <w:rsid w:val="009313F6"/>
    <w:rsid w:val="00931ED3"/>
    <w:rsid w:val="00932368"/>
    <w:rsid w:val="0093442D"/>
    <w:rsid w:val="009356C1"/>
    <w:rsid w:val="00936002"/>
    <w:rsid w:val="00940BC2"/>
    <w:rsid w:val="00941F91"/>
    <w:rsid w:val="00942962"/>
    <w:rsid w:val="00945442"/>
    <w:rsid w:val="009467A5"/>
    <w:rsid w:val="00947153"/>
    <w:rsid w:val="009472C0"/>
    <w:rsid w:val="00950951"/>
    <w:rsid w:val="00950972"/>
    <w:rsid w:val="00951E96"/>
    <w:rsid w:val="00956009"/>
    <w:rsid w:val="0095786C"/>
    <w:rsid w:val="00961F5F"/>
    <w:rsid w:val="009624AC"/>
    <w:rsid w:val="009624B9"/>
    <w:rsid w:val="00963439"/>
    <w:rsid w:val="0096362A"/>
    <w:rsid w:val="0096612B"/>
    <w:rsid w:val="00966D5E"/>
    <w:rsid w:val="009704AD"/>
    <w:rsid w:val="00972437"/>
    <w:rsid w:val="00977101"/>
    <w:rsid w:val="00977882"/>
    <w:rsid w:val="00977C65"/>
    <w:rsid w:val="00980C2E"/>
    <w:rsid w:val="0098297B"/>
    <w:rsid w:val="009833A6"/>
    <w:rsid w:val="00983400"/>
    <w:rsid w:val="009841C5"/>
    <w:rsid w:val="009863AE"/>
    <w:rsid w:val="00987A9F"/>
    <w:rsid w:val="009903FE"/>
    <w:rsid w:val="0099121C"/>
    <w:rsid w:val="009936F7"/>
    <w:rsid w:val="00993D0D"/>
    <w:rsid w:val="00997311"/>
    <w:rsid w:val="009A17AB"/>
    <w:rsid w:val="009A2A55"/>
    <w:rsid w:val="009A3122"/>
    <w:rsid w:val="009A34B0"/>
    <w:rsid w:val="009A3C90"/>
    <w:rsid w:val="009A4944"/>
    <w:rsid w:val="009A52A8"/>
    <w:rsid w:val="009A5971"/>
    <w:rsid w:val="009B246A"/>
    <w:rsid w:val="009B26E8"/>
    <w:rsid w:val="009B28EA"/>
    <w:rsid w:val="009B4EB8"/>
    <w:rsid w:val="009B62A9"/>
    <w:rsid w:val="009B656B"/>
    <w:rsid w:val="009B7830"/>
    <w:rsid w:val="009B789E"/>
    <w:rsid w:val="009C02A8"/>
    <w:rsid w:val="009C1182"/>
    <w:rsid w:val="009C17BB"/>
    <w:rsid w:val="009D2422"/>
    <w:rsid w:val="009D2C13"/>
    <w:rsid w:val="009D5737"/>
    <w:rsid w:val="009D6787"/>
    <w:rsid w:val="009D6E67"/>
    <w:rsid w:val="009E2750"/>
    <w:rsid w:val="009E372F"/>
    <w:rsid w:val="009E3E04"/>
    <w:rsid w:val="009E3F36"/>
    <w:rsid w:val="009E4385"/>
    <w:rsid w:val="009E779D"/>
    <w:rsid w:val="009F0A42"/>
    <w:rsid w:val="009F214F"/>
    <w:rsid w:val="009F2C65"/>
    <w:rsid w:val="009F2E0F"/>
    <w:rsid w:val="009F3ED1"/>
    <w:rsid w:val="009F6DA9"/>
    <w:rsid w:val="00A013CE"/>
    <w:rsid w:val="00A013F1"/>
    <w:rsid w:val="00A02443"/>
    <w:rsid w:val="00A03320"/>
    <w:rsid w:val="00A04789"/>
    <w:rsid w:val="00A05685"/>
    <w:rsid w:val="00A05AE4"/>
    <w:rsid w:val="00A06438"/>
    <w:rsid w:val="00A077CA"/>
    <w:rsid w:val="00A078A7"/>
    <w:rsid w:val="00A07901"/>
    <w:rsid w:val="00A108CA"/>
    <w:rsid w:val="00A10D2A"/>
    <w:rsid w:val="00A121CB"/>
    <w:rsid w:val="00A12424"/>
    <w:rsid w:val="00A131BD"/>
    <w:rsid w:val="00A1489E"/>
    <w:rsid w:val="00A16EBE"/>
    <w:rsid w:val="00A22C17"/>
    <w:rsid w:val="00A23214"/>
    <w:rsid w:val="00A24649"/>
    <w:rsid w:val="00A2509D"/>
    <w:rsid w:val="00A25487"/>
    <w:rsid w:val="00A26703"/>
    <w:rsid w:val="00A270BF"/>
    <w:rsid w:val="00A31656"/>
    <w:rsid w:val="00A3205D"/>
    <w:rsid w:val="00A3363B"/>
    <w:rsid w:val="00A340A3"/>
    <w:rsid w:val="00A3606E"/>
    <w:rsid w:val="00A362D1"/>
    <w:rsid w:val="00A36A38"/>
    <w:rsid w:val="00A36A40"/>
    <w:rsid w:val="00A37410"/>
    <w:rsid w:val="00A40FB5"/>
    <w:rsid w:val="00A4364E"/>
    <w:rsid w:val="00A44B05"/>
    <w:rsid w:val="00A44B36"/>
    <w:rsid w:val="00A47CF3"/>
    <w:rsid w:val="00A52FA2"/>
    <w:rsid w:val="00A537FA"/>
    <w:rsid w:val="00A6015F"/>
    <w:rsid w:val="00A61CB1"/>
    <w:rsid w:val="00A63788"/>
    <w:rsid w:val="00A64BFE"/>
    <w:rsid w:val="00A703C3"/>
    <w:rsid w:val="00A739C0"/>
    <w:rsid w:val="00A74AB3"/>
    <w:rsid w:val="00A77E62"/>
    <w:rsid w:val="00A806CF"/>
    <w:rsid w:val="00A82120"/>
    <w:rsid w:val="00A828E3"/>
    <w:rsid w:val="00A832F8"/>
    <w:rsid w:val="00A8353D"/>
    <w:rsid w:val="00A84EF5"/>
    <w:rsid w:val="00A85EA5"/>
    <w:rsid w:val="00A86D4E"/>
    <w:rsid w:val="00A87C88"/>
    <w:rsid w:val="00A9125D"/>
    <w:rsid w:val="00A95EDA"/>
    <w:rsid w:val="00A9688F"/>
    <w:rsid w:val="00A96AFC"/>
    <w:rsid w:val="00A970BF"/>
    <w:rsid w:val="00A97D19"/>
    <w:rsid w:val="00AA1F00"/>
    <w:rsid w:val="00AA1F18"/>
    <w:rsid w:val="00AA4ACC"/>
    <w:rsid w:val="00AA6F33"/>
    <w:rsid w:val="00AB0253"/>
    <w:rsid w:val="00AB2EA1"/>
    <w:rsid w:val="00AB4F32"/>
    <w:rsid w:val="00AC0674"/>
    <w:rsid w:val="00AC0A52"/>
    <w:rsid w:val="00AC1761"/>
    <w:rsid w:val="00AC3721"/>
    <w:rsid w:val="00AC6069"/>
    <w:rsid w:val="00AC60C7"/>
    <w:rsid w:val="00AC6513"/>
    <w:rsid w:val="00AC6EDD"/>
    <w:rsid w:val="00AD08DC"/>
    <w:rsid w:val="00AD0BE7"/>
    <w:rsid w:val="00AD0E03"/>
    <w:rsid w:val="00AD172D"/>
    <w:rsid w:val="00AD1A7B"/>
    <w:rsid w:val="00AD1BB1"/>
    <w:rsid w:val="00AD529C"/>
    <w:rsid w:val="00AD568C"/>
    <w:rsid w:val="00AD623D"/>
    <w:rsid w:val="00AE0502"/>
    <w:rsid w:val="00AE0D41"/>
    <w:rsid w:val="00AE25EA"/>
    <w:rsid w:val="00AE2BD1"/>
    <w:rsid w:val="00AE528B"/>
    <w:rsid w:val="00AE5303"/>
    <w:rsid w:val="00AE5E57"/>
    <w:rsid w:val="00AF2304"/>
    <w:rsid w:val="00AF3E37"/>
    <w:rsid w:val="00AF40F7"/>
    <w:rsid w:val="00AF44D0"/>
    <w:rsid w:val="00AF4DF3"/>
    <w:rsid w:val="00AF6228"/>
    <w:rsid w:val="00AF6D38"/>
    <w:rsid w:val="00AF786C"/>
    <w:rsid w:val="00B019EC"/>
    <w:rsid w:val="00B03B0B"/>
    <w:rsid w:val="00B03DBF"/>
    <w:rsid w:val="00B03E0B"/>
    <w:rsid w:val="00B06C03"/>
    <w:rsid w:val="00B07362"/>
    <w:rsid w:val="00B07681"/>
    <w:rsid w:val="00B11358"/>
    <w:rsid w:val="00B13D5C"/>
    <w:rsid w:val="00B1414B"/>
    <w:rsid w:val="00B14AE1"/>
    <w:rsid w:val="00B16B88"/>
    <w:rsid w:val="00B24E9F"/>
    <w:rsid w:val="00B25311"/>
    <w:rsid w:val="00B25497"/>
    <w:rsid w:val="00B3072E"/>
    <w:rsid w:val="00B32E7C"/>
    <w:rsid w:val="00B35A03"/>
    <w:rsid w:val="00B37FE8"/>
    <w:rsid w:val="00B40AE0"/>
    <w:rsid w:val="00B41874"/>
    <w:rsid w:val="00B4795D"/>
    <w:rsid w:val="00B50408"/>
    <w:rsid w:val="00B517EE"/>
    <w:rsid w:val="00B54F78"/>
    <w:rsid w:val="00B56544"/>
    <w:rsid w:val="00B56896"/>
    <w:rsid w:val="00B56B6B"/>
    <w:rsid w:val="00B57483"/>
    <w:rsid w:val="00B57E00"/>
    <w:rsid w:val="00B609D9"/>
    <w:rsid w:val="00B61270"/>
    <w:rsid w:val="00B622A1"/>
    <w:rsid w:val="00B62EEA"/>
    <w:rsid w:val="00B6392A"/>
    <w:rsid w:val="00B6715A"/>
    <w:rsid w:val="00B67909"/>
    <w:rsid w:val="00B715E3"/>
    <w:rsid w:val="00B72F39"/>
    <w:rsid w:val="00B86932"/>
    <w:rsid w:val="00B8717B"/>
    <w:rsid w:val="00B90D7C"/>
    <w:rsid w:val="00B92C25"/>
    <w:rsid w:val="00B92D7B"/>
    <w:rsid w:val="00B95C71"/>
    <w:rsid w:val="00B9698E"/>
    <w:rsid w:val="00BA09D9"/>
    <w:rsid w:val="00BA0BD5"/>
    <w:rsid w:val="00BA1ECF"/>
    <w:rsid w:val="00BA214A"/>
    <w:rsid w:val="00BA2365"/>
    <w:rsid w:val="00BA58C5"/>
    <w:rsid w:val="00BA6760"/>
    <w:rsid w:val="00BB08B2"/>
    <w:rsid w:val="00BB0B01"/>
    <w:rsid w:val="00BB15D4"/>
    <w:rsid w:val="00BB24D9"/>
    <w:rsid w:val="00BB322D"/>
    <w:rsid w:val="00BB3F55"/>
    <w:rsid w:val="00BB5794"/>
    <w:rsid w:val="00BB79A8"/>
    <w:rsid w:val="00BC486A"/>
    <w:rsid w:val="00BC4BCE"/>
    <w:rsid w:val="00BC510E"/>
    <w:rsid w:val="00BC5214"/>
    <w:rsid w:val="00BC5D6B"/>
    <w:rsid w:val="00BC6E6B"/>
    <w:rsid w:val="00BC7491"/>
    <w:rsid w:val="00BD357F"/>
    <w:rsid w:val="00BD3BE9"/>
    <w:rsid w:val="00BD4D9C"/>
    <w:rsid w:val="00BD57DF"/>
    <w:rsid w:val="00BD6289"/>
    <w:rsid w:val="00BE3091"/>
    <w:rsid w:val="00BE3A6F"/>
    <w:rsid w:val="00BE3BAD"/>
    <w:rsid w:val="00BF096E"/>
    <w:rsid w:val="00BF4CBC"/>
    <w:rsid w:val="00BF519A"/>
    <w:rsid w:val="00BF633F"/>
    <w:rsid w:val="00BF6782"/>
    <w:rsid w:val="00C00030"/>
    <w:rsid w:val="00C00CFE"/>
    <w:rsid w:val="00C03B4A"/>
    <w:rsid w:val="00C03D3A"/>
    <w:rsid w:val="00C03F0D"/>
    <w:rsid w:val="00C06BD7"/>
    <w:rsid w:val="00C072E8"/>
    <w:rsid w:val="00C07676"/>
    <w:rsid w:val="00C07F50"/>
    <w:rsid w:val="00C1168F"/>
    <w:rsid w:val="00C12AD2"/>
    <w:rsid w:val="00C13918"/>
    <w:rsid w:val="00C14A40"/>
    <w:rsid w:val="00C15E71"/>
    <w:rsid w:val="00C1704F"/>
    <w:rsid w:val="00C172BE"/>
    <w:rsid w:val="00C17EFA"/>
    <w:rsid w:val="00C202B8"/>
    <w:rsid w:val="00C21C7D"/>
    <w:rsid w:val="00C222A8"/>
    <w:rsid w:val="00C2451B"/>
    <w:rsid w:val="00C2497C"/>
    <w:rsid w:val="00C27240"/>
    <w:rsid w:val="00C301C2"/>
    <w:rsid w:val="00C305D0"/>
    <w:rsid w:val="00C30C36"/>
    <w:rsid w:val="00C3128A"/>
    <w:rsid w:val="00C3267E"/>
    <w:rsid w:val="00C32AEE"/>
    <w:rsid w:val="00C34B05"/>
    <w:rsid w:val="00C3526F"/>
    <w:rsid w:val="00C40B6D"/>
    <w:rsid w:val="00C42CDC"/>
    <w:rsid w:val="00C44C5C"/>
    <w:rsid w:val="00C459A4"/>
    <w:rsid w:val="00C45EDF"/>
    <w:rsid w:val="00C46183"/>
    <w:rsid w:val="00C46545"/>
    <w:rsid w:val="00C47F45"/>
    <w:rsid w:val="00C52435"/>
    <w:rsid w:val="00C52B18"/>
    <w:rsid w:val="00C52EE7"/>
    <w:rsid w:val="00C5324F"/>
    <w:rsid w:val="00C55434"/>
    <w:rsid w:val="00C56182"/>
    <w:rsid w:val="00C562F7"/>
    <w:rsid w:val="00C565B0"/>
    <w:rsid w:val="00C57560"/>
    <w:rsid w:val="00C620F5"/>
    <w:rsid w:val="00C63784"/>
    <w:rsid w:val="00C64817"/>
    <w:rsid w:val="00C650F3"/>
    <w:rsid w:val="00C7173D"/>
    <w:rsid w:val="00C71CF3"/>
    <w:rsid w:val="00C74C68"/>
    <w:rsid w:val="00C75508"/>
    <w:rsid w:val="00C75D7A"/>
    <w:rsid w:val="00C762D6"/>
    <w:rsid w:val="00C76EB0"/>
    <w:rsid w:val="00C77C25"/>
    <w:rsid w:val="00C77D08"/>
    <w:rsid w:val="00C804A5"/>
    <w:rsid w:val="00C81642"/>
    <w:rsid w:val="00C82639"/>
    <w:rsid w:val="00C82877"/>
    <w:rsid w:val="00C82CC5"/>
    <w:rsid w:val="00C8360C"/>
    <w:rsid w:val="00C87779"/>
    <w:rsid w:val="00C90C55"/>
    <w:rsid w:val="00C92758"/>
    <w:rsid w:val="00C95C49"/>
    <w:rsid w:val="00CA0094"/>
    <w:rsid w:val="00CA18F4"/>
    <w:rsid w:val="00CA5969"/>
    <w:rsid w:val="00CA62D7"/>
    <w:rsid w:val="00CA6684"/>
    <w:rsid w:val="00CA696E"/>
    <w:rsid w:val="00CA76E0"/>
    <w:rsid w:val="00CB0F7E"/>
    <w:rsid w:val="00CB1799"/>
    <w:rsid w:val="00CB3E22"/>
    <w:rsid w:val="00CB6954"/>
    <w:rsid w:val="00CC0FC7"/>
    <w:rsid w:val="00CC143D"/>
    <w:rsid w:val="00CC2860"/>
    <w:rsid w:val="00CC30B2"/>
    <w:rsid w:val="00CC4361"/>
    <w:rsid w:val="00CC4AAE"/>
    <w:rsid w:val="00CC707A"/>
    <w:rsid w:val="00CD0D6A"/>
    <w:rsid w:val="00CD3200"/>
    <w:rsid w:val="00CD3B19"/>
    <w:rsid w:val="00CD47E6"/>
    <w:rsid w:val="00CD5FBA"/>
    <w:rsid w:val="00CE0D98"/>
    <w:rsid w:val="00CE0F89"/>
    <w:rsid w:val="00CE1D90"/>
    <w:rsid w:val="00CE1E1D"/>
    <w:rsid w:val="00CE2DA2"/>
    <w:rsid w:val="00CE4FC3"/>
    <w:rsid w:val="00CE6DAF"/>
    <w:rsid w:val="00CF3846"/>
    <w:rsid w:val="00CF715E"/>
    <w:rsid w:val="00CF72CE"/>
    <w:rsid w:val="00D0273D"/>
    <w:rsid w:val="00D034C9"/>
    <w:rsid w:val="00D04318"/>
    <w:rsid w:val="00D04BE0"/>
    <w:rsid w:val="00D056FB"/>
    <w:rsid w:val="00D05E25"/>
    <w:rsid w:val="00D06436"/>
    <w:rsid w:val="00D06F93"/>
    <w:rsid w:val="00D10061"/>
    <w:rsid w:val="00D103CB"/>
    <w:rsid w:val="00D10489"/>
    <w:rsid w:val="00D125FB"/>
    <w:rsid w:val="00D12FB1"/>
    <w:rsid w:val="00D134C9"/>
    <w:rsid w:val="00D14C63"/>
    <w:rsid w:val="00D1504F"/>
    <w:rsid w:val="00D15421"/>
    <w:rsid w:val="00D1557B"/>
    <w:rsid w:val="00D17035"/>
    <w:rsid w:val="00D1785C"/>
    <w:rsid w:val="00D20C01"/>
    <w:rsid w:val="00D210C8"/>
    <w:rsid w:val="00D2122D"/>
    <w:rsid w:val="00D21907"/>
    <w:rsid w:val="00D21998"/>
    <w:rsid w:val="00D21A1D"/>
    <w:rsid w:val="00D222CE"/>
    <w:rsid w:val="00D24869"/>
    <w:rsid w:val="00D30754"/>
    <w:rsid w:val="00D31D1E"/>
    <w:rsid w:val="00D3206C"/>
    <w:rsid w:val="00D333DE"/>
    <w:rsid w:val="00D35FBF"/>
    <w:rsid w:val="00D37006"/>
    <w:rsid w:val="00D401D5"/>
    <w:rsid w:val="00D40390"/>
    <w:rsid w:val="00D41284"/>
    <w:rsid w:val="00D41F00"/>
    <w:rsid w:val="00D439EE"/>
    <w:rsid w:val="00D43E2F"/>
    <w:rsid w:val="00D469CC"/>
    <w:rsid w:val="00D519A4"/>
    <w:rsid w:val="00D53339"/>
    <w:rsid w:val="00D53612"/>
    <w:rsid w:val="00D54195"/>
    <w:rsid w:val="00D54A7F"/>
    <w:rsid w:val="00D55380"/>
    <w:rsid w:val="00D562C0"/>
    <w:rsid w:val="00D57E01"/>
    <w:rsid w:val="00D60AD4"/>
    <w:rsid w:val="00D61503"/>
    <w:rsid w:val="00D6216C"/>
    <w:rsid w:val="00D63239"/>
    <w:rsid w:val="00D63325"/>
    <w:rsid w:val="00D63C8F"/>
    <w:rsid w:val="00D64290"/>
    <w:rsid w:val="00D64BE1"/>
    <w:rsid w:val="00D67099"/>
    <w:rsid w:val="00D67B4F"/>
    <w:rsid w:val="00D71C7A"/>
    <w:rsid w:val="00D72A74"/>
    <w:rsid w:val="00D73F51"/>
    <w:rsid w:val="00D74404"/>
    <w:rsid w:val="00D768B6"/>
    <w:rsid w:val="00D76C2D"/>
    <w:rsid w:val="00D774B1"/>
    <w:rsid w:val="00D77FB6"/>
    <w:rsid w:val="00D839BF"/>
    <w:rsid w:val="00D84489"/>
    <w:rsid w:val="00D84F7F"/>
    <w:rsid w:val="00D860DD"/>
    <w:rsid w:val="00D8671B"/>
    <w:rsid w:val="00D91101"/>
    <w:rsid w:val="00D920C4"/>
    <w:rsid w:val="00D938F5"/>
    <w:rsid w:val="00D949B9"/>
    <w:rsid w:val="00D95E38"/>
    <w:rsid w:val="00D96294"/>
    <w:rsid w:val="00D977D1"/>
    <w:rsid w:val="00DA13BC"/>
    <w:rsid w:val="00DA1950"/>
    <w:rsid w:val="00DA38DB"/>
    <w:rsid w:val="00DA3F51"/>
    <w:rsid w:val="00DA468F"/>
    <w:rsid w:val="00DA56AD"/>
    <w:rsid w:val="00DA68E9"/>
    <w:rsid w:val="00DB27EF"/>
    <w:rsid w:val="00DB35C6"/>
    <w:rsid w:val="00DB49F8"/>
    <w:rsid w:val="00DB75F8"/>
    <w:rsid w:val="00DC165C"/>
    <w:rsid w:val="00DC1D2A"/>
    <w:rsid w:val="00DC40B2"/>
    <w:rsid w:val="00DC687A"/>
    <w:rsid w:val="00DC7904"/>
    <w:rsid w:val="00DD065B"/>
    <w:rsid w:val="00DD16F9"/>
    <w:rsid w:val="00DD459F"/>
    <w:rsid w:val="00DD6C98"/>
    <w:rsid w:val="00DD6CAB"/>
    <w:rsid w:val="00DE06AE"/>
    <w:rsid w:val="00DE0D08"/>
    <w:rsid w:val="00DE0D0C"/>
    <w:rsid w:val="00DE0DA2"/>
    <w:rsid w:val="00DE1B5A"/>
    <w:rsid w:val="00DE1E84"/>
    <w:rsid w:val="00DE2AD6"/>
    <w:rsid w:val="00DE3BC9"/>
    <w:rsid w:val="00DE4033"/>
    <w:rsid w:val="00DE491F"/>
    <w:rsid w:val="00DE4C05"/>
    <w:rsid w:val="00DE5E86"/>
    <w:rsid w:val="00DE7210"/>
    <w:rsid w:val="00DF1BE0"/>
    <w:rsid w:val="00DF25B9"/>
    <w:rsid w:val="00DF289A"/>
    <w:rsid w:val="00DF29C0"/>
    <w:rsid w:val="00DF3006"/>
    <w:rsid w:val="00DF3DF3"/>
    <w:rsid w:val="00DF5755"/>
    <w:rsid w:val="00DF6E89"/>
    <w:rsid w:val="00E00439"/>
    <w:rsid w:val="00E025C5"/>
    <w:rsid w:val="00E032A1"/>
    <w:rsid w:val="00E034CA"/>
    <w:rsid w:val="00E04AAB"/>
    <w:rsid w:val="00E0608A"/>
    <w:rsid w:val="00E0689F"/>
    <w:rsid w:val="00E07BFB"/>
    <w:rsid w:val="00E100F2"/>
    <w:rsid w:val="00E11500"/>
    <w:rsid w:val="00E118A1"/>
    <w:rsid w:val="00E12A99"/>
    <w:rsid w:val="00E15DE2"/>
    <w:rsid w:val="00E2037A"/>
    <w:rsid w:val="00E206D7"/>
    <w:rsid w:val="00E20D74"/>
    <w:rsid w:val="00E211CE"/>
    <w:rsid w:val="00E23F52"/>
    <w:rsid w:val="00E25CFF"/>
    <w:rsid w:val="00E26522"/>
    <w:rsid w:val="00E27416"/>
    <w:rsid w:val="00E27888"/>
    <w:rsid w:val="00E312A5"/>
    <w:rsid w:val="00E314F5"/>
    <w:rsid w:val="00E3219F"/>
    <w:rsid w:val="00E355A4"/>
    <w:rsid w:val="00E35BA8"/>
    <w:rsid w:val="00E36A84"/>
    <w:rsid w:val="00E36F74"/>
    <w:rsid w:val="00E375B8"/>
    <w:rsid w:val="00E411A7"/>
    <w:rsid w:val="00E417D9"/>
    <w:rsid w:val="00E4251A"/>
    <w:rsid w:val="00E5153C"/>
    <w:rsid w:val="00E51B86"/>
    <w:rsid w:val="00E56ABD"/>
    <w:rsid w:val="00E56EB0"/>
    <w:rsid w:val="00E61C09"/>
    <w:rsid w:val="00E62513"/>
    <w:rsid w:val="00E63A08"/>
    <w:rsid w:val="00E63BAF"/>
    <w:rsid w:val="00E63EF8"/>
    <w:rsid w:val="00E64033"/>
    <w:rsid w:val="00E65A56"/>
    <w:rsid w:val="00E66D1A"/>
    <w:rsid w:val="00E67347"/>
    <w:rsid w:val="00E73428"/>
    <w:rsid w:val="00E73D19"/>
    <w:rsid w:val="00E74183"/>
    <w:rsid w:val="00E75B0E"/>
    <w:rsid w:val="00E80923"/>
    <w:rsid w:val="00E81281"/>
    <w:rsid w:val="00E8279F"/>
    <w:rsid w:val="00E84569"/>
    <w:rsid w:val="00E853C1"/>
    <w:rsid w:val="00E85789"/>
    <w:rsid w:val="00E86711"/>
    <w:rsid w:val="00E86999"/>
    <w:rsid w:val="00E87E21"/>
    <w:rsid w:val="00E90106"/>
    <w:rsid w:val="00E9029C"/>
    <w:rsid w:val="00E90828"/>
    <w:rsid w:val="00E90BC9"/>
    <w:rsid w:val="00E90BD3"/>
    <w:rsid w:val="00E9165E"/>
    <w:rsid w:val="00E93127"/>
    <w:rsid w:val="00E9406D"/>
    <w:rsid w:val="00E949D0"/>
    <w:rsid w:val="00E9768E"/>
    <w:rsid w:val="00EA2BDA"/>
    <w:rsid w:val="00EA336C"/>
    <w:rsid w:val="00EA4882"/>
    <w:rsid w:val="00EA5544"/>
    <w:rsid w:val="00EA5ADE"/>
    <w:rsid w:val="00EB2C81"/>
    <w:rsid w:val="00EB2E4D"/>
    <w:rsid w:val="00EB3598"/>
    <w:rsid w:val="00EB3784"/>
    <w:rsid w:val="00EB544E"/>
    <w:rsid w:val="00EC0CEC"/>
    <w:rsid w:val="00EC1EA6"/>
    <w:rsid w:val="00EC60E5"/>
    <w:rsid w:val="00EC656D"/>
    <w:rsid w:val="00EC6D7C"/>
    <w:rsid w:val="00EC7A7F"/>
    <w:rsid w:val="00EC7E13"/>
    <w:rsid w:val="00ED0C8D"/>
    <w:rsid w:val="00ED1E18"/>
    <w:rsid w:val="00ED2DB1"/>
    <w:rsid w:val="00ED3B2B"/>
    <w:rsid w:val="00ED6AB4"/>
    <w:rsid w:val="00ED703F"/>
    <w:rsid w:val="00EE014E"/>
    <w:rsid w:val="00EE1D82"/>
    <w:rsid w:val="00EE2BAD"/>
    <w:rsid w:val="00EE3C72"/>
    <w:rsid w:val="00EE60F5"/>
    <w:rsid w:val="00EE6130"/>
    <w:rsid w:val="00EE79ED"/>
    <w:rsid w:val="00EF0F55"/>
    <w:rsid w:val="00EF133E"/>
    <w:rsid w:val="00EF1583"/>
    <w:rsid w:val="00EF1F84"/>
    <w:rsid w:val="00EF378B"/>
    <w:rsid w:val="00EF520A"/>
    <w:rsid w:val="00EF6E85"/>
    <w:rsid w:val="00EF7E23"/>
    <w:rsid w:val="00F0109D"/>
    <w:rsid w:val="00F011BC"/>
    <w:rsid w:val="00F0162C"/>
    <w:rsid w:val="00F01E48"/>
    <w:rsid w:val="00F02BE0"/>
    <w:rsid w:val="00F02DD5"/>
    <w:rsid w:val="00F03345"/>
    <w:rsid w:val="00F03EBA"/>
    <w:rsid w:val="00F05D85"/>
    <w:rsid w:val="00F07454"/>
    <w:rsid w:val="00F114C9"/>
    <w:rsid w:val="00F11FB1"/>
    <w:rsid w:val="00F159E9"/>
    <w:rsid w:val="00F1686D"/>
    <w:rsid w:val="00F20909"/>
    <w:rsid w:val="00F21629"/>
    <w:rsid w:val="00F22808"/>
    <w:rsid w:val="00F25449"/>
    <w:rsid w:val="00F25B1E"/>
    <w:rsid w:val="00F26CC0"/>
    <w:rsid w:val="00F3135A"/>
    <w:rsid w:val="00F3186A"/>
    <w:rsid w:val="00F32052"/>
    <w:rsid w:val="00F32B2B"/>
    <w:rsid w:val="00F32F7A"/>
    <w:rsid w:val="00F34738"/>
    <w:rsid w:val="00F35E56"/>
    <w:rsid w:val="00F37EE5"/>
    <w:rsid w:val="00F4251E"/>
    <w:rsid w:val="00F42F25"/>
    <w:rsid w:val="00F4635E"/>
    <w:rsid w:val="00F518AE"/>
    <w:rsid w:val="00F52158"/>
    <w:rsid w:val="00F52D28"/>
    <w:rsid w:val="00F54502"/>
    <w:rsid w:val="00F60096"/>
    <w:rsid w:val="00F605C8"/>
    <w:rsid w:val="00F664DA"/>
    <w:rsid w:val="00F70023"/>
    <w:rsid w:val="00F722DB"/>
    <w:rsid w:val="00F729AF"/>
    <w:rsid w:val="00F73CF2"/>
    <w:rsid w:val="00F76B6D"/>
    <w:rsid w:val="00F774A4"/>
    <w:rsid w:val="00F8030F"/>
    <w:rsid w:val="00F80F35"/>
    <w:rsid w:val="00F84889"/>
    <w:rsid w:val="00F85FA5"/>
    <w:rsid w:val="00F87F59"/>
    <w:rsid w:val="00F90332"/>
    <w:rsid w:val="00F92BE3"/>
    <w:rsid w:val="00F933E5"/>
    <w:rsid w:val="00F96CA5"/>
    <w:rsid w:val="00FA0688"/>
    <w:rsid w:val="00FA0B6F"/>
    <w:rsid w:val="00FA1567"/>
    <w:rsid w:val="00FA1AB6"/>
    <w:rsid w:val="00FA1C25"/>
    <w:rsid w:val="00FA28EF"/>
    <w:rsid w:val="00FA32C3"/>
    <w:rsid w:val="00FA3379"/>
    <w:rsid w:val="00FA4D1C"/>
    <w:rsid w:val="00FA6541"/>
    <w:rsid w:val="00FA6A5A"/>
    <w:rsid w:val="00FB0DC0"/>
    <w:rsid w:val="00FB19AE"/>
    <w:rsid w:val="00FB1A15"/>
    <w:rsid w:val="00FB2C6F"/>
    <w:rsid w:val="00FB48C9"/>
    <w:rsid w:val="00FB5D2D"/>
    <w:rsid w:val="00FC010B"/>
    <w:rsid w:val="00FC0E2A"/>
    <w:rsid w:val="00FC275C"/>
    <w:rsid w:val="00FC55AD"/>
    <w:rsid w:val="00FC754F"/>
    <w:rsid w:val="00FC7A62"/>
    <w:rsid w:val="00FC7BFF"/>
    <w:rsid w:val="00FD0062"/>
    <w:rsid w:val="00FD1E25"/>
    <w:rsid w:val="00FD2CD1"/>
    <w:rsid w:val="00FD3732"/>
    <w:rsid w:val="00FD3B04"/>
    <w:rsid w:val="00FD4FA7"/>
    <w:rsid w:val="00FE0A0A"/>
    <w:rsid w:val="00FE1E6B"/>
    <w:rsid w:val="00FE2B20"/>
    <w:rsid w:val="00FE54CA"/>
    <w:rsid w:val="00FE58A6"/>
    <w:rsid w:val="00FE5904"/>
    <w:rsid w:val="00FE66FE"/>
    <w:rsid w:val="00FE7889"/>
    <w:rsid w:val="00FE7E25"/>
    <w:rsid w:val="00FF02D6"/>
    <w:rsid w:val="00FF0C84"/>
    <w:rsid w:val="00FF18F5"/>
    <w:rsid w:val="00FF1E2C"/>
    <w:rsid w:val="00FF3C96"/>
    <w:rsid w:val="00FF48A1"/>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BFDBEF"/>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926689"/>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AE9DA1AE-F9B2-4DC1-A67D-1C843C4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418"/>
    <w:pPr>
      <w:spacing w:after="120"/>
    </w:pPr>
    <w:rPr>
      <w:rFonts w:cstheme="minorHAnsi"/>
      <w:sz w:val="24"/>
      <w:szCs w:val="24"/>
    </w:rPr>
  </w:style>
  <w:style w:type="paragraph" w:styleId="Titre1">
    <w:name w:val="heading 1"/>
    <w:basedOn w:val="Normal"/>
    <w:next w:val="Normal"/>
    <w:link w:val="Titre1Car"/>
    <w:uiPriority w:val="9"/>
    <w:qFormat/>
    <w:rsid w:val="005A474F"/>
    <w:pPr>
      <w:keepNext/>
      <w:keepLines/>
      <w:spacing w:before="400" w:line="240" w:lineRule="auto"/>
      <w:outlineLvl w:val="0"/>
    </w:pPr>
    <w:rPr>
      <w:rFonts w:eastAsiaTheme="majorEastAsia"/>
      <w:b/>
      <w:color w:val="003764"/>
      <w:sz w:val="40"/>
      <w:szCs w:val="40"/>
    </w:rPr>
  </w:style>
  <w:style w:type="paragraph" w:styleId="Titre2">
    <w:name w:val="heading 2"/>
    <w:basedOn w:val="Normal"/>
    <w:next w:val="Normal"/>
    <w:link w:val="Titre2C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rPr>
  </w:style>
  <w:style w:type="paragraph" w:styleId="Titre3">
    <w:name w:val="heading 3"/>
    <w:basedOn w:val="Normal"/>
    <w:next w:val="Normal"/>
    <w:link w:val="Titre3C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rPr>
  </w:style>
  <w:style w:type="paragraph" w:styleId="Titre4">
    <w:name w:val="heading 4"/>
    <w:basedOn w:val="Titre3"/>
    <w:next w:val="Normal"/>
    <w:link w:val="Titre4Car"/>
    <w:uiPriority w:val="9"/>
    <w:unhideWhenUsed/>
    <w:rsid w:val="001112F6"/>
    <w:pPr>
      <w:outlineLvl w:val="3"/>
    </w:pPr>
    <w:rPr>
      <w:rFonts w:asciiTheme="minorHAnsi" w:hAnsiTheme="minorHAnsi" w:cstheme="minorHAnsi"/>
      <w:sz w:val="26"/>
      <w:szCs w:val="26"/>
    </w:rPr>
  </w:style>
  <w:style w:type="paragraph" w:styleId="Titre5">
    <w:name w:val="heading 5"/>
    <w:basedOn w:val="Titre4"/>
    <w:next w:val="Normal"/>
    <w:link w:val="Titre5Car"/>
    <w:uiPriority w:val="9"/>
    <w:unhideWhenUsed/>
    <w:rsid w:val="00006EFF"/>
    <w:p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reCar">
    <w:name w:val="Titre Car"/>
    <w:basedOn w:val="Policepardfaut"/>
    <w:link w:val="Titr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re1Car">
    <w:name w:val="Titre 1 Car"/>
    <w:basedOn w:val="Policepardfaut"/>
    <w:link w:val="Titre1"/>
    <w:uiPriority w:val="9"/>
    <w:rsid w:val="005A474F"/>
    <w:rPr>
      <w:rFonts w:eastAsiaTheme="majorEastAsia" w:cstheme="minorHAnsi"/>
      <w:b/>
      <w:color w:val="003764"/>
      <w:sz w:val="40"/>
      <w:szCs w:val="40"/>
    </w:rPr>
  </w:style>
  <w:style w:type="paragraph" w:styleId="En-tte">
    <w:name w:val="header"/>
    <w:basedOn w:val="Normal"/>
    <w:link w:val="En-tteCar"/>
    <w:uiPriority w:val="99"/>
    <w:unhideWhenUsed/>
    <w:rsid w:val="00A77E62"/>
    <w:pPr>
      <w:tabs>
        <w:tab w:val="center" w:pos="4513"/>
        <w:tab w:val="right" w:pos="9026"/>
      </w:tabs>
      <w:spacing w:after="0" w:line="240" w:lineRule="auto"/>
    </w:pPr>
  </w:style>
  <w:style w:type="character" w:customStyle="1" w:styleId="En-tteCar">
    <w:name w:val="En-tête Car"/>
    <w:basedOn w:val="Policepardfaut"/>
    <w:link w:val="En-tte"/>
    <w:uiPriority w:val="99"/>
    <w:rsid w:val="00A77E62"/>
  </w:style>
  <w:style w:type="paragraph" w:styleId="Pieddepage">
    <w:name w:val="footer"/>
    <w:basedOn w:val="Normal"/>
    <w:link w:val="PieddepageCar"/>
    <w:uiPriority w:val="99"/>
    <w:unhideWhenUsed/>
    <w:rsid w:val="006A388C"/>
    <w:pPr>
      <w:tabs>
        <w:tab w:val="center" w:pos="4513"/>
        <w:tab w:val="right" w:pos="9026"/>
      </w:tabs>
      <w:spacing w:after="0" w:line="240" w:lineRule="auto"/>
    </w:pPr>
    <w:rPr>
      <w:sz w:val="14"/>
    </w:rPr>
  </w:style>
  <w:style w:type="character" w:customStyle="1" w:styleId="PieddepageCar">
    <w:name w:val="Pied de page Car"/>
    <w:basedOn w:val="Policepardfaut"/>
    <w:link w:val="Pieddepage"/>
    <w:uiPriority w:val="99"/>
    <w:rsid w:val="006A388C"/>
    <w:rPr>
      <w:rFonts w:ascii="Frutiger LT Com 45 Light" w:hAnsi="Frutiger LT Com 45 Light"/>
      <w:sz w:val="14"/>
    </w:rPr>
  </w:style>
  <w:style w:type="character" w:customStyle="1" w:styleId="Titre2Car">
    <w:name w:val="Titre 2 Car"/>
    <w:basedOn w:val="Policepardfaut"/>
    <w:link w:val="Titre2"/>
    <w:uiPriority w:val="9"/>
    <w:rsid w:val="001112F6"/>
    <w:rPr>
      <w:rFonts w:eastAsiaTheme="majorEastAsia" w:cstheme="minorHAnsi"/>
      <w:b/>
      <w:color w:val="003764"/>
      <w:sz w:val="36"/>
      <w:szCs w:val="36"/>
      <w:shd w:val="clear" w:color="auto" w:fill="FFFFFF"/>
    </w:rPr>
  </w:style>
  <w:style w:type="character" w:customStyle="1" w:styleId="Titre3Car">
    <w:name w:val="Titre 3 Car"/>
    <w:basedOn w:val="Policepardfaut"/>
    <w:link w:val="Titre3"/>
    <w:uiPriority w:val="9"/>
    <w:rsid w:val="00611264"/>
    <w:rPr>
      <w:rFonts w:ascii="Segoe UI" w:eastAsiaTheme="majorEastAsia" w:hAnsi="Segoe UI" w:cs="Segoe UI"/>
      <w:b/>
      <w:color w:val="003764"/>
      <w:sz w:val="28"/>
      <w:szCs w:val="28"/>
      <w:shd w:val="clear" w:color="auto" w:fill="FFFFFF"/>
    </w:rPr>
  </w:style>
  <w:style w:type="table" w:styleId="Grilledutableau">
    <w:name w:val="Table Grid"/>
    <w:basedOn w:val="Tableau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2C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2CB3"/>
    <w:rPr>
      <w:rFonts w:ascii="Segoe UI" w:hAnsi="Segoe UI" w:cs="Segoe UI"/>
      <w:sz w:val="18"/>
      <w:szCs w:val="18"/>
    </w:rPr>
  </w:style>
  <w:style w:type="table" w:customStyle="1" w:styleId="TableGridLight1">
    <w:name w:val="Table Grid Light1"/>
    <w:basedOn w:val="Tableau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au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Listenumros4">
    <w:name w:val="List Number 4"/>
    <w:basedOn w:val="Normal"/>
    <w:uiPriority w:val="99"/>
    <w:semiHidden/>
    <w:unhideWhenUsed/>
    <w:rsid w:val="00D04BE0"/>
    <w:pPr>
      <w:numPr>
        <w:numId w:val="1"/>
      </w:numPr>
      <w:ind w:left="1208" w:hanging="357"/>
      <w:contextualSpacing/>
    </w:pPr>
  </w:style>
  <w:style w:type="character" w:styleId="Lienhypertexte">
    <w:name w:val="Hyperlink"/>
    <w:basedOn w:val="Policepardfau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enumros">
    <w:name w:val="List Number"/>
    <w:basedOn w:val="Normal"/>
    <w:uiPriority w:val="99"/>
    <w:unhideWhenUsed/>
    <w:qFormat/>
    <w:rsid w:val="00D04BE0"/>
    <w:pPr>
      <w:numPr>
        <w:numId w:val="4"/>
      </w:numPr>
      <w:contextualSpacing/>
    </w:pPr>
  </w:style>
  <w:style w:type="paragraph" w:styleId="Listepuces">
    <w:name w:val="List Bullet"/>
    <w:basedOn w:val="Normal"/>
    <w:uiPriority w:val="99"/>
    <w:unhideWhenUsed/>
    <w:qFormat/>
    <w:rsid w:val="008429C5"/>
    <w:pPr>
      <w:numPr>
        <w:numId w:val="3"/>
      </w:numPr>
      <w:contextualSpacing/>
    </w:pPr>
  </w:style>
  <w:style w:type="paragraph" w:styleId="Listepuces2">
    <w:name w:val="List Bullet 2"/>
    <w:basedOn w:val="Normal"/>
    <w:uiPriority w:val="99"/>
    <w:unhideWhenUsed/>
    <w:rsid w:val="00192D2B"/>
    <w:pPr>
      <w:numPr>
        <w:ilvl w:val="1"/>
        <w:numId w:val="8"/>
      </w:numPr>
      <w:contextualSpacing/>
    </w:pPr>
  </w:style>
  <w:style w:type="paragraph" w:styleId="Listepuces3">
    <w:name w:val="List Bullet 3"/>
    <w:basedOn w:val="Normal"/>
    <w:uiPriority w:val="99"/>
    <w:unhideWhenUsed/>
    <w:rsid w:val="00192D2B"/>
    <w:pPr>
      <w:numPr>
        <w:ilvl w:val="2"/>
        <w:numId w:val="8"/>
      </w:numPr>
      <w:contextualSpacing/>
    </w:pPr>
  </w:style>
  <w:style w:type="paragraph" w:styleId="Listepuces4">
    <w:name w:val="List Bullet 4"/>
    <w:basedOn w:val="Normal"/>
    <w:uiPriority w:val="99"/>
    <w:unhideWhenUsed/>
    <w:rsid w:val="008429C5"/>
    <w:pPr>
      <w:numPr>
        <w:ilvl w:val="3"/>
        <w:numId w:val="8"/>
      </w:numPr>
      <w:contextualSpacing/>
    </w:pPr>
  </w:style>
  <w:style w:type="paragraph" w:styleId="Listepuces5">
    <w:name w:val="List Bullet 5"/>
    <w:basedOn w:val="Normal"/>
    <w:uiPriority w:val="99"/>
    <w:unhideWhenUsed/>
    <w:rsid w:val="008429C5"/>
    <w:pPr>
      <w:numPr>
        <w:ilvl w:val="4"/>
        <w:numId w:val="8"/>
      </w:numPr>
      <w:contextualSpacing/>
    </w:pPr>
  </w:style>
  <w:style w:type="paragraph" w:styleId="Listenumros2">
    <w:name w:val="List Number 2"/>
    <w:basedOn w:val="Normal"/>
    <w:uiPriority w:val="99"/>
    <w:unhideWhenUsed/>
    <w:rsid w:val="00D04BE0"/>
    <w:pPr>
      <w:numPr>
        <w:ilvl w:val="1"/>
        <w:numId w:val="4"/>
      </w:numPr>
      <w:contextualSpacing/>
    </w:pPr>
  </w:style>
  <w:style w:type="paragraph" w:styleId="Listenumros3">
    <w:name w:val="List Number 3"/>
    <w:basedOn w:val="Normal"/>
    <w:uiPriority w:val="99"/>
    <w:unhideWhenUsed/>
    <w:rsid w:val="00D04BE0"/>
    <w:pPr>
      <w:numPr>
        <w:ilvl w:val="2"/>
        <w:numId w:val="4"/>
      </w:numPr>
      <w:ind w:left="851"/>
      <w:contextualSpacing/>
    </w:pPr>
  </w:style>
  <w:style w:type="paragraph" w:styleId="Listenumros5">
    <w:name w:val="List Number 5"/>
    <w:basedOn w:val="Normal"/>
    <w:uiPriority w:val="99"/>
    <w:semiHidden/>
    <w:unhideWhenUsed/>
    <w:rsid w:val="00D04BE0"/>
    <w:pPr>
      <w:numPr>
        <w:numId w:val="2"/>
      </w:numPr>
      <w:ind w:left="1491" w:hanging="357"/>
      <w:contextualSpacing/>
    </w:pPr>
  </w:style>
  <w:style w:type="paragraph" w:styleId="Notedebasdepage">
    <w:name w:val="footnote text"/>
    <w:basedOn w:val="Normal"/>
    <w:link w:val="NotedebasdepageCar"/>
    <w:uiPriority w:val="99"/>
    <w:semiHidden/>
    <w:unhideWhenUsed/>
    <w:rsid w:val="0003526B"/>
    <w:pPr>
      <w:spacing w:line="240" w:lineRule="auto"/>
      <w:contextualSpacing/>
    </w:pPr>
    <w:rPr>
      <w:sz w:val="16"/>
      <w:szCs w:val="20"/>
    </w:rPr>
  </w:style>
  <w:style w:type="character" w:customStyle="1" w:styleId="NotedebasdepageCar">
    <w:name w:val="Note de bas de page Car"/>
    <w:basedOn w:val="Policepardfaut"/>
    <w:link w:val="Notedebasdepage"/>
    <w:uiPriority w:val="99"/>
    <w:semiHidden/>
    <w:rsid w:val="0003526B"/>
    <w:rPr>
      <w:rFonts w:ascii="Frutiger LT Com 45 Light" w:hAnsi="Frutiger LT Com 45 Light"/>
      <w:sz w:val="16"/>
      <w:szCs w:val="20"/>
    </w:rPr>
  </w:style>
  <w:style w:type="character" w:styleId="Appelnotedebasdep">
    <w:name w:val="footnote reference"/>
    <w:basedOn w:val="Policepardfaut"/>
    <w:uiPriority w:val="99"/>
    <w:semiHidden/>
    <w:unhideWhenUsed/>
    <w:rsid w:val="0003526B"/>
    <w:rPr>
      <w:rFonts w:ascii="Frutiger LT Com 45 Light" w:hAnsi="Frutiger LT Com 45 Light"/>
      <w:b w:val="0"/>
      <w:i w:val="0"/>
      <w:sz w:val="16"/>
      <w:vertAlign w:val="superscript"/>
    </w:rPr>
  </w:style>
  <w:style w:type="paragraph" w:styleId="TM2">
    <w:name w:val="toc 2"/>
    <w:basedOn w:val="Normal"/>
    <w:next w:val="Normal"/>
    <w:autoRedefine/>
    <w:uiPriority w:val="39"/>
    <w:unhideWhenUsed/>
    <w:rsid w:val="00770917"/>
    <w:pPr>
      <w:numPr>
        <w:ilvl w:val="1"/>
        <w:numId w:val="6"/>
      </w:numPr>
      <w:tabs>
        <w:tab w:val="right" w:leader="dot" w:pos="9628"/>
      </w:tabs>
      <w:spacing w:before="80" w:after="0"/>
      <w:contextualSpacing/>
    </w:pPr>
    <w:rPr>
      <w:b/>
      <w:noProof/>
    </w:rPr>
  </w:style>
  <w:style w:type="paragraph" w:styleId="TM1">
    <w:name w:val="toc 1"/>
    <w:basedOn w:val="Normal"/>
    <w:next w:val="Normal"/>
    <w:autoRedefine/>
    <w:uiPriority w:val="39"/>
    <w:unhideWhenUsed/>
    <w:rsid w:val="005C5BDF"/>
    <w:pPr>
      <w:numPr>
        <w:numId w:val="6"/>
      </w:numPr>
      <w:tabs>
        <w:tab w:val="right" w:leader="dot" w:pos="9628"/>
      </w:tabs>
      <w:spacing w:before="120" w:after="0"/>
      <w:contextualSpacing/>
    </w:pPr>
    <w:rPr>
      <w:rFonts w:cs="Times New Roman (Body CS)"/>
      <w:b/>
    </w:rPr>
  </w:style>
  <w:style w:type="paragraph" w:styleId="TM3">
    <w:name w:val="toc 3"/>
    <w:basedOn w:val="Normal"/>
    <w:next w:val="Norma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Titre4Car">
    <w:name w:val="Titre 4 Car"/>
    <w:basedOn w:val="Policepardfaut"/>
    <w:link w:val="Titre4"/>
    <w:uiPriority w:val="9"/>
    <w:rsid w:val="001112F6"/>
    <w:rPr>
      <w:rFonts w:eastAsiaTheme="majorEastAsia" w:cstheme="minorHAnsi"/>
      <w:b/>
      <w:color w:val="003764"/>
      <w:sz w:val="26"/>
      <w:szCs w:val="26"/>
      <w:shd w:val="clear" w:color="auto" w:fill="FFFFFF"/>
    </w:rPr>
  </w:style>
  <w:style w:type="character" w:customStyle="1" w:styleId="Titre5Car">
    <w:name w:val="Titre 5 Car"/>
    <w:basedOn w:val="Policepardfaut"/>
    <w:link w:val="Titre5"/>
    <w:uiPriority w:val="9"/>
    <w:rsid w:val="00006EFF"/>
    <w:rPr>
      <w:rFonts w:ascii="Frutiger LT Com 45 Light" w:eastAsiaTheme="majorEastAsia" w:hAnsi="Frutiger LT Com 45 Light" w:cstheme="majorBidi"/>
      <w:b/>
      <w:caps/>
      <w:color w:val="000000" w:themeColor="text1"/>
      <w:szCs w:val="24"/>
    </w:rPr>
  </w:style>
  <w:style w:type="table" w:styleId="Tableausimple4">
    <w:name w:val="Plain Table 4"/>
    <w:basedOn w:val="Tableau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agraphedeliste">
    <w:name w:val="List Paragraph"/>
    <w:basedOn w:val="Normal"/>
    <w:uiPriority w:val="34"/>
    <w:rsid w:val="00782FB5"/>
    <w:pPr>
      <w:ind w:left="720"/>
      <w:contextualSpacing/>
    </w:pPr>
  </w:style>
  <w:style w:type="paragraph" w:styleId="Sous-titre">
    <w:name w:val="Subtitle"/>
    <w:basedOn w:val="Normal"/>
    <w:next w:val="Normal"/>
    <w:link w:val="Sous-titreC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ous-titreCar">
    <w:name w:val="Sous-titre Car"/>
    <w:basedOn w:val="Policepardfaut"/>
    <w:link w:val="Sous-titr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au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auNormal"/>
    <w:next w:val="Grilledutableau"/>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au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55 Roman" w:hAnsi="Frutiger LT Com 55 Roman"/>
        <w:b/>
        <w:i w:val="0"/>
        <w:caps/>
        <w:smallCaps w:val="0"/>
        <w:color w:val="FFFFFF" w:themeColor="background1"/>
        <w:sz w:val="20"/>
      </w:rPr>
      <w:tblPr/>
      <w:tcPr>
        <w:shd w:val="clear" w:color="auto" w:fill="97D700"/>
      </w:tcPr>
    </w:tblStylePr>
  </w:style>
  <w:style w:type="paragraph" w:styleId="PrformatHTML">
    <w:name w:val="HTML Preformatted"/>
    <w:basedOn w:val="Normal"/>
    <w:link w:val="PrformatHTMLCar"/>
    <w:uiPriority w:val="99"/>
    <w:semiHidden/>
    <w:unhideWhenUsed/>
    <w:rsid w:val="00E314F5"/>
    <w:pPr>
      <w:spacing w:after="0"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E314F5"/>
    <w:rPr>
      <w:rFonts w:ascii="Consolas" w:hAnsi="Consolas" w:cs="Consolas"/>
      <w:sz w:val="20"/>
      <w:szCs w:val="20"/>
      <w:lang w:val="en-US"/>
    </w:rPr>
  </w:style>
  <w:style w:type="character" w:customStyle="1" w:styleId="UnresolvedMention">
    <w:name w:val="Unresolved Mention"/>
    <w:basedOn w:val="Policepardfaut"/>
    <w:uiPriority w:val="99"/>
    <w:semiHidden/>
    <w:unhideWhenUsed/>
    <w:rsid w:val="00E314F5"/>
    <w:rPr>
      <w:color w:val="605E5C"/>
      <w:shd w:val="clear" w:color="auto" w:fill="E1DFDD"/>
    </w:rPr>
  </w:style>
  <w:style w:type="paragraph" w:styleId="Corpsdetexte">
    <w:name w:val="Body Text"/>
    <w:basedOn w:val="Normal"/>
    <w:link w:val="CorpsdetexteCar"/>
    <w:unhideWhenUsed/>
    <w:qFormat/>
    <w:rsid w:val="004A6889"/>
    <w:pPr>
      <w:spacing w:before="180" w:after="180" w:line="240" w:lineRule="auto"/>
    </w:pPr>
    <w:rPr>
      <w:rFonts w:eastAsiaTheme="minorHAnsi"/>
    </w:rPr>
  </w:style>
  <w:style w:type="character" w:customStyle="1" w:styleId="CorpsdetexteCar">
    <w:name w:val="Corps de texte Car"/>
    <w:basedOn w:val="Policepardfaut"/>
    <w:link w:val="Corpsdetexte"/>
    <w:rsid w:val="004A6889"/>
    <w:rPr>
      <w:rFonts w:eastAsiaTheme="minorHAnsi"/>
      <w:sz w:val="24"/>
      <w:szCs w:val="24"/>
      <w:lang w:val="en-US"/>
    </w:rPr>
  </w:style>
  <w:style w:type="paragraph" w:customStyle="1" w:styleId="FirstParagraph">
    <w:name w:val="First Paragraph"/>
    <w:basedOn w:val="Corpsdetexte"/>
    <w:next w:val="Corpsdetexte"/>
    <w:qFormat/>
    <w:rsid w:val="00383C8C"/>
  </w:style>
  <w:style w:type="character" w:customStyle="1" w:styleId="VerbatimChar">
    <w:name w:val="Verbatim Char"/>
    <w:basedOn w:val="Policepardfaut"/>
    <w:link w:val="SourceCode"/>
    <w:locked/>
    <w:rsid w:val="001618B5"/>
    <w:rPr>
      <w:rFonts w:ascii="Consolas" w:hAnsi="Consolas"/>
    </w:rPr>
  </w:style>
  <w:style w:type="paragraph" w:customStyle="1" w:styleId="SourceCode">
    <w:name w:val="Source Code"/>
    <w:basedOn w:val="Normal"/>
    <w:link w:val="VerbatimChar"/>
    <w:rsid w:val="001618B5"/>
    <w:pPr>
      <w:wordWrap w:val="0"/>
      <w:spacing w:after="200" w:line="240" w:lineRule="auto"/>
    </w:pPr>
    <w:rPr>
      <w:rFonts w:ascii="Consolas" w:hAnsi="Consolas"/>
      <w:sz w:val="22"/>
    </w:rPr>
  </w:style>
  <w:style w:type="paragraph" w:customStyle="1" w:styleId="Compact">
    <w:name w:val="Compact"/>
    <w:basedOn w:val="Corpsdetexte"/>
    <w:qFormat/>
    <w:rsid w:val="005B6114"/>
    <w:pPr>
      <w:spacing w:before="36" w:after="36"/>
    </w:pPr>
  </w:style>
  <w:style w:type="paragraph" w:styleId="En-ttedetabledesmatires">
    <w:name w:val="TOC Heading"/>
    <w:basedOn w:val="Titre1"/>
    <w:next w:val="Norma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Commentaire">
    <w:name w:val="annotation text"/>
    <w:basedOn w:val="Normal"/>
    <w:link w:val="CommentaireCar"/>
    <w:uiPriority w:val="99"/>
    <w:unhideWhenUsed/>
    <w:pPr>
      <w:spacing w:line="240" w:lineRule="auto"/>
    </w:pPr>
    <w:rPr>
      <w:szCs w:val="20"/>
    </w:rPr>
  </w:style>
  <w:style w:type="character" w:customStyle="1" w:styleId="CommentaireCar">
    <w:name w:val="Commentaire Car"/>
    <w:basedOn w:val="Policepardfaut"/>
    <w:link w:val="Commentaire"/>
    <w:uiPriority w:val="99"/>
    <w:rPr>
      <w:rFonts w:ascii="Frutiger LT Com 55 Roman" w:hAnsi="Frutiger LT Com 55 Roman"/>
      <w:sz w:val="20"/>
      <w:szCs w:val="20"/>
      <w:lang w:val="en-US"/>
    </w:rPr>
  </w:style>
  <w:style w:type="character" w:styleId="Marquedecommentaire">
    <w:name w:val="annotation reference"/>
    <w:basedOn w:val="Policepardfaut"/>
    <w:uiPriority w:val="99"/>
    <w:semiHidden/>
    <w:unhideWhenUsed/>
    <w:rPr>
      <w:sz w:val="16"/>
      <w:szCs w:val="16"/>
    </w:rPr>
  </w:style>
  <w:style w:type="paragraph" w:styleId="Rvision">
    <w:name w:val="Revision"/>
    <w:hidden/>
    <w:uiPriority w:val="99"/>
    <w:semiHidden/>
    <w:rsid w:val="006F1DAC"/>
    <w:pPr>
      <w:spacing w:after="0" w:line="240" w:lineRule="auto"/>
    </w:pPr>
    <w:rPr>
      <w:rFonts w:ascii="Frutiger LT Com 55 Roman" w:hAnsi="Frutiger LT Com 55 Roman"/>
      <w:sz w:val="20"/>
      <w:lang w:val="en-US"/>
    </w:rPr>
  </w:style>
  <w:style w:type="paragraph" w:styleId="Objetducommentaire">
    <w:name w:val="annotation subject"/>
    <w:basedOn w:val="Commentaire"/>
    <w:next w:val="Commentaire"/>
    <w:link w:val="ObjetducommentaireCar"/>
    <w:uiPriority w:val="99"/>
    <w:semiHidden/>
    <w:unhideWhenUsed/>
    <w:rsid w:val="00157A67"/>
    <w:rPr>
      <w:b/>
      <w:bCs/>
    </w:rPr>
  </w:style>
  <w:style w:type="character" w:customStyle="1" w:styleId="ObjetducommentaireCar">
    <w:name w:val="Objet du commentaire Car"/>
    <w:basedOn w:val="CommentaireCar"/>
    <w:link w:val="Objetducommentaire"/>
    <w:uiPriority w:val="99"/>
    <w:semiHidden/>
    <w:rsid w:val="00157A67"/>
    <w:rPr>
      <w:rFonts w:ascii="Frutiger LT Com 55 Roman" w:hAnsi="Frutiger LT Com 55 Roman"/>
      <w:b/>
      <w:bCs/>
      <w:sz w:val="20"/>
      <w:szCs w:val="20"/>
      <w:lang w:val="en-US"/>
    </w:rPr>
  </w:style>
  <w:style w:type="paragraph" w:styleId="NormalWeb">
    <w:name w:val="Normal (Web)"/>
    <w:basedOn w:val="Norma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Policepardfaut"/>
    <w:rsid w:val="000628F5"/>
  </w:style>
  <w:style w:type="character" w:styleId="CodeHTML">
    <w:name w:val="HTML Code"/>
    <w:basedOn w:val="Policepardfaut"/>
    <w:uiPriority w:val="99"/>
    <w:semiHidden/>
    <w:unhideWhenUsed/>
    <w:rsid w:val="009B656B"/>
    <w:rPr>
      <w:rFonts w:ascii="Courier New" w:eastAsia="Times New Roman" w:hAnsi="Courier New" w:cs="Courier New"/>
      <w:sz w:val="20"/>
      <w:szCs w:val="20"/>
    </w:rPr>
  </w:style>
  <w:style w:type="character" w:customStyle="1" w:styleId="hljs-attr">
    <w:name w:val="hljs-attr"/>
    <w:basedOn w:val="Policepardfaut"/>
    <w:rsid w:val="009B656B"/>
  </w:style>
  <w:style w:type="character" w:styleId="lev">
    <w:name w:val="Strong"/>
    <w:basedOn w:val="Policepardfaut"/>
    <w:uiPriority w:val="22"/>
    <w:qFormat/>
    <w:rsid w:val="008C7725"/>
    <w:rPr>
      <w:b/>
      <w:bCs/>
    </w:rPr>
  </w:style>
  <w:style w:type="paragraph" w:customStyle="1" w:styleId="code-line">
    <w:name w:val="code-line"/>
    <w:basedOn w:val="Normal"/>
    <w:rsid w:val="000E0A58"/>
    <w:pPr>
      <w:spacing w:before="100" w:beforeAutospacing="1" w:after="100" w:afterAutospacing="1" w:line="240" w:lineRule="auto"/>
    </w:pPr>
    <w:rPr>
      <w:rFonts w:ascii="Times New Roman" w:eastAsia="Times New Roman" w:hAnsi="Times New Roman" w:cs="Times New Roman"/>
      <w:lang w:val="hu-HU" w:eastAsia="hu-HU"/>
    </w:rPr>
  </w:style>
  <w:style w:type="character" w:styleId="Accentuation">
    <w:name w:val="Emphasis"/>
    <w:basedOn w:val="Policepardfaut"/>
    <w:uiPriority w:val="20"/>
    <w:qFormat/>
    <w:rsid w:val="000E0A58"/>
    <w:rPr>
      <w:i/>
      <w:iCs/>
    </w:rPr>
  </w:style>
  <w:style w:type="character" w:customStyle="1" w:styleId="hljs-keyword">
    <w:name w:val="hljs-keyword"/>
    <w:basedOn w:val="Policepardfaut"/>
    <w:rsid w:val="000E0A58"/>
  </w:style>
  <w:style w:type="character" w:customStyle="1" w:styleId="hljs-title">
    <w:name w:val="hljs-title"/>
    <w:basedOn w:val="Policepardfaut"/>
    <w:rsid w:val="000E0A58"/>
  </w:style>
  <w:style w:type="character" w:customStyle="1" w:styleId="hljs-params">
    <w:name w:val="hljs-params"/>
    <w:basedOn w:val="Policepardfaut"/>
    <w:rsid w:val="000E0A58"/>
  </w:style>
  <w:style w:type="character" w:customStyle="1" w:styleId="hljs-builtin">
    <w:name w:val="hljs-built_in"/>
    <w:basedOn w:val="Policepardfaut"/>
    <w:rsid w:val="000E0A58"/>
  </w:style>
  <w:style w:type="character" w:customStyle="1" w:styleId="hljs-punctuation">
    <w:name w:val="hljs-punctuation"/>
    <w:basedOn w:val="Policepardfaut"/>
    <w:rsid w:val="005A474F"/>
  </w:style>
  <w:style w:type="character" w:customStyle="1" w:styleId="hljs-string">
    <w:name w:val="hljs-string"/>
    <w:basedOn w:val="Policepardfaut"/>
    <w:rsid w:val="005A474F"/>
  </w:style>
  <w:style w:type="paragraph" w:styleId="Normalcentr">
    <w:name w:val="Block Text"/>
    <w:basedOn w:val="Corpsdetexte"/>
    <w:next w:val="Corpsdetexte"/>
    <w:uiPriority w:val="9"/>
    <w:unhideWhenUsed/>
    <w:qFormat/>
    <w:rsid w:val="00E07BFB"/>
    <w:pPr>
      <w:spacing w:before="100" w:after="100"/>
      <w:ind w:left="480" w:right="480"/>
    </w:pPr>
    <w:rPr>
      <w:rFonts w:cstheme="minorBidi"/>
      <w:lang w:val="en-US"/>
    </w:rPr>
  </w:style>
  <w:style w:type="character" w:customStyle="1" w:styleId="KeywordTok">
    <w:name w:val="KeywordTok"/>
    <w:basedOn w:val="VerbatimChar"/>
    <w:rsid w:val="00E07BFB"/>
    <w:rPr>
      <w:rFonts w:ascii="Consolas" w:hAnsi="Consolas"/>
      <w:b/>
      <w:color w:val="007020"/>
      <w:sz w:val="22"/>
    </w:rPr>
  </w:style>
  <w:style w:type="character" w:customStyle="1" w:styleId="DataTypeTok">
    <w:name w:val="DataTypeTok"/>
    <w:basedOn w:val="VerbatimChar"/>
    <w:rsid w:val="00E07BFB"/>
    <w:rPr>
      <w:rFonts w:ascii="Consolas" w:hAnsi="Consolas"/>
      <w:color w:val="902000"/>
      <w:sz w:val="22"/>
    </w:rPr>
  </w:style>
  <w:style w:type="character" w:customStyle="1" w:styleId="StringTok">
    <w:name w:val="StringTok"/>
    <w:basedOn w:val="VerbatimChar"/>
    <w:rsid w:val="00E07BFB"/>
    <w:rPr>
      <w:rFonts w:ascii="Consolas" w:hAnsi="Consolas"/>
      <w:color w:val="4070A0"/>
      <w:sz w:val="22"/>
    </w:rPr>
  </w:style>
  <w:style w:type="character" w:customStyle="1" w:styleId="OtherTok">
    <w:name w:val="OtherTok"/>
    <w:basedOn w:val="VerbatimChar"/>
    <w:rsid w:val="00E07BFB"/>
    <w:rPr>
      <w:rFonts w:ascii="Consolas" w:hAnsi="Consolas"/>
      <w:color w:val="007020"/>
      <w:sz w:val="22"/>
    </w:rPr>
  </w:style>
  <w:style w:type="character" w:customStyle="1" w:styleId="FunctionTok">
    <w:name w:val="FunctionTok"/>
    <w:basedOn w:val="VerbatimChar"/>
    <w:rsid w:val="00E07BFB"/>
    <w:rPr>
      <w:rFonts w:ascii="Consolas" w:hAnsi="Consolas"/>
      <w:color w:val="06287E"/>
      <w:sz w:val="22"/>
    </w:rPr>
  </w:style>
  <w:style w:type="character" w:customStyle="1" w:styleId="OperatorTok">
    <w:name w:val="OperatorTok"/>
    <w:basedOn w:val="VerbatimChar"/>
    <w:rsid w:val="00E07BFB"/>
    <w:rPr>
      <w:rFonts w:ascii="Consolas" w:hAnsi="Consolas"/>
      <w:color w:val="666666"/>
      <w:sz w:val="22"/>
    </w:rPr>
  </w:style>
  <w:style w:type="character" w:customStyle="1" w:styleId="ErrorTok">
    <w:name w:val="ErrorTok"/>
    <w:basedOn w:val="VerbatimChar"/>
    <w:rsid w:val="00E07BFB"/>
    <w:rPr>
      <w:rFonts w:ascii="Consolas" w:hAnsi="Consolas"/>
      <w:b/>
      <w:color w:val="FF0000"/>
      <w:sz w:val="22"/>
    </w:rPr>
  </w:style>
  <w:style w:type="character" w:customStyle="1" w:styleId="NormalTok">
    <w:name w:val="NormalTok"/>
    <w:basedOn w:val="VerbatimChar"/>
    <w:rsid w:val="00E07BFB"/>
    <w:rPr>
      <w:rFonts w:ascii="Consolas" w:hAnsi="Consolas"/>
      <w:sz w:val="22"/>
    </w:rPr>
  </w:style>
  <w:style w:type="character" w:customStyle="1" w:styleId="apple-converted-space">
    <w:name w:val="apple-converted-space"/>
    <w:basedOn w:val="Policepardfaut"/>
    <w:rsid w:val="00B9698E"/>
  </w:style>
  <w:style w:type="paragraph" w:customStyle="1" w:styleId="Code">
    <w:name w:val="Code"/>
    <w:basedOn w:val="Corpsdetexte"/>
    <w:link w:val="CodeChar"/>
    <w:qFormat/>
    <w:rsid w:val="00A02443"/>
    <w:rPr>
      <w:rFonts w:ascii="Consolas" w:hAnsi="Consolas"/>
    </w:rPr>
  </w:style>
  <w:style w:type="character" w:customStyle="1" w:styleId="CodeChar">
    <w:name w:val="Code Char"/>
    <w:basedOn w:val="CorpsdetexteCar"/>
    <w:link w:val="Code"/>
    <w:rsid w:val="00A02443"/>
    <w:rPr>
      <w:rFonts w:ascii="Consolas" w:eastAsiaTheme="minorHAnsi" w:hAnsi="Consolas" w:cs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63073229">
      <w:bodyDiv w:val="1"/>
      <w:marLeft w:val="0"/>
      <w:marRight w:val="0"/>
      <w:marTop w:val="0"/>
      <w:marBottom w:val="0"/>
      <w:divBdr>
        <w:top w:val="none" w:sz="0" w:space="0" w:color="auto"/>
        <w:left w:val="none" w:sz="0" w:space="0" w:color="auto"/>
        <w:bottom w:val="none" w:sz="0" w:space="0" w:color="auto"/>
        <w:right w:val="none" w:sz="0" w:space="0" w:color="auto"/>
      </w:divBdr>
      <w:divsChild>
        <w:div w:id="600986983">
          <w:marLeft w:val="0"/>
          <w:marRight w:val="0"/>
          <w:marTop w:val="0"/>
          <w:marBottom w:val="0"/>
          <w:divBdr>
            <w:top w:val="none" w:sz="0" w:space="0" w:color="auto"/>
            <w:left w:val="none" w:sz="0" w:space="0" w:color="auto"/>
            <w:bottom w:val="none" w:sz="0" w:space="0" w:color="auto"/>
            <w:right w:val="none" w:sz="0" w:space="0" w:color="auto"/>
          </w:divBdr>
        </w:div>
        <w:div w:id="796605367">
          <w:blockQuote w:val="1"/>
          <w:marLeft w:val="75"/>
          <w:marRight w:val="105"/>
          <w:marTop w:val="0"/>
          <w:marBottom w:val="0"/>
          <w:divBdr>
            <w:top w:val="none" w:sz="0" w:space="0" w:color="auto"/>
            <w:left w:val="single" w:sz="36" w:space="8"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sChild>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sChild>
        <w:div w:id="1587887525">
          <w:marLeft w:val="0"/>
          <w:marRight w:val="0"/>
          <w:marTop w:val="0"/>
          <w:marBottom w:val="0"/>
          <w:divBdr>
            <w:top w:val="none" w:sz="0" w:space="0" w:color="auto"/>
            <w:left w:val="none" w:sz="0" w:space="0" w:color="auto"/>
            <w:bottom w:val="none" w:sz="0" w:space="0" w:color="auto"/>
            <w:right w:val="none" w:sz="0" w:space="0" w:color="auto"/>
          </w:divBdr>
          <w:divsChild>
            <w:div w:id="522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34">
      <w:bodyDiv w:val="1"/>
      <w:marLeft w:val="0"/>
      <w:marRight w:val="0"/>
      <w:marTop w:val="0"/>
      <w:marBottom w:val="0"/>
      <w:divBdr>
        <w:top w:val="none" w:sz="0" w:space="0" w:color="auto"/>
        <w:left w:val="none" w:sz="0" w:space="0" w:color="auto"/>
        <w:bottom w:val="none" w:sz="0" w:space="0" w:color="auto"/>
        <w:right w:val="none" w:sz="0" w:space="0" w:color="auto"/>
      </w:divBdr>
      <w:divsChild>
        <w:div w:id="563761351">
          <w:marLeft w:val="0"/>
          <w:marRight w:val="0"/>
          <w:marTop w:val="0"/>
          <w:marBottom w:val="0"/>
          <w:divBdr>
            <w:top w:val="none" w:sz="0" w:space="0" w:color="auto"/>
            <w:left w:val="none" w:sz="0" w:space="0" w:color="auto"/>
            <w:bottom w:val="none" w:sz="0" w:space="0" w:color="auto"/>
            <w:right w:val="none" w:sz="0" w:space="0" w:color="auto"/>
          </w:divBdr>
          <w:divsChild>
            <w:div w:id="207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662">
      <w:bodyDiv w:val="1"/>
      <w:marLeft w:val="0"/>
      <w:marRight w:val="0"/>
      <w:marTop w:val="0"/>
      <w:marBottom w:val="0"/>
      <w:divBdr>
        <w:top w:val="none" w:sz="0" w:space="0" w:color="auto"/>
        <w:left w:val="none" w:sz="0" w:space="0" w:color="auto"/>
        <w:bottom w:val="none" w:sz="0" w:space="0" w:color="auto"/>
        <w:right w:val="none" w:sz="0" w:space="0" w:color="auto"/>
      </w:divBdr>
      <w:divsChild>
        <w:div w:id="83427977">
          <w:marLeft w:val="0"/>
          <w:marRight w:val="0"/>
          <w:marTop w:val="0"/>
          <w:marBottom w:val="0"/>
          <w:divBdr>
            <w:top w:val="none" w:sz="0" w:space="0" w:color="auto"/>
            <w:left w:val="none" w:sz="0" w:space="0" w:color="auto"/>
            <w:bottom w:val="none" w:sz="0" w:space="0" w:color="auto"/>
            <w:right w:val="none" w:sz="0" w:space="0" w:color="auto"/>
          </w:divBdr>
          <w:divsChild>
            <w:div w:id="1409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54">
      <w:bodyDiv w:val="1"/>
      <w:marLeft w:val="0"/>
      <w:marRight w:val="0"/>
      <w:marTop w:val="0"/>
      <w:marBottom w:val="0"/>
      <w:divBdr>
        <w:top w:val="none" w:sz="0" w:space="0" w:color="auto"/>
        <w:left w:val="none" w:sz="0" w:space="0" w:color="auto"/>
        <w:bottom w:val="none" w:sz="0" w:space="0" w:color="auto"/>
        <w:right w:val="none" w:sz="0" w:space="0" w:color="auto"/>
      </w:divBdr>
      <w:divsChild>
        <w:div w:id="28266291">
          <w:blockQuote w:val="1"/>
          <w:marLeft w:val="75"/>
          <w:marRight w:val="105"/>
          <w:marTop w:val="0"/>
          <w:marBottom w:val="0"/>
          <w:divBdr>
            <w:top w:val="none" w:sz="0" w:space="0" w:color="auto"/>
            <w:left w:val="single" w:sz="36" w:space="8" w:color="auto"/>
            <w:bottom w:val="none" w:sz="0" w:space="0" w:color="auto"/>
            <w:right w:val="none" w:sz="0" w:space="0" w:color="auto"/>
          </w:divBdr>
        </w:div>
        <w:div w:id="477457974">
          <w:marLeft w:val="0"/>
          <w:marRight w:val="0"/>
          <w:marTop w:val="0"/>
          <w:marBottom w:val="0"/>
          <w:divBdr>
            <w:top w:val="none" w:sz="0" w:space="0" w:color="auto"/>
            <w:left w:val="none" w:sz="0" w:space="0" w:color="auto"/>
            <w:bottom w:val="none" w:sz="0" w:space="0" w:color="auto"/>
            <w:right w:val="none" w:sz="0" w:space="0" w:color="auto"/>
          </w:divBdr>
        </w:div>
        <w:div w:id="614559504">
          <w:blockQuote w:val="1"/>
          <w:marLeft w:val="75"/>
          <w:marRight w:val="105"/>
          <w:marTop w:val="0"/>
          <w:marBottom w:val="0"/>
          <w:divBdr>
            <w:top w:val="none" w:sz="0" w:space="0" w:color="auto"/>
            <w:left w:val="single" w:sz="36" w:space="8" w:color="auto"/>
            <w:bottom w:val="none" w:sz="0" w:space="0" w:color="auto"/>
            <w:right w:val="none" w:sz="0" w:space="0" w:color="auto"/>
          </w:divBdr>
        </w:div>
        <w:div w:id="750469424">
          <w:marLeft w:val="0"/>
          <w:marRight w:val="0"/>
          <w:marTop w:val="0"/>
          <w:marBottom w:val="0"/>
          <w:divBdr>
            <w:top w:val="none" w:sz="0" w:space="0" w:color="auto"/>
            <w:left w:val="none" w:sz="0" w:space="0" w:color="auto"/>
            <w:bottom w:val="none" w:sz="0" w:space="0" w:color="auto"/>
            <w:right w:val="none" w:sz="0" w:space="0" w:color="auto"/>
          </w:divBdr>
        </w:div>
        <w:div w:id="1143087629">
          <w:marLeft w:val="0"/>
          <w:marRight w:val="0"/>
          <w:marTop w:val="0"/>
          <w:marBottom w:val="0"/>
          <w:divBdr>
            <w:top w:val="none" w:sz="0" w:space="0" w:color="auto"/>
            <w:left w:val="none" w:sz="0" w:space="0" w:color="auto"/>
            <w:bottom w:val="none" w:sz="0" w:space="0" w:color="auto"/>
            <w:right w:val="none" w:sz="0" w:space="0" w:color="auto"/>
          </w:divBdr>
        </w:div>
        <w:div w:id="1492254980">
          <w:marLeft w:val="0"/>
          <w:marRight w:val="0"/>
          <w:marTop w:val="0"/>
          <w:marBottom w:val="0"/>
          <w:divBdr>
            <w:top w:val="none" w:sz="0" w:space="0" w:color="auto"/>
            <w:left w:val="none" w:sz="0" w:space="0" w:color="auto"/>
            <w:bottom w:val="none" w:sz="0" w:space="0" w:color="auto"/>
            <w:right w:val="none" w:sz="0" w:space="0" w:color="auto"/>
          </w:divBdr>
        </w:div>
        <w:div w:id="1742822852">
          <w:blockQuote w:val="1"/>
          <w:marLeft w:val="75"/>
          <w:marRight w:val="105"/>
          <w:marTop w:val="0"/>
          <w:marBottom w:val="0"/>
          <w:divBdr>
            <w:top w:val="none" w:sz="0" w:space="0" w:color="auto"/>
            <w:left w:val="single" w:sz="36" w:space="8" w:color="auto"/>
            <w:bottom w:val="none" w:sz="0" w:space="0" w:color="auto"/>
            <w:right w:val="none" w:sz="0" w:space="0" w:color="auto"/>
          </w:divBdr>
        </w:div>
        <w:div w:id="1793983859">
          <w:blockQuote w:val="1"/>
          <w:marLeft w:val="75"/>
          <w:marRight w:val="105"/>
          <w:marTop w:val="0"/>
          <w:marBottom w:val="0"/>
          <w:divBdr>
            <w:top w:val="none" w:sz="0" w:space="0" w:color="auto"/>
            <w:left w:val="single" w:sz="36" w:space="8" w:color="auto"/>
            <w:bottom w:val="none" w:sz="0" w:space="0" w:color="auto"/>
            <w:right w:val="none" w:sz="0" w:space="0" w:color="auto"/>
          </w:divBdr>
        </w:div>
        <w:div w:id="189793408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568614081">
      <w:bodyDiv w:val="1"/>
      <w:marLeft w:val="0"/>
      <w:marRight w:val="0"/>
      <w:marTop w:val="0"/>
      <w:marBottom w:val="0"/>
      <w:divBdr>
        <w:top w:val="none" w:sz="0" w:space="0" w:color="auto"/>
        <w:left w:val="none" w:sz="0" w:space="0" w:color="auto"/>
        <w:bottom w:val="none" w:sz="0" w:space="0" w:color="auto"/>
        <w:right w:val="none" w:sz="0" w:space="0" w:color="auto"/>
      </w:divBdr>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75400739">
      <w:bodyDiv w:val="1"/>
      <w:marLeft w:val="0"/>
      <w:marRight w:val="0"/>
      <w:marTop w:val="0"/>
      <w:marBottom w:val="0"/>
      <w:divBdr>
        <w:top w:val="none" w:sz="0" w:space="0" w:color="auto"/>
        <w:left w:val="none" w:sz="0" w:space="0" w:color="auto"/>
        <w:bottom w:val="none" w:sz="0" w:space="0" w:color="auto"/>
        <w:right w:val="none" w:sz="0" w:space="0" w:color="auto"/>
      </w:divBdr>
      <w:divsChild>
        <w:div w:id="20666005">
          <w:blockQuote w:val="1"/>
          <w:marLeft w:val="75"/>
          <w:marRight w:val="105"/>
          <w:marTop w:val="0"/>
          <w:marBottom w:val="0"/>
          <w:divBdr>
            <w:top w:val="none" w:sz="0" w:space="0" w:color="auto"/>
            <w:left w:val="single" w:sz="36" w:space="8" w:color="auto"/>
            <w:bottom w:val="none" w:sz="0" w:space="0" w:color="auto"/>
            <w:right w:val="none" w:sz="0" w:space="0" w:color="auto"/>
          </w:divBdr>
        </w:div>
        <w:div w:id="450515799">
          <w:marLeft w:val="0"/>
          <w:marRight w:val="0"/>
          <w:marTop w:val="0"/>
          <w:marBottom w:val="0"/>
          <w:divBdr>
            <w:top w:val="none" w:sz="0" w:space="0" w:color="auto"/>
            <w:left w:val="none" w:sz="0" w:space="0" w:color="auto"/>
            <w:bottom w:val="none" w:sz="0" w:space="0" w:color="auto"/>
            <w:right w:val="none" w:sz="0" w:space="0" w:color="auto"/>
          </w:divBdr>
        </w:div>
        <w:div w:id="580942632">
          <w:marLeft w:val="0"/>
          <w:marRight w:val="0"/>
          <w:marTop w:val="0"/>
          <w:marBottom w:val="0"/>
          <w:divBdr>
            <w:top w:val="none" w:sz="0" w:space="0" w:color="auto"/>
            <w:left w:val="none" w:sz="0" w:space="0" w:color="auto"/>
            <w:bottom w:val="none" w:sz="0" w:space="0" w:color="auto"/>
            <w:right w:val="none" w:sz="0" w:space="0" w:color="auto"/>
          </w:divBdr>
        </w:div>
        <w:div w:id="650525699">
          <w:blockQuote w:val="1"/>
          <w:marLeft w:val="75"/>
          <w:marRight w:val="105"/>
          <w:marTop w:val="0"/>
          <w:marBottom w:val="0"/>
          <w:divBdr>
            <w:top w:val="none" w:sz="0" w:space="0" w:color="auto"/>
            <w:left w:val="single" w:sz="36" w:space="8" w:color="auto"/>
            <w:bottom w:val="none" w:sz="0" w:space="0" w:color="auto"/>
            <w:right w:val="none" w:sz="0" w:space="0" w:color="auto"/>
          </w:divBdr>
        </w:div>
        <w:div w:id="1206790504">
          <w:blockQuote w:val="1"/>
          <w:marLeft w:val="75"/>
          <w:marRight w:val="105"/>
          <w:marTop w:val="0"/>
          <w:marBottom w:val="0"/>
          <w:divBdr>
            <w:top w:val="none" w:sz="0" w:space="0" w:color="auto"/>
            <w:left w:val="single" w:sz="36" w:space="8" w:color="auto"/>
            <w:bottom w:val="none" w:sz="0" w:space="0" w:color="auto"/>
            <w:right w:val="none" w:sz="0" w:space="0" w:color="auto"/>
          </w:divBdr>
        </w:div>
        <w:div w:id="1349795289">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1481114979">
          <w:blockQuote w:val="1"/>
          <w:marLeft w:val="75"/>
          <w:marRight w:val="105"/>
          <w:marTop w:val="0"/>
          <w:marBottom w:val="0"/>
          <w:divBdr>
            <w:top w:val="none" w:sz="0" w:space="0" w:color="auto"/>
            <w:left w:val="single" w:sz="36" w:space="8" w:color="auto"/>
            <w:bottom w:val="none" w:sz="0" w:space="0" w:color="auto"/>
            <w:right w:val="none" w:sz="0" w:space="0" w:color="auto"/>
          </w:divBdr>
        </w:div>
        <w:div w:id="1789474140">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microsoft.com/office/2018/08/relationships/commentsExtensible" Target="commentsExtensible.xml" Id="rId24" /><Relationship Type="http://schemas.openxmlformats.org/officeDocument/2006/relationships/numbering" Target="numbering.xml" Id="rId5" /><Relationship Type="http://schemas.openxmlformats.org/officeDocument/2006/relationships/hyperlink" Target="http://localhost/admin" TargetMode="External" Id="rId15" /><Relationship Type="http://schemas.openxmlformats.org/officeDocument/2006/relationships/endnotes" Target="endnotes.xml" Id="rId10" /><Relationship Type="http://schemas.openxmlformats.org/officeDocument/2006/relationships/image" Target="media/image6.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deepl.com/pro?cta=edit-document" TargetMode="External" Id="Rd514c9bb2d1b4712" /><Relationship Type="http://schemas.openxmlformats.org/officeDocument/2006/relationships/image" Target="/media/image6.png" Id="R96a3701eb22f4b7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2.xml><?xml version="1.0" encoding="utf-8"?>
<ds:datastoreItem xmlns:ds="http://schemas.openxmlformats.org/officeDocument/2006/customXml" ds:itemID="{1FE2C8C5-5AF7-4CBF-B6FD-FBC816890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4.xml><?xml version="1.0" encoding="utf-8"?>
<ds:datastoreItem xmlns:ds="http://schemas.openxmlformats.org/officeDocument/2006/customXml" ds:itemID="{7B96E791-86AB-485E-BAFD-2A5A8EF2E03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WSI_doc_cover_v4.0.dotx</ap:Template>
  <ap:TotalTime>1138</ap:TotalTime>
  <ap:Pages>11</ap:Pages>
  <ap:Words>1997</ap:Words>
  <ap:Characters>10987</ap:Characters>
  <ap:Application>Microsoft Office Word</ap:Application>
  <ap:DocSecurity>0</ap:DocSecurity>
  <ap:Lines>91</ap:Lines>
  <ap:Paragraphs>25</ap:Paragraphs>
  <ap:ScaleCrop>false</ap:ScaleCrop>
  <ap:HeadingPairs>
    <vt:vector baseType="variant" size="4">
      <vt:variant>
        <vt:lpstr>Titre</vt:lpstr>
      </vt:variant>
      <vt:variant>
        <vt:i4>1</vt:i4>
      </vt:variant>
      <vt:variant>
        <vt:lpstr>Cím</vt:lpstr>
      </vt:variant>
      <vt:variant>
        <vt:i4>1</vt:i4>
      </vt:variant>
    </vt:vector>
  </ap:HeadingPairs>
  <ap:TitlesOfParts>
    <vt:vector baseType="lpstr" size="2">
      <vt:lpstr/>
      <vt:lpstr/>
    </vt:vector>
  </ap:TitlesOfParts>
  <ap:Company/>
  <ap:LinksUpToDate>false</ap:LinksUpToDate>
  <ap:CharactersWithSpaces>12959</ap:CharactersWithSpaces>
  <ap:SharedDoc>false</ap:SharedDoc>
  <ap:HLinks>
    <vt:vector baseType="variant" size="90">
      <vt:variant>
        <vt:i4>3670118</vt:i4>
      </vt:variant>
      <vt:variant>
        <vt:i4>81</vt:i4>
      </vt:variant>
      <vt:variant>
        <vt:i4>0</vt:i4>
      </vt:variant>
      <vt:variant>
        <vt:i4>5</vt:i4>
      </vt:variant>
      <vt:variant>
        <vt:lpwstr>http://backend2.ub2023-yy.hu/api/v1</vt:lpwstr>
      </vt:variant>
      <vt:variant>
        <vt:lpwstr/>
      </vt:variant>
      <vt:variant>
        <vt:i4>3080297</vt:i4>
      </vt:variant>
      <vt:variant>
        <vt:i4>78</vt:i4>
      </vt:variant>
      <vt:variant>
        <vt:i4>0</vt:i4>
      </vt:variant>
      <vt:variant>
        <vt:i4>5</vt:i4>
      </vt:variant>
      <vt:variant>
        <vt:lpwstr>http://admin.ub2023-yy.hu/</vt:lpwstr>
      </vt:variant>
      <vt:variant>
        <vt:lpwstr/>
      </vt:variant>
      <vt:variant>
        <vt:i4>5046272</vt:i4>
      </vt:variant>
      <vt:variant>
        <vt:i4>75</vt:i4>
      </vt:variant>
      <vt:variant>
        <vt:i4>0</vt:i4>
      </vt:variant>
      <vt:variant>
        <vt:i4>5</vt:i4>
      </vt:variant>
      <vt:variant>
        <vt:lpwstr>http://backend.ub2023-yy.hu/</vt:lpwstr>
      </vt:variant>
      <vt:variant>
        <vt:lpwstr/>
      </vt:variant>
      <vt:variant>
        <vt:i4>1769533</vt:i4>
      </vt:variant>
      <vt:variant>
        <vt:i4>68</vt:i4>
      </vt:variant>
      <vt:variant>
        <vt:i4>0</vt:i4>
      </vt:variant>
      <vt:variant>
        <vt:i4>5</vt:i4>
      </vt:variant>
      <vt:variant>
        <vt:lpwstr/>
      </vt:variant>
      <vt:variant>
        <vt:lpwstr>_Toc133088772</vt:lpwstr>
      </vt:variant>
      <vt:variant>
        <vt:i4>1769533</vt:i4>
      </vt:variant>
      <vt:variant>
        <vt:i4>62</vt:i4>
      </vt:variant>
      <vt:variant>
        <vt:i4>0</vt:i4>
      </vt:variant>
      <vt:variant>
        <vt:i4>5</vt:i4>
      </vt:variant>
      <vt:variant>
        <vt:lpwstr/>
      </vt:variant>
      <vt:variant>
        <vt:lpwstr>_Toc133088771</vt:lpwstr>
      </vt:variant>
      <vt:variant>
        <vt:i4>1769533</vt:i4>
      </vt:variant>
      <vt:variant>
        <vt:i4>56</vt:i4>
      </vt:variant>
      <vt:variant>
        <vt:i4>0</vt:i4>
      </vt:variant>
      <vt:variant>
        <vt:i4>5</vt:i4>
      </vt:variant>
      <vt:variant>
        <vt:lpwstr/>
      </vt:variant>
      <vt:variant>
        <vt:lpwstr>_Toc133088770</vt:lpwstr>
      </vt:variant>
      <vt:variant>
        <vt:i4>1703997</vt:i4>
      </vt:variant>
      <vt:variant>
        <vt:i4>50</vt:i4>
      </vt:variant>
      <vt:variant>
        <vt:i4>0</vt:i4>
      </vt:variant>
      <vt:variant>
        <vt:i4>5</vt:i4>
      </vt:variant>
      <vt:variant>
        <vt:lpwstr/>
      </vt:variant>
      <vt:variant>
        <vt:lpwstr>_Toc133088769</vt:lpwstr>
      </vt:variant>
      <vt:variant>
        <vt:i4>1703997</vt:i4>
      </vt:variant>
      <vt:variant>
        <vt:i4>44</vt:i4>
      </vt:variant>
      <vt:variant>
        <vt:i4>0</vt:i4>
      </vt:variant>
      <vt:variant>
        <vt:i4>5</vt:i4>
      </vt:variant>
      <vt:variant>
        <vt:lpwstr/>
      </vt:variant>
      <vt:variant>
        <vt:lpwstr>_Toc133088768</vt:lpwstr>
      </vt:variant>
      <vt:variant>
        <vt:i4>1703997</vt:i4>
      </vt:variant>
      <vt:variant>
        <vt:i4>38</vt:i4>
      </vt:variant>
      <vt:variant>
        <vt:i4>0</vt:i4>
      </vt:variant>
      <vt:variant>
        <vt:i4>5</vt:i4>
      </vt:variant>
      <vt:variant>
        <vt:lpwstr/>
      </vt:variant>
      <vt:variant>
        <vt:lpwstr>_Toc133088767</vt:lpwstr>
      </vt:variant>
      <vt:variant>
        <vt:i4>1703997</vt:i4>
      </vt:variant>
      <vt:variant>
        <vt:i4>32</vt:i4>
      </vt:variant>
      <vt:variant>
        <vt:i4>0</vt:i4>
      </vt:variant>
      <vt:variant>
        <vt:i4>5</vt:i4>
      </vt:variant>
      <vt:variant>
        <vt:lpwstr/>
      </vt:variant>
      <vt:variant>
        <vt:lpwstr>_Toc133088766</vt:lpwstr>
      </vt:variant>
      <vt:variant>
        <vt:i4>1703997</vt:i4>
      </vt:variant>
      <vt:variant>
        <vt:i4>26</vt:i4>
      </vt:variant>
      <vt:variant>
        <vt:i4>0</vt:i4>
      </vt:variant>
      <vt:variant>
        <vt:i4>5</vt:i4>
      </vt:variant>
      <vt:variant>
        <vt:lpwstr/>
      </vt:variant>
      <vt:variant>
        <vt:lpwstr>_Toc133088765</vt:lpwstr>
      </vt:variant>
      <vt:variant>
        <vt:i4>1703997</vt:i4>
      </vt:variant>
      <vt:variant>
        <vt:i4>20</vt:i4>
      </vt:variant>
      <vt:variant>
        <vt:i4>0</vt:i4>
      </vt:variant>
      <vt:variant>
        <vt:i4>5</vt:i4>
      </vt:variant>
      <vt:variant>
        <vt:lpwstr/>
      </vt:variant>
      <vt:variant>
        <vt:lpwstr>_Toc133088764</vt:lpwstr>
      </vt:variant>
      <vt:variant>
        <vt:i4>1703997</vt:i4>
      </vt:variant>
      <vt:variant>
        <vt:i4>14</vt:i4>
      </vt:variant>
      <vt:variant>
        <vt:i4>0</vt:i4>
      </vt:variant>
      <vt:variant>
        <vt:i4>5</vt:i4>
      </vt:variant>
      <vt:variant>
        <vt:lpwstr/>
      </vt:variant>
      <vt:variant>
        <vt:lpwstr>_Toc133088763</vt:lpwstr>
      </vt:variant>
      <vt:variant>
        <vt:i4>1703997</vt:i4>
      </vt:variant>
      <vt:variant>
        <vt:i4>8</vt:i4>
      </vt:variant>
      <vt:variant>
        <vt:i4>0</vt:i4>
      </vt:variant>
      <vt:variant>
        <vt:i4>5</vt:i4>
      </vt:variant>
      <vt:variant>
        <vt:lpwstr/>
      </vt:variant>
      <vt:variant>
        <vt:lpwstr>_Toc133088762</vt:lpwstr>
      </vt:variant>
      <vt:variant>
        <vt:i4>1703997</vt:i4>
      </vt:variant>
      <vt:variant>
        <vt:i4>2</vt:i4>
      </vt:variant>
      <vt:variant>
        <vt:i4>0</vt:i4>
      </vt:variant>
      <vt:variant>
        <vt:i4>5</vt:i4>
      </vt:variant>
      <vt:variant>
        <vt:lpwstr/>
      </vt:variant>
      <vt:variant>
        <vt:lpwstr>_Toc133088761</vt:lpwstr>
      </vt:variant>
    </vt:vector>
  </ap:HLinks>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Stokie</dc:creator>
  <keywords>, docId:8187D82195749159F6005E4F59CE6D7B</keywords>
  <dc:description/>
  <lastModifiedBy>CHARLIER Pierre</lastModifiedBy>
  <revision>442</revision>
  <lastPrinted>2023-04-25T06:18:00.0000000Z</lastPrinted>
  <dcterms:created xsi:type="dcterms:W3CDTF">2023-04-18T01:56:00.0000000Z</dcterms:created>
  <dcterms:modified xsi:type="dcterms:W3CDTF">2023-08-28T09:54:00.0000000Z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